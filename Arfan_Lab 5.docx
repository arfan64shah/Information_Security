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0B6C" w14:textId="4B14C399" w:rsidR="0056680E" w:rsidRPr="0056680E" w:rsidRDefault="0056680E" w:rsidP="0056680E">
      <w:pPr>
        <w:pStyle w:val="ListParagraph"/>
        <w:numPr>
          <w:ilvl w:val="0"/>
          <w:numId w:val="3"/>
        </w:numPr>
        <w:rPr>
          <w:rFonts w:asciiTheme="majorBidi" w:hAnsiTheme="majorBidi" w:cstheme="majorBidi"/>
          <w:color w:val="000000" w:themeColor="text1"/>
        </w:rPr>
      </w:pPr>
    </w:p>
    <w:p w14:paraId="1DA3047B" w14:textId="77777777"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11EF98C9" w14:textId="77777777"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2FC5100B" w14:textId="77777777"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3605323D" w14:textId="231B55C4" w:rsidR="0056680E" w:rsidRPr="0056680E" w:rsidRDefault="00030B09" w:rsidP="00030B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14:paraId="00652980" w14:textId="77777777"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3438FFC31B40F94B8BAB92662FC808BC"/>
        </w:placeholder>
        <w:dataBinding w:prefixMappings="xmlns:ns0='http://purl.org/dc/elements/1.1/' xmlns:ns1='http://schemas.openxmlformats.org/package/2006/metadata/core-properties' " w:xpath="/ns1:coreProperties[1]/ns0:title[1]" w:storeItemID="{6C3C8BC8-F283-45AE-878A-BAB7291924A1}"/>
        <w:text/>
      </w:sdtPr>
      <w:sdtContent>
        <w:p w14:paraId="72EB62BB" w14:textId="47AB3A84"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 xml:space="preserve">Lab </w:t>
          </w:r>
          <w:r w:rsidR="00472FCB">
            <w:rPr>
              <w:rFonts w:asciiTheme="majorBidi" w:hAnsiTheme="majorBidi" w:cstheme="majorBidi"/>
              <w:b/>
              <w:color w:val="000000" w:themeColor="text1"/>
              <w:sz w:val="40"/>
              <w:szCs w:val="40"/>
            </w:rPr>
            <w:t>5</w:t>
          </w:r>
          <w:r w:rsidRPr="0056680E">
            <w:rPr>
              <w:rFonts w:asciiTheme="majorBidi" w:hAnsiTheme="majorBidi" w:cstheme="majorBidi"/>
              <w:b/>
              <w:color w:val="000000" w:themeColor="text1"/>
              <w:sz w:val="40"/>
              <w:szCs w:val="40"/>
            </w:rPr>
            <w:t xml:space="preserve"> - Working with Text Files in the CLI</w:t>
          </w:r>
        </w:p>
      </w:sdtContent>
    </w:sdt>
    <w:p w14:paraId="49493AB0" w14:textId="77777777"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195D560B" w14:textId="77777777" w:rsidR="0056680E" w:rsidRPr="0056680E" w:rsidRDefault="0056680E" w:rsidP="0056680E">
      <w:pPr>
        <w:pStyle w:val="ListParagraph"/>
        <w:numPr>
          <w:ilvl w:val="0"/>
          <w:numId w:val="3"/>
        </w:numPr>
        <w:rPr>
          <w:rFonts w:asciiTheme="majorBidi" w:hAnsiTheme="majorBidi" w:cstheme="majorBidi"/>
          <w:b/>
          <w:color w:val="000000" w:themeColor="text1"/>
          <w:sz w:val="28"/>
          <w:szCs w:val="28"/>
        </w:rPr>
      </w:pPr>
    </w:p>
    <w:p w14:paraId="2CBAB140" w14:textId="77777777" w:rsidR="0056680E" w:rsidRPr="0056680E" w:rsidRDefault="0056680E" w:rsidP="0056680E">
      <w:pPr>
        <w:pStyle w:val="ListParagraph"/>
        <w:numPr>
          <w:ilvl w:val="0"/>
          <w:numId w:val="3"/>
        </w:numPr>
        <w:rPr>
          <w:rFonts w:asciiTheme="majorBidi" w:hAnsiTheme="majorBidi" w:cstheme="majorBidi"/>
          <w:b/>
          <w:color w:val="000000" w:themeColor="text1"/>
          <w:sz w:val="28"/>
          <w:szCs w:val="28"/>
        </w:rPr>
      </w:pPr>
    </w:p>
    <w:p w14:paraId="4C900461" w14:textId="0D94386F" w:rsidR="00143CFB" w:rsidRPr="001D7355" w:rsidRDefault="009E6EB3" w:rsidP="00143CFB">
      <w:pPr>
        <w:pStyle w:val="Heading1"/>
        <w:numPr>
          <w:ilvl w:val="0"/>
          <w:numId w:val="3"/>
        </w:numPr>
        <w:rPr>
          <w:rFonts w:asciiTheme="majorBidi" w:hAnsiTheme="majorBidi" w:cstheme="majorBidi"/>
          <w:bCs w:val="0"/>
        </w:rPr>
      </w:pPr>
      <w:r w:rsidRPr="001D7355">
        <w:rPr>
          <w:rFonts w:asciiTheme="majorBidi" w:hAnsiTheme="majorBidi" w:cstheme="majorBidi"/>
        </w:rPr>
        <w:t>Objectives</w:t>
      </w:r>
    </w:p>
    <w:p w14:paraId="4C04C9AA" w14:textId="49DC3529"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In this lab, you will become familiar with Linux command line text editors and configuration files.</w:t>
      </w:r>
    </w:p>
    <w:p w14:paraId="1FF03938" w14:textId="7FCC071B" w:rsidR="002646B0" w:rsidRPr="001D7355" w:rsidRDefault="002646B0" w:rsidP="002646B0">
      <w:pPr>
        <w:pStyle w:val="BodyTextL25Bold"/>
        <w:rPr>
          <w:rFonts w:asciiTheme="majorBidi" w:hAnsiTheme="majorBidi" w:cstheme="majorBidi"/>
        </w:rPr>
      </w:pPr>
      <w:r w:rsidRPr="001D7355">
        <w:rPr>
          <w:rFonts w:asciiTheme="majorBidi" w:hAnsiTheme="majorBidi" w:cstheme="majorBidi"/>
        </w:rPr>
        <w:t xml:space="preserve">Part 1: </w:t>
      </w:r>
      <w:r w:rsidRPr="00395399">
        <w:rPr>
          <w:rFonts w:asciiTheme="majorBidi" w:hAnsiTheme="majorBidi" w:cstheme="majorBidi"/>
          <w:b w:val="0"/>
          <w:bCs/>
        </w:rPr>
        <w:t>Graphical Text Editors</w:t>
      </w:r>
      <w:r w:rsidR="00395399">
        <w:rPr>
          <w:rFonts w:asciiTheme="majorBidi" w:hAnsiTheme="majorBidi" w:cstheme="majorBidi"/>
          <w:b w:val="0"/>
          <w:bCs/>
        </w:rPr>
        <w:t>.</w:t>
      </w:r>
    </w:p>
    <w:p w14:paraId="11BCA566" w14:textId="513991EA" w:rsidR="002646B0" w:rsidRPr="001D7355" w:rsidRDefault="002646B0" w:rsidP="002646B0">
      <w:pPr>
        <w:pStyle w:val="BodyTextL25Bold"/>
        <w:rPr>
          <w:rFonts w:asciiTheme="majorBidi" w:hAnsiTheme="majorBidi" w:cstheme="majorBidi"/>
        </w:rPr>
      </w:pPr>
      <w:r w:rsidRPr="001D7355">
        <w:rPr>
          <w:rFonts w:asciiTheme="majorBidi" w:hAnsiTheme="majorBidi" w:cstheme="majorBidi"/>
        </w:rPr>
        <w:t xml:space="preserve">Part 2: </w:t>
      </w:r>
      <w:r w:rsidRPr="00395399">
        <w:rPr>
          <w:rFonts w:asciiTheme="majorBidi" w:hAnsiTheme="majorBidi" w:cstheme="majorBidi"/>
          <w:b w:val="0"/>
          <w:bCs/>
        </w:rPr>
        <w:t>Command Line Text Editors</w:t>
      </w:r>
      <w:r w:rsidR="00395399">
        <w:rPr>
          <w:rFonts w:asciiTheme="majorBidi" w:hAnsiTheme="majorBidi" w:cstheme="majorBidi"/>
          <w:b w:val="0"/>
          <w:bCs/>
        </w:rPr>
        <w:t>.</w:t>
      </w:r>
    </w:p>
    <w:p w14:paraId="7D325ABE" w14:textId="289FA8A2" w:rsidR="002646B0" w:rsidRPr="001D7355" w:rsidRDefault="002646B0" w:rsidP="002646B0">
      <w:pPr>
        <w:pStyle w:val="BodyTextL25Bold"/>
        <w:rPr>
          <w:rFonts w:asciiTheme="majorBidi" w:hAnsiTheme="majorBidi" w:cstheme="majorBidi"/>
        </w:rPr>
      </w:pPr>
      <w:r w:rsidRPr="001D7355">
        <w:rPr>
          <w:rFonts w:asciiTheme="majorBidi" w:hAnsiTheme="majorBidi" w:cstheme="majorBidi"/>
        </w:rPr>
        <w:t xml:space="preserve">Part 3: </w:t>
      </w:r>
      <w:r w:rsidRPr="00395399">
        <w:rPr>
          <w:rFonts w:asciiTheme="majorBidi" w:hAnsiTheme="majorBidi" w:cstheme="majorBidi"/>
          <w:b w:val="0"/>
          <w:bCs/>
        </w:rPr>
        <w:t>Working with Configuration Files</w:t>
      </w:r>
      <w:r w:rsidR="00395399">
        <w:rPr>
          <w:rFonts w:asciiTheme="majorBidi" w:hAnsiTheme="majorBidi" w:cstheme="majorBidi"/>
          <w:b w:val="0"/>
          <w:bCs/>
        </w:rPr>
        <w:t>.</w:t>
      </w:r>
    </w:p>
    <w:p w14:paraId="6EB96316" w14:textId="77777777" w:rsidR="00143CFB" w:rsidRPr="001D7355" w:rsidRDefault="00143CFB" w:rsidP="00143CFB">
      <w:pPr>
        <w:pStyle w:val="Heading1"/>
        <w:numPr>
          <w:ilvl w:val="0"/>
          <w:numId w:val="3"/>
        </w:numPr>
        <w:rPr>
          <w:rFonts w:asciiTheme="majorBidi" w:hAnsiTheme="majorBidi" w:cstheme="majorBidi"/>
        </w:rPr>
      </w:pPr>
      <w:r w:rsidRPr="001D7355">
        <w:rPr>
          <w:rFonts w:asciiTheme="majorBidi" w:hAnsiTheme="majorBidi" w:cstheme="majorBidi"/>
        </w:rPr>
        <w:t>Required Resources</w:t>
      </w:r>
    </w:p>
    <w:p w14:paraId="645C5519" w14:textId="618DEB72" w:rsidR="0097343C" w:rsidRPr="001D7355" w:rsidRDefault="0097343C" w:rsidP="0097343C">
      <w:pPr>
        <w:pStyle w:val="Bulletlevel1"/>
        <w:rPr>
          <w:rFonts w:asciiTheme="majorBidi" w:hAnsiTheme="majorBidi" w:cstheme="majorBidi"/>
        </w:rPr>
      </w:pPr>
      <w:r w:rsidRPr="001D7355">
        <w:rPr>
          <w:rFonts w:asciiTheme="majorBidi" w:hAnsiTheme="majorBidi" w:cstheme="majorBidi"/>
        </w:rPr>
        <w:t xml:space="preserve">CyberOps Workstation virtual machine </w:t>
      </w:r>
    </w:p>
    <w:p w14:paraId="016CFAD9" w14:textId="77777777" w:rsidR="00143CFB" w:rsidRPr="001D7355" w:rsidRDefault="00143CFB" w:rsidP="00143CFB">
      <w:pPr>
        <w:pStyle w:val="Heading1"/>
        <w:numPr>
          <w:ilvl w:val="0"/>
          <w:numId w:val="3"/>
        </w:numPr>
        <w:rPr>
          <w:rFonts w:asciiTheme="majorBidi" w:hAnsiTheme="majorBidi" w:cstheme="majorBidi"/>
        </w:rPr>
      </w:pPr>
      <w:r w:rsidRPr="001D7355">
        <w:rPr>
          <w:rFonts w:asciiTheme="majorBidi" w:hAnsiTheme="majorBidi" w:cstheme="majorBidi"/>
        </w:rPr>
        <w:t>Instructions</w:t>
      </w:r>
    </w:p>
    <w:p w14:paraId="4CE01AB7" w14:textId="77777777" w:rsidR="00143CFB" w:rsidRPr="001D7355" w:rsidRDefault="00143CFB" w:rsidP="003534C4">
      <w:pPr>
        <w:pStyle w:val="Heading2"/>
        <w:rPr>
          <w:rFonts w:asciiTheme="majorBidi" w:hAnsiTheme="majorBidi" w:cstheme="majorBidi"/>
        </w:rPr>
      </w:pPr>
      <w:r w:rsidRPr="001D7355">
        <w:rPr>
          <w:rFonts w:asciiTheme="majorBidi" w:hAnsiTheme="majorBidi" w:cstheme="majorBidi"/>
        </w:rPr>
        <w:t>Graphical Text Editors</w:t>
      </w:r>
    </w:p>
    <w:p w14:paraId="4C6DCE0D"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Before you can work with text files in Linux, you must be familiar with text editors.</w:t>
      </w:r>
    </w:p>
    <w:p w14:paraId="2B86996C"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Text editors are one of the oldest categories of applications created for computers. Linux, like many other operating systems, has many different text editors, with various features and functions. Some text editors include graphical interfaces, while others are only usable via the command line. Each text editor includes a feature set designed to support a specific work scenario. Some text editors focus on the programmer and include features such as syntax highlighting, bracket matching, find and replace, multi-line Regex support, spell check, and other programming-focused features.</w:t>
      </w:r>
    </w:p>
    <w:p w14:paraId="65B88FC3" w14:textId="41AB3715"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 xml:space="preserve">To save space and keep the virtual machine lean, the </w:t>
      </w:r>
      <w:r w:rsidRPr="001D7355">
        <w:rPr>
          <w:rFonts w:asciiTheme="majorBidi" w:hAnsiTheme="majorBidi" w:cstheme="majorBidi"/>
          <w:b/>
        </w:rPr>
        <w:t>CyberOps Workstation VM</w:t>
      </w:r>
      <w:r w:rsidRPr="001D7355">
        <w:rPr>
          <w:rFonts w:asciiTheme="majorBidi" w:hAnsiTheme="majorBidi" w:cstheme="majorBidi"/>
        </w:rPr>
        <w:t xml:space="preserve"> only includes </w:t>
      </w:r>
      <w:r w:rsidRPr="001D7355">
        <w:rPr>
          <w:rFonts w:asciiTheme="majorBidi" w:hAnsiTheme="majorBidi" w:cstheme="majorBidi"/>
          <w:b/>
        </w:rPr>
        <w:t>SciTE</w:t>
      </w:r>
      <w:r w:rsidRPr="001D7355">
        <w:rPr>
          <w:rFonts w:asciiTheme="majorBidi" w:hAnsiTheme="majorBidi" w:cstheme="majorBidi"/>
        </w:rPr>
        <w:t xml:space="preserve"> as a graphical text editor application. </w:t>
      </w:r>
      <w:r w:rsidRPr="001D7355">
        <w:rPr>
          <w:rFonts w:asciiTheme="majorBidi" w:hAnsiTheme="majorBidi" w:cstheme="majorBidi"/>
          <w:b/>
        </w:rPr>
        <w:t>SciTE</w:t>
      </w:r>
      <w:r w:rsidRPr="001D7355">
        <w:rPr>
          <w:rFonts w:asciiTheme="majorBidi" w:hAnsiTheme="majorBidi" w:cstheme="majorBidi"/>
        </w:rPr>
        <w:t xml:space="preserve"> is a simple, small and fast text editor. It does not have many advanced features</w:t>
      </w:r>
      <w:r w:rsidR="00724877" w:rsidRPr="001D7355">
        <w:rPr>
          <w:rFonts w:asciiTheme="majorBidi" w:hAnsiTheme="majorBidi" w:cstheme="majorBidi"/>
        </w:rPr>
        <w:t>,</w:t>
      </w:r>
      <w:r w:rsidRPr="001D7355">
        <w:rPr>
          <w:rFonts w:asciiTheme="majorBidi" w:hAnsiTheme="majorBidi" w:cstheme="majorBidi"/>
        </w:rPr>
        <w:t xml:space="preserve"> but it fully supports the work done in this course.</w:t>
      </w:r>
    </w:p>
    <w:p w14:paraId="74700946"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The choice of text editor is a personal one. There is no such thing as a best text editor. The best text editor is the one that you feel most comfortable with and works best for you.</w:t>
      </w:r>
    </w:p>
    <w:p w14:paraId="0920AFAE" w14:textId="77777777" w:rsidR="00143CFB" w:rsidRPr="001D7355" w:rsidRDefault="00143CFB" w:rsidP="003534C4">
      <w:pPr>
        <w:pStyle w:val="Heading3"/>
        <w:rPr>
          <w:rFonts w:asciiTheme="majorBidi" w:hAnsiTheme="majorBidi" w:cstheme="majorBidi"/>
          <w:bCs w:val="0"/>
        </w:rPr>
      </w:pPr>
      <w:r w:rsidRPr="001D7355">
        <w:rPr>
          <w:rFonts w:asciiTheme="majorBidi" w:hAnsiTheme="majorBidi" w:cstheme="majorBidi"/>
        </w:rPr>
        <w:t>Open SciTE from the GUI</w:t>
      </w:r>
    </w:p>
    <w:p w14:paraId="46005365"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Log on to the CyberOps VM as the user </w:t>
      </w:r>
      <w:r w:rsidRPr="001D7355">
        <w:rPr>
          <w:rFonts w:asciiTheme="majorBidi" w:hAnsiTheme="majorBidi" w:cstheme="majorBidi"/>
          <w:b/>
        </w:rPr>
        <w:t xml:space="preserve">analyst </w:t>
      </w:r>
      <w:r w:rsidRPr="001D7355">
        <w:rPr>
          <w:rFonts w:asciiTheme="majorBidi" w:hAnsiTheme="majorBidi" w:cstheme="majorBidi"/>
        </w:rPr>
        <w:t xml:space="preserve">using the password </w:t>
      </w:r>
      <w:r w:rsidRPr="001D7355">
        <w:rPr>
          <w:rFonts w:asciiTheme="majorBidi" w:hAnsiTheme="majorBidi" w:cstheme="majorBidi"/>
          <w:b/>
        </w:rPr>
        <w:t>cyberops</w:t>
      </w:r>
      <w:r w:rsidRPr="001D7355">
        <w:rPr>
          <w:rFonts w:asciiTheme="majorBidi" w:hAnsiTheme="majorBidi" w:cstheme="majorBidi"/>
        </w:rPr>
        <w:t xml:space="preserve">. The </w:t>
      </w:r>
      <w:r w:rsidRPr="001D7355">
        <w:rPr>
          <w:rFonts w:asciiTheme="majorBidi" w:hAnsiTheme="majorBidi" w:cstheme="majorBidi"/>
          <w:noProof/>
        </w:rPr>
        <w:t>account</w:t>
      </w:r>
      <w:r w:rsidRPr="001D7355">
        <w:rPr>
          <w:rFonts w:asciiTheme="majorBidi" w:hAnsiTheme="majorBidi" w:cstheme="majorBidi"/>
        </w:rPr>
        <w:t xml:space="preserve"> </w:t>
      </w:r>
      <w:r w:rsidRPr="001D7355">
        <w:rPr>
          <w:rFonts w:asciiTheme="majorBidi" w:hAnsiTheme="majorBidi" w:cstheme="majorBidi"/>
          <w:b/>
        </w:rPr>
        <w:t>analyst</w:t>
      </w:r>
      <w:r w:rsidRPr="001D7355">
        <w:rPr>
          <w:rFonts w:asciiTheme="majorBidi" w:hAnsiTheme="majorBidi" w:cstheme="majorBidi"/>
        </w:rPr>
        <w:t xml:space="preserve"> is used as the example user account throughout this lab.</w:t>
      </w:r>
    </w:p>
    <w:p w14:paraId="158C117A"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lastRenderedPageBreak/>
        <w:t xml:space="preserve">On the top bar, navigate to </w:t>
      </w:r>
      <w:r w:rsidRPr="001D7355">
        <w:rPr>
          <w:rFonts w:asciiTheme="majorBidi" w:hAnsiTheme="majorBidi" w:cstheme="majorBidi"/>
          <w:b/>
        </w:rPr>
        <w:t>Applications &gt; CyberOPS &gt; SciTE</w:t>
      </w:r>
      <w:r w:rsidRPr="001D7355">
        <w:rPr>
          <w:rFonts w:asciiTheme="majorBidi" w:hAnsiTheme="majorBidi" w:cstheme="majorBidi"/>
        </w:rPr>
        <w:t xml:space="preserve"> to launch the </w:t>
      </w:r>
      <w:r w:rsidRPr="001D7355">
        <w:rPr>
          <w:rFonts w:asciiTheme="majorBidi" w:hAnsiTheme="majorBidi" w:cstheme="majorBidi"/>
          <w:b/>
        </w:rPr>
        <w:t xml:space="preserve">SciTE </w:t>
      </w:r>
      <w:r w:rsidRPr="001D7355">
        <w:rPr>
          <w:rFonts w:asciiTheme="majorBidi" w:hAnsiTheme="majorBidi" w:cstheme="majorBidi"/>
        </w:rPr>
        <w:t>text editor.</w:t>
      </w:r>
    </w:p>
    <w:p w14:paraId="3987293F"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b/>
        </w:rPr>
        <w:t>SciTE</w:t>
      </w:r>
      <w:r w:rsidRPr="001D7355">
        <w:rPr>
          <w:rFonts w:asciiTheme="majorBidi" w:hAnsiTheme="majorBidi" w:cstheme="majorBidi"/>
        </w:rPr>
        <w:t xml:space="preserve"> is simple but includes a few important features: tabbed environment, syntax highlighting and more. Spend a few minutes with SciTE. In the main work area, type or copy and paste the text below:</w:t>
      </w:r>
    </w:p>
    <w:p w14:paraId="11462B02" w14:textId="77777777" w:rsidR="00143CFB" w:rsidRPr="001D7355" w:rsidRDefault="00143CFB" w:rsidP="00143CFB">
      <w:pPr>
        <w:pStyle w:val="BodyTextL50"/>
        <w:keepNext/>
        <w:rPr>
          <w:rFonts w:asciiTheme="majorBidi" w:hAnsiTheme="majorBidi" w:cstheme="majorBidi"/>
        </w:rPr>
      </w:pPr>
      <w:r w:rsidRPr="001D7355">
        <w:rPr>
          <w:rFonts w:asciiTheme="majorBidi" w:hAnsiTheme="majorBidi" w:cstheme="majorBidi"/>
        </w:rPr>
        <w:t>“Space, is big. Really big. You just won't believe how vastly, hugely, mindbogglingly big it is. I mean, you may think it's a long way down the road to the chemist, but that's just peanuts to space.”</w:t>
      </w:r>
    </w:p>
    <w:p w14:paraId="4BECAC64" w14:textId="77777777" w:rsidR="00143CFB" w:rsidRPr="001D7355" w:rsidRDefault="00143CFB" w:rsidP="00143CFB">
      <w:pPr>
        <w:pStyle w:val="BodyTextL50"/>
        <w:rPr>
          <w:rFonts w:asciiTheme="majorBidi" w:hAnsiTheme="majorBidi" w:cstheme="majorBidi"/>
        </w:rPr>
      </w:pPr>
      <w:r w:rsidRPr="001D7355">
        <w:rPr>
          <w:rFonts w:asciiTheme="majorBidi" w:hAnsiTheme="majorBidi" w:cstheme="majorBidi"/>
        </w:rPr>
        <w:t>― Douglas Adams, The Hitchhiker’s Guide to the Galaxy</w:t>
      </w:r>
    </w:p>
    <w:p w14:paraId="519E48CD"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Click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Save</w:t>
      </w:r>
      <w:r w:rsidRPr="001D7355">
        <w:rPr>
          <w:rFonts w:asciiTheme="majorBidi" w:hAnsiTheme="majorBidi" w:cstheme="majorBidi"/>
        </w:rPr>
        <w:t xml:space="preserve"> to save the file. Notice that </w:t>
      </w:r>
      <w:r w:rsidRPr="001D7355">
        <w:rPr>
          <w:rFonts w:asciiTheme="majorBidi" w:hAnsiTheme="majorBidi" w:cstheme="majorBidi"/>
          <w:b/>
        </w:rPr>
        <w:t>SciTE</w:t>
      </w:r>
      <w:r w:rsidRPr="001D7355">
        <w:rPr>
          <w:rFonts w:asciiTheme="majorBidi" w:hAnsiTheme="majorBidi" w:cstheme="majorBidi"/>
        </w:rPr>
        <w:t xml:space="preserve"> attempts to save the file to the current user’s home directory, which is analyst, by default. Name the file </w:t>
      </w:r>
      <w:r w:rsidRPr="001D7355">
        <w:rPr>
          <w:rFonts w:asciiTheme="majorBidi" w:hAnsiTheme="majorBidi" w:cstheme="majorBidi"/>
          <w:b/>
        </w:rPr>
        <w:t xml:space="preserve">space.txt </w:t>
      </w:r>
      <w:r w:rsidRPr="001D7355">
        <w:rPr>
          <w:rFonts w:asciiTheme="majorBidi" w:hAnsiTheme="majorBidi" w:cstheme="majorBidi"/>
        </w:rPr>
        <w:t xml:space="preserve">and click </w:t>
      </w:r>
      <w:r w:rsidRPr="001D7355">
        <w:rPr>
          <w:rFonts w:asciiTheme="majorBidi" w:hAnsiTheme="majorBidi" w:cstheme="majorBidi"/>
          <w:b/>
        </w:rPr>
        <w:t>Save</w:t>
      </w:r>
      <w:r w:rsidRPr="001D7355">
        <w:rPr>
          <w:rFonts w:asciiTheme="majorBidi" w:hAnsiTheme="majorBidi" w:cstheme="majorBidi"/>
        </w:rPr>
        <w:t>.</w:t>
      </w:r>
    </w:p>
    <w:p w14:paraId="405BBD75"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Close </w:t>
      </w:r>
      <w:r w:rsidRPr="001D7355">
        <w:rPr>
          <w:rFonts w:asciiTheme="majorBidi" w:hAnsiTheme="majorBidi" w:cstheme="majorBidi"/>
          <w:b/>
        </w:rPr>
        <w:t>SciTE</w:t>
      </w:r>
      <w:r w:rsidRPr="001D7355">
        <w:rPr>
          <w:rFonts w:asciiTheme="majorBidi" w:hAnsiTheme="majorBidi" w:cstheme="majorBidi"/>
        </w:rPr>
        <w:t xml:space="preserve"> by clicking the </w:t>
      </w:r>
      <w:r w:rsidRPr="001D7355">
        <w:rPr>
          <w:rFonts w:asciiTheme="majorBidi" w:hAnsiTheme="majorBidi" w:cstheme="majorBidi"/>
          <w:b/>
        </w:rPr>
        <w:t>X</w:t>
      </w:r>
      <w:r w:rsidRPr="001D7355">
        <w:rPr>
          <w:rFonts w:asciiTheme="majorBidi" w:hAnsiTheme="majorBidi" w:cstheme="majorBidi"/>
        </w:rPr>
        <w:t xml:space="preserve"> icon on the upper right side of the window and then reopen </w:t>
      </w:r>
      <w:r w:rsidRPr="001D7355">
        <w:rPr>
          <w:rFonts w:asciiTheme="majorBidi" w:hAnsiTheme="majorBidi" w:cstheme="majorBidi"/>
          <w:b/>
        </w:rPr>
        <w:t>SciTE</w:t>
      </w:r>
      <w:r w:rsidRPr="001D7355">
        <w:rPr>
          <w:rFonts w:asciiTheme="majorBidi" w:hAnsiTheme="majorBidi" w:cstheme="majorBidi"/>
        </w:rPr>
        <w:t>.</w:t>
      </w:r>
    </w:p>
    <w:p w14:paraId="1A801B4E" w14:textId="77777777" w:rsidR="00143CFB" w:rsidRPr="001D7355" w:rsidRDefault="00143CFB" w:rsidP="00BB7DB0">
      <w:pPr>
        <w:pStyle w:val="SubStepAlpha"/>
        <w:spacing w:after="0"/>
        <w:rPr>
          <w:rFonts w:asciiTheme="majorBidi" w:hAnsiTheme="majorBidi" w:cstheme="majorBidi"/>
        </w:rPr>
      </w:pPr>
      <w:r w:rsidRPr="001D7355">
        <w:rPr>
          <w:rFonts w:asciiTheme="majorBidi" w:hAnsiTheme="majorBidi" w:cstheme="majorBidi"/>
        </w:rPr>
        <w:t xml:space="preserve">Click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Open…</w:t>
      </w:r>
      <w:r w:rsidRPr="001D7355">
        <w:rPr>
          <w:rFonts w:asciiTheme="majorBidi" w:hAnsiTheme="majorBidi" w:cstheme="majorBidi"/>
        </w:rPr>
        <w:t xml:space="preserve"> and search for the newly saved file, </w:t>
      </w:r>
      <w:r w:rsidRPr="001D7355">
        <w:rPr>
          <w:rFonts w:asciiTheme="majorBidi" w:hAnsiTheme="majorBidi" w:cstheme="majorBidi"/>
          <w:b/>
        </w:rPr>
        <w:t>space.txt</w:t>
      </w:r>
      <w:r w:rsidRPr="001D7355">
        <w:rPr>
          <w:rFonts w:asciiTheme="majorBidi" w:hAnsiTheme="majorBidi" w:cstheme="majorBidi"/>
        </w:rPr>
        <w:t>.</w:t>
      </w:r>
    </w:p>
    <w:p w14:paraId="3FA44518" w14:textId="77777777" w:rsidR="00BB7DB0" w:rsidRPr="001D7355" w:rsidRDefault="00BB7DB0" w:rsidP="00BB7DB0">
      <w:pPr>
        <w:pStyle w:val="Heading4"/>
        <w:rPr>
          <w:rFonts w:asciiTheme="majorBidi" w:hAnsiTheme="majorBidi" w:cstheme="majorBidi"/>
        </w:rPr>
      </w:pPr>
      <w:r w:rsidRPr="001D7355">
        <w:rPr>
          <w:rFonts w:asciiTheme="majorBidi" w:hAnsiTheme="majorBidi" w:cstheme="majorBidi"/>
        </w:rPr>
        <w:t>Question:</w:t>
      </w:r>
    </w:p>
    <w:p w14:paraId="1B90EF83" w14:textId="5C5166A7" w:rsidR="00BB7DB0" w:rsidRDefault="00143CFB" w:rsidP="00752D6E">
      <w:pPr>
        <w:pStyle w:val="BodyTextL50"/>
        <w:spacing w:before="0"/>
        <w:rPr>
          <w:rFonts w:asciiTheme="majorBidi" w:hAnsiTheme="majorBidi" w:cstheme="majorBidi"/>
        </w:rPr>
      </w:pPr>
      <w:r w:rsidRPr="001D7355">
        <w:rPr>
          <w:rFonts w:asciiTheme="majorBidi" w:hAnsiTheme="majorBidi" w:cstheme="majorBidi"/>
        </w:rPr>
        <w:t>Could you immediately find space.txt?</w:t>
      </w:r>
    </w:p>
    <w:p w14:paraId="39DBEBA9" w14:textId="41231319" w:rsidR="00752D6E" w:rsidRPr="00752D6E" w:rsidRDefault="00752D6E" w:rsidP="00752D6E">
      <w:pPr>
        <w:pStyle w:val="BodyTextL50"/>
        <w:spacing w:before="0"/>
        <w:rPr>
          <w:rFonts w:asciiTheme="majorBidi" w:hAnsiTheme="majorBidi" w:cstheme="majorBidi"/>
        </w:rPr>
      </w:pPr>
      <w:r>
        <w:rPr>
          <w:rFonts w:asciiTheme="majorBidi" w:hAnsiTheme="majorBidi" w:cstheme="majorBidi"/>
        </w:rPr>
        <w:t>No</w:t>
      </w:r>
    </w:p>
    <w:p w14:paraId="7AF4F021" w14:textId="77777777" w:rsidR="00734B10" w:rsidRPr="001D7355" w:rsidRDefault="00734B10" w:rsidP="00734B10">
      <w:pPr>
        <w:pStyle w:val="BodyTextL50"/>
        <w:spacing w:before="0"/>
        <w:rPr>
          <w:rFonts w:asciiTheme="majorBidi" w:hAnsiTheme="majorBidi" w:cstheme="majorBidi"/>
        </w:rPr>
      </w:pPr>
    </w:p>
    <w:p w14:paraId="3920C08C"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Even though SciTE is looking at the correct directory (/home/analyst), space.txt is not displayed. This is because SciTE is looking for known extensions and .txt is not one of them. To display all files, click the dropdown menu at the bottom of the </w:t>
      </w:r>
      <w:r w:rsidRPr="001D7355">
        <w:rPr>
          <w:rFonts w:asciiTheme="majorBidi" w:hAnsiTheme="majorBidi" w:cstheme="majorBidi"/>
          <w:b/>
        </w:rPr>
        <w:t>Open File</w:t>
      </w:r>
      <w:r w:rsidRPr="001D7355">
        <w:rPr>
          <w:rFonts w:asciiTheme="majorBidi" w:hAnsiTheme="majorBidi" w:cstheme="majorBidi"/>
        </w:rPr>
        <w:t xml:space="preserve"> window and select </w:t>
      </w:r>
      <w:r w:rsidRPr="001D7355">
        <w:rPr>
          <w:rFonts w:asciiTheme="majorBidi" w:hAnsiTheme="majorBidi" w:cstheme="majorBidi"/>
          <w:b/>
        </w:rPr>
        <w:t>All Files (*)</w:t>
      </w:r>
      <w:r w:rsidRPr="001D7355">
        <w:rPr>
          <w:rFonts w:asciiTheme="majorBidi" w:hAnsiTheme="majorBidi" w:cstheme="majorBidi"/>
        </w:rPr>
        <w:t>.</w:t>
      </w:r>
    </w:p>
    <w:p w14:paraId="388784BD"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Select </w:t>
      </w:r>
      <w:r w:rsidRPr="001D7355">
        <w:rPr>
          <w:rFonts w:asciiTheme="majorBidi" w:hAnsiTheme="majorBidi" w:cstheme="majorBidi"/>
          <w:b/>
        </w:rPr>
        <w:t>space.txt</w:t>
      </w:r>
      <w:r w:rsidRPr="001D7355">
        <w:rPr>
          <w:rFonts w:asciiTheme="majorBidi" w:hAnsiTheme="majorBidi" w:cstheme="majorBidi"/>
        </w:rPr>
        <w:t xml:space="preserve"> to open it.</w:t>
      </w:r>
    </w:p>
    <w:p w14:paraId="41FC243F" w14:textId="77777777" w:rsidR="00143CFB" w:rsidRPr="001D7355" w:rsidRDefault="00143CFB" w:rsidP="00143CFB">
      <w:pPr>
        <w:pStyle w:val="BodyTextL5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xml:space="preserve">: While the Linux file systems do not rely on extensions, some applications such as </w:t>
      </w:r>
      <w:r w:rsidRPr="001D7355">
        <w:rPr>
          <w:rFonts w:asciiTheme="majorBidi" w:hAnsiTheme="majorBidi" w:cstheme="majorBidi"/>
          <w:b/>
        </w:rPr>
        <w:t>SciTE</w:t>
      </w:r>
      <w:r w:rsidRPr="001D7355">
        <w:rPr>
          <w:rFonts w:asciiTheme="majorBidi" w:hAnsiTheme="majorBidi" w:cstheme="majorBidi"/>
        </w:rPr>
        <w:t xml:space="preserve"> may attempt to use them to identify file types.</w:t>
      </w:r>
    </w:p>
    <w:p w14:paraId="010759B6"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Close space.txt when finished.</w:t>
      </w:r>
    </w:p>
    <w:p w14:paraId="12093FE9" w14:textId="77777777" w:rsidR="00143CFB" w:rsidRPr="001D7355" w:rsidRDefault="00143CFB" w:rsidP="003534C4">
      <w:pPr>
        <w:pStyle w:val="Heading3"/>
        <w:rPr>
          <w:rFonts w:asciiTheme="majorBidi" w:hAnsiTheme="majorBidi" w:cstheme="majorBidi"/>
        </w:rPr>
      </w:pPr>
      <w:r w:rsidRPr="001D7355">
        <w:rPr>
          <w:rFonts w:asciiTheme="majorBidi" w:hAnsiTheme="majorBidi" w:cstheme="majorBidi"/>
        </w:rPr>
        <w:t>Open SciTE from the Terminal.</w:t>
      </w:r>
    </w:p>
    <w:p w14:paraId="07E5883E"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Alternatively, you can also open SciTE from the command line. Click the</w:t>
      </w:r>
      <w:r w:rsidRPr="001D7355">
        <w:rPr>
          <w:rFonts w:asciiTheme="majorBidi" w:hAnsiTheme="majorBidi" w:cstheme="majorBidi"/>
          <w:b/>
        </w:rPr>
        <w:t xml:space="preserve"> terminal</w:t>
      </w:r>
      <w:r w:rsidRPr="001D7355">
        <w:rPr>
          <w:rFonts w:asciiTheme="majorBidi" w:hAnsiTheme="majorBidi" w:cstheme="majorBidi"/>
        </w:rPr>
        <w:t xml:space="preserve"> icon located in the Dock at the bottom of the desktop. The </w:t>
      </w:r>
      <w:r w:rsidRPr="001D7355">
        <w:rPr>
          <w:rFonts w:asciiTheme="majorBidi" w:hAnsiTheme="majorBidi" w:cstheme="majorBidi"/>
          <w:b/>
        </w:rPr>
        <w:t>terminal</w:t>
      </w:r>
      <w:r w:rsidRPr="001D7355">
        <w:rPr>
          <w:rFonts w:asciiTheme="majorBidi" w:hAnsiTheme="majorBidi" w:cstheme="majorBidi"/>
        </w:rPr>
        <w:t xml:space="preserve"> emulator opens.</w:t>
      </w:r>
    </w:p>
    <w:p w14:paraId="0BA87327"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Type </w:t>
      </w:r>
      <w:r w:rsidRPr="001D7355">
        <w:rPr>
          <w:rFonts w:asciiTheme="majorBidi" w:hAnsiTheme="majorBidi" w:cstheme="majorBidi"/>
          <w:b/>
        </w:rPr>
        <w:t>ls</w:t>
      </w:r>
      <w:r w:rsidRPr="001D7355">
        <w:rPr>
          <w:rFonts w:asciiTheme="majorBidi" w:hAnsiTheme="majorBidi" w:cstheme="majorBidi"/>
        </w:rPr>
        <w:t xml:space="preserve"> to see the contents of the current directory. Notice </w:t>
      </w:r>
      <w:r w:rsidRPr="001D7355">
        <w:rPr>
          <w:rFonts w:asciiTheme="majorBidi" w:hAnsiTheme="majorBidi" w:cstheme="majorBidi"/>
          <w:b/>
        </w:rPr>
        <w:t>space.txt</w:t>
      </w:r>
      <w:r w:rsidRPr="001D7355">
        <w:rPr>
          <w:rFonts w:asciiTheme="majorBidi" w:hAnsiTheme="majorBidi" w:cstheme="majorBidi"/>
        </w:rPr>
        <w:t xml:space="preserve"> is listed. This means you do not have to provide path information to open the file.</w:t>
      </w:r>
    </w:p>
    <w:p w14:paraId="585658F9"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Type </w:t>
      </w:r>
      <w:r w:rsidRPr="001D7355">
        <w:rPr>
          <w:rFonts w:asciiTheme="majorBidi" w:hAnsiTheme="majorBidi" w:cstheme="majorBidi"/>
          <w:b/>
        </w:rPr>
        <w:t>scite</w:t>
      </w:r>
      <w:r w:rsidRPr="001D7355">
        <w:rPr>
          <w:rFonts w:asciiTheme="majorBidi" w:hAnsiTheme="majorBidi" w:cstheme="majorBidi"/>
        </w:rPr>
        <w:t xml:space="preserve"> </w:t>
      </w:r>
      <w:r w:rsidRPr="001D7355">
        <w:rPr>
          <w:rFonts w:asciiTheme="majorBidi" w:hAnsiTheme="majorBidi" w:cstheme="majorBidi"/>
          <w:b/>
        </w:rPr>
        <w:t>space.txt</w:t>
      </w:r>
      <w:r w:rsidRPr="001D7355">
        <w:rPr>
          <w:rFonts w:asciiTheme="majorBidi" w:hAnsiTheme="majorBidi" w:cstheme="majorBidi"/>
        </w:rPr>
        <w:t xml:space="preserve"> to open </w:t>
      </w:r>
      <w:r w:rsidRPr="001D7355">
        <w:rPr>
          <w:rFonts w:asciiTheme="majorBidi" w:hAnsiTheme="majorBidi" w:cstheme="majorBidi"/>
          <w:b/>
        </w:rPr>
        <w:t>SciTE</w:t>
      </w:r>
      <w:r w:rsidRPr="001D7355">
        <w:rPr>
          <w:rFonts w:asciiTheme="majorBidi" w:hAnsiTheme="majorBidi" w:cstheme="majorBidi"/>
        </w:rPr>
        <w:t xml:space="preserve">. Note that this will not only launch </w:t>
      </w:r>
      <w:r w:rsidRPr="001D7355">
        <w:rPr>
          <w:rFonts w:asciiTheme="majorBidi" w:hAnsiTheme="majorBidi" w:cstheme="majorBidi"/>
          <w:b/>
        </w:rPr>
        <w:t>SciTE</w:t>
      </w:r>
      <w:r w:rsidRPr="001D7355">
        <w:rPr>
          <w:rFonts w:asciiTheme="majorBidi" w:hAnsiTheme="majorBidi" w:cstheme="majorBidi"/>
        </w:rPr>
        <w:t xml:space="preserve"> in the GUI, but it will also automatically load the space.txt text file that was previously created.</w:t>
      </w:r>
    </w:p>
    <w:p w14:paraId="03A03AB0" w14:textId="77777777" w:rsidR="00143CFB" w:rsidRPr="006B4405" w:rsidRDefault="00143CFB" w:rsidP="00143CFB">
      <w:pPr>
        <w:pStyle w:val="CMD"/>
      </w:pPr>
      <w:r w:rsidRPr="00536182">
        <w:t xml:space="preserve">[analyst@secOps ~]$ </w:t>
      </w:r>
      <w:r w:rsidRPr="00536182">
        <w:rPr>
          <w:b/>
        </w:rPr>
        <w:t>scite space.txt</w:t>
      </w:r>
    </w:p>
    <w:p w14:paraId="34F83539" w14:textId="77777777" w:rsidR="00143CFB" w:rsidRPr="001D7355" w:rsidRDefault="00143CFB" w:rsidP="007E597A">
      <w:pPr>
        <w:pStyle w:val="SubStepAlpha"/>
        <w:spacing w:after="0"/>
        <w:rPr>
          <w:rFonts w:asciiTheme="majorBidi" w:hAnsiTheme="majorBidi" w:cstheme="majorBidi"/>
        </w:rPr>
      </w:pPr>
      <w:r w:rsidRPr="001D7355">
        <w:rPr>
          <w:rFonts w:asciiTheme="majorBidi" w:hAnsiTheme="majorBidi" w:cstheme="majorBidi"/>
        </w:rPr>
        <w:t xml:space="preserve">Notice that while </w:t>
      </w:r>
      <w:r w:rsidRPr="001D7355">
        <w:rPr>
          <w:rFonts w:asciiTheme="majorBidi" w:hAnsiTheme="majorBidi" w:cstheme="majorBidi"/>
          <w:b/>
        </w:rPr>
        <w:t>SciTE</w:t>
      </w:r>
      <w:r w:rsidRPr="001D7355">
        <w:rPr>
          <w:rFonts w:asciiTheme="majorBidi" w:hAnsiTheme="majorBidi" w:cstheme="majorBidi"/>
        </w:rPr>
        <w:t xml:space="preserve"> is open on the foreground, the terminal window used to launch it is still open in the background. In addition, notice that the terminal window used to launch </w:t>
      </w:r>
      <w:r w:rsidRPr="001D7355">
        <w:rPr>
          <w:rFonts w:asciiTheme="majorBidi" w:hAnsiTheme="majorBidi" w:cstheme="majorBidi"/>
          <w:b/>
        </w:rPr>
        <w:t>SciTE</w:t>
      </w:r>
      <w:r w:rsidRPr="001D7355">
        <w:rPr>
          <w:rFonts w:asciiTheme="majorBidi" w:hAnsiTheme="majorBidi" w:cstheme="majorBidi"/>
        </w:rPr>
        <w:t xml:space="preserve"> no longer displays the prompt.</w:t>
      </w:r>
    </w:p>
    <w:p w14:paraId="311EA9E5" w14:textId="77777777" w:rsidR="0030335D" w:rsidRPr="001D7355" w:rsidRDefault="0030335D" w:rsidP="007E597A">
      <w:pPr>
        <w:pStyle w:val="Heading4"/>
        <w:rPr>
          <w:rFonts w:asciiTheme="majorBidi" w:hAnsiTheme="majorBidi" w:cstheme="majorBidi"/>
        </w:rPr>
      </w:pPr>
      <w:r w:rsidRPr="001D7355">
        <w:rPr>
          <w:rFonts w:asciiTheme="majorBidi" w:hAnsiTheme="majorBidi" w:cstheme="majorBidi"/>
        </w:rPr>
        <w:t>Question:</w:t>
      </w:r>
    </w:p>
    <w:p w14:paraId="4284E174" w14:textId="3FB4AF01" w:rsidR="00143CFB" w:rsidRDefault="00143CFB" w:rsidP="00FA0C65">
      <w:pPr>
        <w:pStyle w:val="BodyTextL50"/>
        <w:spacing w:before="0"/>
        <w:rPr>
          <w:rStyle w:val="AnswerGray"/>
          <w:rFonts w:asciiTheme="majorBidi" w:hAnsiTheme="majorBidi" w:cstheme="majorBidi"/>
          <w:b w:val="0"/>
          <w:shd w:val="clear" w:color="auto" w:fill="auto"/>
        </w:rPr>
      </w:pPr>
      <w:r w:rsidRPr="001D7355">
        <w:rPr>
          <w:rStyle w:val="AnswerGray"/>
          <w:rFonts w:asciiTheme="majorBidi" w:hAnsiTheme="majorBidi" w:cstheme="majorBidi"/>
          <w:b w:val="0"/>
          <w:shd w:val="clear" w:color="auto" w:fill="auto"/>
        </w:rPr>
        <w:t>Why is the prompt not shown in the terminal?</w:t>
      </w:r>
    </w:p>
    <w:p w14:paraId="11AA8B1D" w14:textId="65E14CC1" w:rsidR="00FA0C65" w:rsidRPr="00FA0C65" w:rsidRDefault="00FA0C65" w:rsidP="00FA0C65">
      <w:pPr>
        <w:pStyle w:val="BodyTextL50"/>
        <w:spacing w:before="0"/>
        <w:rPr>
          <w:rFonts w:asciiTheme="majorBidi" w:hAnsiTheme="majorBidi" w:cstheme="majorBidi"/>
        </w:rPr>
      </w:pPr>
      <w:r>
        <w:rPr>
          <w:rStyle w:val="AnswerGray"/>
          <w:rFonts w:asciiTheme="majorBidi" w:hAnsiTheme="majorBidi" w:cstheme="majorBidi"/>
          <w:b w:val="0"/>
          <w:shd w:val="clear" w:color="auto" w:fill="auto"/>
        </w:rPr>
        <w:t xml:space="preserve">Because the space.txt file is </w:t>
      </w:r>
      <w:r w:rsidR="00A66D6E">
        <w:rPr>
          <w:rStyle w:val="AnswerGray"/>
          <w:rFonts w:asciiTheme="majorBidi" w:hAnsiTheme="majorBidi" w:cstheme="majorBidi"/>
          <w:b w:val="0"/>
          <w:shd w:val="clear" w:color="auto" w:fill="auto"/>
        </w:rPr>
        <w:t>running,</w:t>
      </w:r>
      <w:r>
        <w:rPr>
          <w:rStyle w:val="AnswerGray"/>
          <w:rFonts w:asciiTheme="majorBidi" w:hAnsiTheme="majorBidi" w:cstheme="majorBidi"/>
          <w:b w:val="0"/>
          <w:shd w:val="clear" w:color="auto" w:fill="auto"/>
        </w:rPr>
        <w:t xml:space="preserve"> and it is opened using terminal.</w:t>
      </w:r>
    </w:p>
    <w:p w14:paraId="1DBFF671" w14:textId="685E16B4" w:rsidR="00781E67" w:rsidRDefault="00781E67" w:rsidP="00781E67">
      <w:pPr>
        <w:pStyle w:val="SubStepAlpha"/>
        <w:numPr>
          <w:ilvl w:val="0"/>
          <w:numId w:val="0"/>
        </w:numPr>
        <w:ind w:left="720"/>
        <w:rPr>
          <w:rFonts w:asciiTheme="majorBidi" w:hAnsiTheme="majorBidi" w:cstheme="majorBidi"/>
        </w:rPr>
      </w:pPr>
    </w:p>
    <w:p w14:paraId="7C99E66E" w14:textId="77777777" w:rsidR="00781E67" w:rsidRDefault="00781E67" w:rsidP="00781E67">
      <w:pPr>
        <w:pStyle w:val="SubStepAlpha"/>
        <w:numPr>
          <w:ilvl w:val="0"/>
          <w:numId w:val="0"/>
        </w:numPr>
        <w:ind w:left="720"/>
        <w:rPr>
          <w:rFonts w:asciiTheme="majorBidi" w:hAnsiTheme="majorBidi" w:cstheme="majorBidi"/>
        </w:rPr>
      </w:pPr>
    </w:p>
    <w:p w14:paraId="26E5A3C9" w14:textId="13ED9D80"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Close this instance of </w:t>
      </w:r>
      <w:r w:rsidRPr="001D7355">
        <w:rPr>
          <w:rFonts w:asciiTheme="majorBidi" w:hAnsiTheme="majorBidi" w:cstheme="majorBidi"/>
          <w:b/>
        </w:rPr>
        <w:t xml:space="preserve">SciTE </w:t>
      </w:r>
      <w:r w:rsidRPr="001D7355">
        <w:rPr>
          <w:rFonts w:asciiTheme="majorBidi" w:hAnsiTheme="majorBidi" w:cstheme="majorBidi"/>
        </w:rPr>
        <w:t xml:space="preserve">by either clicking the X icon as before, or by switching the focus back to the terminal window that launched </w:t>
      </w:r>
      <w:r w:rsidRPr="001D7355">
        <w:rPr>
          <w:rFonts w:asciiTheme="majorBidi" w:hAnsiTheme="majorBidi" w:cstheme="majorBidi"/>
          <w:b/>
        </w:rPr>
        <w:t>SciTE</w:t>
      </w:r>
      <w:r w:rsidRPr="001D7355">
        <w:rPr>
          <w:rFonts w:asciiTheme="majorBidi" w:hAnsiTheme="majorBidi" w:cstheme="majorBidi"/>
        </w:rPr>
        <w:t xml:space="preserve"> and stopping the process. You can stop the process by pressing </w:t>
      </w:r>
      <w:r w:rsidRPr="001D7355">
        <w:rPr>
          <w:rFonts w:asciiTheme="majorBidi" w:hAnsiTheme="majorBidi" w:cstheme="majorBidi"/>
          <w:b/>
        </w:rPr>
        <w:t>CTRL+C</w:t>
      </w:r>
      <w:r w:rsidRPr="001D7355">
        <w:rPr>
          <w:rFonts w:asciiTheme="majorBidi" w:hAnsiTheme="majorBidi" w:cstheme="majorBidi"/>
        </w:rPr>
        <w:t>.</w:t>
      </w:r>
    </w:p>
    <w:p w14:paraId="52C9176E" w14:textId="77777777" w:rsidR="00143CFB" w:rsidRPr="001D7355" w:rsidRDefault="00143CFB" w:rsidP="00143CFB">
      <w:pPr>
        <w:pStyle w:val="SubStepAlpha"/>
        <w:numPr>
          <w:ilvl w:val="0"/>
          <w:numId w:val="0"/>
        </w:numPr>
        <w:ind w:left="72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xml:space="preserve">: Starting </w:t>
      </w:r>
      <w:r w:rsidRPr="001D7355">
        <w:rPr>
          <w:rFonts w:asciiTheme="majorBidi" w:hAnsiTheme="majorBidi" w:cstheme="majorBidi"/>
          <w:b/>
        </w:rPr>
        <w:t>SciTE</w:t>
      </w:r>
      <w:r w:rsidRPr="001D7355">
        <w:rPr>
          <w:rFonts w:asciiTheme="majorBidi" w:hAnsiTheme="majorBidi" w:cstheme="majorBidi"/>
        </w:rPr>
        <w:t xml:space="preserve"> from the command line is helpful when you want to run </w:t>
      </w:r>
      <w:r w:rsidRPr="001D7355">
        <w:rPr>
          <w:rFonts w:asciiTheme="majorBidi" w:hAnsiTheme="majorBidi" w:cstheme="majorBidi"/>
          <w:b/>
        </w:rPr>
        <w:t>SciTE</w:t>
      </w:r>
      <w:r w:rsidRPr="001D7355">
        <w:rPr>
          <w:rFonts w:asciiTheme="majorBidi" w:hAnsiTheme="majorBidi" w:cstheme="majorBidi"/>
        </w:rPr>
        <w:t xml:space="preserve"> as </w:t>
      </w:r>
      <w:r w:rsidRPr="001D7355">
        <w:rPr>
          <w:rFonts w:asciiTheme="majorBidi" w:hAnsiTheme="majorBidi" w:cstheme="majorBidi"/>
          <w:b/>
        </w:rPr>
        <w:t>root</w:t>
      </w:r>
      <w:r w:rsidRPr="001D7355">
        <w:rPr>
          <w:rFonts w:asciiTheme="majorBidi" w:hAnsiTheme="majorBidi" w:cstheme="majorBidi"/>
        </w:rPr>
        <w:t xml:space="preserve">. Simply precede </w:t>
      </w:r>
      <w:r w:rsidRPr="001D7355">
        <w:rPr>
          <w:rFonts w:asciiTheme="majorBidi" w:hAnsiTheme="majorBidi" w:cstheme="majorBidi"/>
          <w:b/>
        </w:rPr>
        <w:t>scite</w:t>
      </w:r>
      <w:r w:rsidRPr="001D7355">
        <w:rPr>
          <w:rFonts w:asciiTheme="majorBidi" w:hAnsiTheme="majorBidi" w:cstheme="majorBidi"/>
        </w:rPr>
        <w:t xml:space="preserve"> with the </w:t>
      </w:r>
      <w:r w:rsidRPr="001D7355">
        <w:rPr>
          <w:rFonts w:asciiTheme="majorBidi" w:hAnsiTheme="majorBidi" w:cstheme="majorBidi"/>
          <w:b/>
        </w:rPr>
        <w:t>sudo</w:t>
      </w:r>
      <w:r w:rsidRPr="001D7355">
        <w:rPr>
          <w:rFonts w:asciiTheme="majorBidi" w:hAnsiTheme="majorBidi" w:cstheme="majorBidi"/>
        </w:rPr>
        <w:t xml:space="preserve"> command, </w:t>
      </w:r>
      <w:r w:rsidRPr="001D7355">
        <w:rPr>
          <w:rFonts w:asciiTheme="majorBidi" w:hAnsiTheme="majorBidi" w:cstheme="majorBidi"/>
          <w:b/>
        </w:rPr>
        <w:t>sudo scite</w:t>
      </w:r>
      <w:r w:rsidRPr="001D7355">
        <w:rPr>
          <w:rFonts w:asciiTheme="majorBidi" w:hAnsiTheme="majorBidi" w:cstheme="majorBidi"/>
        </w:rPr>
        <w:t>.</w:t>
      </w:r>
    </w:p>
    <w:p w14:paraId="0794C6C2"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Close </w:t>
      </w:r>
      <w:r w:rsidRPr="001D7355">
        <w:rPr>
          <w:rFonts w:asciiTheme="majorBidi" w:hAnsiTheme="majorBidi" w:cstheme="majorBidi"/>
          <w:b/>
        </w:rPr>
        <w:t>SciTE</w:t>
      </w:r>
      <w:r w:rsidRPr="001D7355">
        <w:rPr>
          <w:rFonts w:asciiTheme="majorBidi" w:hAnsiTheme="majorBidi" w:cstheme="majorBidi"/>
        </w:rPr>
        <w:t xml:space="preserve"> and move on to the next section.</w:t>
      </w:r>
    </w:p>
    <w:p w14:paraId="7199B440" w14:textId="77777777" w:rsidR="00143CFB" w:rsidRPr="001D7355" w:rsidRDefault="00143CFB" w:rsidP="003534C4">
      <w:pPr>
        <w:pStyle w:val="Heading2"/>
        <w:rPr>
          <w:rFonts w:asciiTheme="majorBidi" w:hAnsiTheme="majorBidi" w:cstheme="majorBidi"/>
        </w:rPr>
      </w:pPr>
      <w:r w:rsidRPr="001D7355">
        <w:rPr>
          <w:rFonts w:asciiTheme="majorBidi" w:hAnsiTheme="majorBidi" w:cstheme="majorBidi"/>
        </w:rPr>
        <w:lastRenderedPageBreak/>
        <w:t>Command Line Text Editors</w:t>
      </w:r>
    </w:p>
    <w:p w14:paraId="30A4E8CC"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While graphical text editors are convenient and easy to use, command line-based text editors are very important in Linux computers. The main benefit of command line-based text editors is that they allow for text file editing from a remote shell on a remote computer.</w:t>
      </w:r>
    </w:p>
    <w:p w14:paraId="4183A32A"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 xml:space="preserve">Consider the following scenario. A user must perform administrative tasks on a Linux computer but is not sitting in front of that computer. Using </w:t>
      </w:r>
      <w:r w:rsidRPr="001D7355">
        <w:rPr>
          <w:rFonts w:asciiTheme="majorBidi" w:hAnsiTheme="majorBidi" w:cstheme="majorBidi"/>
          <w:b/>
        </w:rPr>
        <w:t>SSH</w:t>
      </w:r>
      <w:r w:rsidRPr="001D7355">
        <w:rPr>
          <w:rFonts w:asciiTheme="majorBidi" w:hAnsiTheme="majorBidi" w:cstheme="majorBidi"/>
        </w:rPr>
        <w:t xml:space="preserve">, the user starts a remote shell to the aforementioned computer. Under the text-based remote shell, the graphical interface may not be available which makes it impossible to rely on graphical text editors. In this type of situation, text-based text editors are crucial. </w:t>
      </w:r>
    </w:p>
    <w:p w14:paraId="72175FEA"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bCs/>
        </w:rPr>
        <w:t>:</w:t>
      </w:r>
      <w:r w:rsidRPr="001D7355">
        <w:rPr>
          <w:rFonts w:asciiTheme="majorBidi" w:hAnsiTheme="majorBidi" w:cstheme="majorBidi"/>
        </w:rPr>
        <w:t xml:space="preserve"> This is mainly true when connecting to remote, headless servers that lack a GUI interface.</w:t>
      </w:r>
    </w:p>
    <w:p w14:paraId="05C7962A" w14:textId="606CFFA3" w:rsidR="00143CFB" w:rsidRPr="001D7355" w:rsidRDefault="00143CFB" w:rsidP="00143CFB">
      <w:pPr>
        <w:pStyle w:val="BodyTextL25"/>
        <w:tabs>
          <w:tab w:val="left" w:pos="10245"/>
        </w:tabs>
        <w:rPr>
          <w:rFonts w:asciiTheme="majorBidi" w:hAnsiTheme="majorBidi" w:cstheme="majorBidi"/>
          <w:b/>
        </w:rPr>
      </w:pPr>
      <w:r w:rsidRPr="001D7355">
        <w:rPr>
          <w:rFonts w:asciiTheme="majorBidi" w:hAnsiTheme="majorBidi" w:cstheme="majorBidi"/>
        </w:rPr>
        <w:t xml:space="preserve">The </w:t>
      </w:r>
      <w:r w:rsidRPr="001D7355">
        <w:rPr>
          <w:rFonts w:asciiTheme="majorBidi" w:hAnsiTheme="majorBidi" w:cstheme="majorBidi"/>
          <w:b/>
        </w:rPr>
        <w:t>CyberOps Workstation VM</w:t>
      </w:r>
      <w:r w:rsidRPr="001D7355">
        <w:rPr>
          <w:rFonts w:asciiTheme="majorBidi" w:hAnsiTheme="majorBidi" w:cstheme="majorBidi"/>
        </w:rPr>
        <w:t xml:space="preserve"> includes a few command line-based text editors. This course focuses on </w:t>
      </w:r>
      <w:r w:rsidRPr="001D7355">
        <w:rPr>
          <w:rFonts w:asciiTheme="majorBidi" w:hAnsiTheme="majorBidi" w:cstheme="majorBidi"/>
          <w:b/>
        </w:rPr>
        <w:t>nano</w:t>
      </w:r>
      <w:r w:rsidRPr="001D7355">
        <w:rPr>
          <w:rFonts w:asciiTheme="majorBidi" w:hAnsiTheme="majorBidi" w:cstheme="majorBidi"/>
        </w:rPr>
        <w:t>.</w:t>
      </w:r>
    </w:p>
    <w:p w14:paraId="54D86A00" w14:textId="77777777" w:rsidR="00143CFB" w:rsidRPr="001D7355" w:rsidRDefault="00143CFB" w:rsidP="00143CFB">
      <w:pPr>
        <w:pStyle w:val="BodyTextL25"/>
        <w:tabs>
          <w:tab w:val="left" w:pos="10245"/>
        </w:tabs>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w:t>
      </w:r>
      <w:r w:rsidRPr="001D7355">
        <w:rPr>
          <w:rFonts w:asciiTheme="majorBidi" w:hAnsiTheme="majorBidi" w:cstheme="majorBidi"/>
          <w:bCs/>
        </w:rPr>
        <w:t xml:space="preserve"> </w:t>
      </w:r>
      <w:r w:rsidRPr="001D7355">
        <w:rPr>
          <w:rFonts w:asciiTheme="majorBidi" w:hAnsiTheme="majorBidi" w:cstheme="majorBidi"/>
        </w:rPr>
        <w:t xml:space="preserve">Another extremely popular text editor is called </w:t>
      </w:r>
      <w:r w:rsidRPr="001D7355">
        <w:rPr>
          <w:rFonts w:asciiTheme="majorBidi" w:hAnsiTheme="majorBidi" w:cstheme="majorBidi"/>
          <w:b/>
        </w:rPr>
        <w:t>vi</w:t>
      </w:r>
      <w:r w:rsidRPr="001D7355">
        <w:rPr>
          <w:rFonts w:asciiTheme="majorBidi" w:hAnsiTheme="majorBidi" w:cstheme="majorBidi"/>
        </w:rPr>
        <w:t>.</w:t>
      </w:r>
      <w:r w:rsidRPr="001D7355">
        <w:rPr>
          <w:rFonts w:asciiTheme="majorBidi" w:hAnsiTheme="majorBidi" w:cstheme="majorBidi"/>
          <w:b/>
        </w:rPr>
        <w:t xml:space="preserve"> </w:t>
      </w:r>
      <w:r w:rsidRPr="001D7355">
        <w:rPr>
          <w:rFonts w:asciiTheme="majorBidi" w:hAnsiTheme="majorBidi" w:cstheme="majorBidi"/>
        </w:rPr>
        <w:t xml:space="preserve">While the learning curve for </w:t>
      </w:r>
      <w:r w:rsidRPr="001D7355">
        <w:rPr>
          <w:rFonts w:asciiTheme="majorBidi" w:hAnsiTheme="majorBidi" w:cstheme="majorBidi"/>
          <w:b/>
        </w:rPr>
        <w:t>vi</w:t>
      </w:r>
      <w:r w:rsidRPr="001D7355">
        <w:rPr>
          <w:rFonts w:asciiTheme="majorBidi" w:hAnsiTheme="majorBidi" w:cstheme="majorBidi"/>
        </w:rPr>
        <w:t xml:space="preserve"> is considered steep, </w:t>
      </w:r>
      <w:r w:rsidRPr="001D7355">
        <w:rPr>
          <w:rFonts w:asciiTheme="majorBidi" w:hAnsiTheme="majorBidi" w:cstheme="majorBidi"/>
          <w:b/>
        </w:rPr>
        <w:t>vi</w:t>
      </w:r>
      <w:r w:rsidRPr="001D7355">
        <w:rPr>
          <w:rFonts w:asciiTheme="majorBidi" w:hAnsiTheme="majorBidi" w:cstheme="majorBidi"/>
        </w:rPr>
        <w:t xml:space="preserve"> is a very powerful command line-based text editor. It is included by default in almost all Linux distributions and its original code was first created in 1976. An updated version of </w:t>
      </w:r>
      <w:r w:rsidRPr="001D7355">
        <w:rPr>
          <w:rFonts w:asciiTheme="majorBidi" w:hAnsiTheme="majorBidi" w:cstheme="majorBidi"/>
          <w:b/>
        </w:rPr>
        <w:t>vi</w:t>
      </w:r>
      <w:r w:rsidRPr="001D7355">
        <w:rPr>
          <w:rFonts w:asciiTheme="majorBidi" w:hAnsiTheme="majorBidi" w:cstheme="majorBidi"/>
        </w:rPr>
        <w:t xml:space="preserve"> is named </w:t>
      </w:r>
      <w:r w:rsidRPr="001D7355">
        <w:rPr>
          <w:rFonts w:asciiTheme="majorBidi" w:hAnsiTheme="majorBidi" w:cstheme="majorBidi"/>
          <w:b/>
        </w:rPr>
        <w:t>vim</w:t>
      </w:r>
      <w:r w:rsidRPr="001D7355">
        <w:rPr>
          <w:rFonts w:asciiTheme="majorBidi" w:hAnsiTheme="majorBidi" w:cstheme="majorBidi"/>
        </w:rPr>
        <w:t xml:space="preserve"> which stands for vi-improved. Today most </w:t>
      </w:r>
      <w:r w:rsidRPr="001D7355">
        <w:rPr>
          <w:rFonts w:asciiTheme="majorBidi" w:hAnsiTheme="majorBidi" w:cstheme="majorBidi"/>
          <w:b/>
        </w:rPr>
        <w:t>vi</w:t>
      </w:r>
      <w:r w:rsidRPr="001D7355">
        <w:rPr>
          <w:rFonts w:asciiTheme="majorBidi" w:hAnsiTheme="majorBidi" w:cstheme="majorBidi"/>
        </w:rPr>
        <w:t xml:space="preserve"> users are actually using the updated version, </w:t>
      </w:r>
      <w:r w:rsidRPr="001D7355">
        <w:rPr>
          <w:rFonts w:asciiTheme="majorBidi" w:hAnsiTheme="majorBidi" w:cstheme="majorBidi"/>
          <w:b/>
        </w:rPr>
        <w:t>vim</w:t>
      </w:r>
      <w:r w:rsidRPr="001D7355">
        <w:rPr>
          <w:rFonts w:asciiTheme="majorBidi" w:hAnsiTheme="majorBidi" w:cstheme="majorBidi"/>
        </w:rPr>
        <w:t xml:space="preserve">. </w:t>
      </w:r>
    </w:p>
    <w:p w14:paraId="0D676A4E" w14:textId="77777777" w:rsidR="00143CFB" w:rsidRPr="001D7355" w:rsidRDefault="00143CFB" w:rsidP="00143CFB">
      <w:pPr>
        <w:pStyle w:val="BodyTextL25"/>
        <w:tabs>
          <w:tab w:val="left" w:pos="10245"/>
        </w:tabs>
        <w:rPr>
          <w:rFonts w:asciiTheme="majorBidi" w:hAnsiTheme="majorBidi" w:cstheme="majorBidi"/>
        </w:rPr>
      </w:pPr>
      <w:r w:rsidRPr="001D7355">
        <w:rPr>
          <w:rFonts w:asciiTheme="majorBidi" w:hAnsiTheme="majorBidi" w:cstheme="majorBidi"/>
        </w:rPr>
        <w:t xml:space="preserve">Due to the lack of graphical support, </w:t>
      </w:r>
      <w:r w:rsidRPr="001D7355">
        <w:rPr>
          <w:rFonts w:asciiTheme="majorBidi" w:hAnsiTheme="majorBidi" w:cstheme="majorBidi"/>
          <w:b/>
        </w:rPr>
        <w:t>nano</w:t>
      </w:r>
      <w:r w:rsidRPr="001D7355">
        <w:rPr>
          <w:rFonts w:asciiTheme="majorBidi" w:hAnsiTheme="majorBidi" w:cstheme="majorBidi"/>
        </w:rPr>
        <w:t xml:space="preserve"> (or GNU </w:t>
      </w:r>
      <w:r w:rsidRPr="001D7355">
        <w:rPr>
          <w:rFonts w:asciiTheme="majorBidi" w:hAnsiTheme="majorBidi" w:cstheme="majorBidi"/>
          <w:b/>
        </w:rPr>
        <w:t>nano</w:t>
      </w:r>
      <w:r w:rsidRPr="001D7355">
        <w:rPr>
          <w:rFonts w:asciiTheme="majorBidi" w:hAnsiTheme="majorBidi" w:cstheme="majorBidi"/>
        </w:rPr>
        <w:t xml:space="preserve">) can be controlled solely through the keyboard. </w:t>
      </w:r>
      <w:r w:rsidRPr="001D7355">
        <w:rPr>
          <w:rFonts w:asciiTheme="majorBidi" w:hAnsiTheme="majorBidi" w:cstheme="majorBidi"/>
          <w:b/>
        </w:rPr>
        <w:t>CTRL+O</w:t>
      </w:r>
      <w:r w:rsidRPr="001D7355">
        <w:rPr>
          <w:rFonts w:asciiTheme="majorBidi" w:hAnsiTheme="majorBidi" w:cstheme="majorBidi"/>
        </w:rPr>
        <w:t xml:space="preserve"> saves the current file; </w:t>
      </w:r>
      <w:r w:rsidRPr="001D7355">
        <w:rPr>
          <w:rFonts w:asciiTheme="majorBidi" w:hAnsiTheme="majorBidi" w:cstheme="majorBidi"/>
          <w:b/>
        </w:rPr>
        <w:t xml:space="preserve">CTRL+W </w:t>
      </w:r>
      <w:r w:rsidRPr="001D7355">
        <w:rPr>
          <w:rFonts w:asciiTheme="majorBidi" w:hAnsiTheme="majorBidi" w:cstheme="majorBidi"/>
        </w:rPr>
        <w:t xml:space="preserve">opens the search menu. GNU </w:t>
      </w:r>
      <w:r w:rsidRPr="001D7355">
        <w:rPr>
          <w:rFonts w:asciiTheme="majorBidi" w:hAnsiTheme="majorBidi" w:cstheme="majorBidi"/>
          <w:b/>
        </w:rPr>
        <w:t>nano</w:t>
      </w:r>
      <w:r w:rsidRPr="001D7355">
        <w:rPr>
          <w:rFonts w:asciiTheme="majorBidi" w:hAnsiTheme="majorBidi" w:cstheme="majorBidi"/>
        </w:rPr>
        <w:t xml:space="preserve"> uses a two-line shortcut bar at the bottom of the screen, where a number of commands for the current context are listed. After nano is open, press </w:t>
      </w:r>
      <w:r w:rsidRPr="001D7355">
        <w:rPr>
          <w:rFonts w:asciiTheme="majorBidi" w:hAnsiTheme="majorBidi" w:cstheme="majorBidi"/>
          <w:b/>
        </w:rPr>
        <w:t>CTRL+G</w:t>
      </w:r>
      <w:r w:rsidRPr="001D7355">
        <w:rPr>
          <w:rFonts w:asciiTheme="majorBidi" w:hAnsiTheme="majorBidi" w:cstheme="majorBidi"/>
        </w:rPr>
        <w:t xml:space="preserve"> for the help screen and a complete list.</w:t>
      </w:r>
    </w:p>
    <w:p w14:paraId="5365DFD1"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In the terminal window, type </w:t>
      </w:r>
      <w:r w:rsidRPr="001D7355">
        <w:rPr>
          <w:rFonts w:asciiTheme="majorBidi" w:hAnsiTheme="majorBidi" w:cstheme="majorBidi"/>
          <w:b/>
        </w:rPr>
        <w:t>nano space.txt</w:t>
      </w:r>
      <w:r w:rsidRPr="001D7355">
        <w:rPr>
          <w:rFonts w:asciiTheme="majorBidi" w:hAnsiTheme="majorBidi" w:cstheme="majorBidi"/>
        </w:rPr>
        <w:t xml:space="preserve"> to open the text file created in Part 1.</w:t>
      </w:r>
    </w:p>
    <w:p w14:paraId="06483896" w14:textId="77777777" w:rsidR="00143CFB" w:rsidRPr="00A525AB" w:rsidRDefault="00143CFB" w:rsidP="00143CFB">
      <w:pPr>
        <w:pStyle w:val="CMD"/>
        <w:rPr>
          <w:b/>
        </w:rPr>
      </w:pPr>
      <w:r w:rsidRPr="005A76B7">
        <w:t>[analyst@secOps ~]$</w:t>
      </w:r>
      <w:r w:rsidRPr="000E0890">
        <w:t xml:space="preserve"> </w:t>
      </w:r>
      <w:r w:rsidRPr="00A525AB">
        <w:rPr>
          <w:b/>
        </w:rPr>
        <w:t>nano space.txt</w:t>
      </w:r>
    </w:p>
    <w:p w14:paraId="1BAF75F0"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b/>
        </w:rPr>
        <w:t>nano</w:t>
      </w:r>
      <w:r w:rsidRPr="001D7355">
        <w:rPr>
          <w:rFonts w:asciiTheme="majorBidi" w:hAnsiTheme="majorBidi" w:cstheme="majorBidi"/>
        </w:rPr>
        <w:t xml:space="preserve"> will launch and automatically load the </w:t>
      </w:r>
      <w:r w:rsidRPr="001D7355">
        <w:rPr>
          <w:rFonts w:asciiTheme="majorBidi" w:hAnsiTheme="majorBidi" w:cstheme="majorBidi"/>
          <w:b/>
        </w:rPr>
        <w:t>space.txt</w:t>
      </w:r>
      <w:r w:rsidRPr="001D7355">
        <w:rPr>
          <w:rFonts w:asciiTheme="majorBidi" w:hAnsiTheme="majorBidi" w:cstheme="majorBidi"/>
        </w:rPr>
        <w:t xml:space="preserve"> text file. While the text may seem to be truncated or incomplete, it is not. Because the text was created with no return characters and line wrapping is not enabled, by default, </w:t>
      </w:r>
      <w:r w:rsidRPr="001D7355">
        <w:rPr>
          <w:rFonts w:asciiTheme="majorBidi" w:hAnsiTheme="majorBidi" w:cstheme="majorBidi"/>
          <w:b/>
        </w:rPr>
        <w:t>nano</w:t>
      </w:r>
      <w:r w:rsidRPr="001D7355">
        <w:rPr>
          <w:rFonts w:asciiTheme="majorBidi" w:hAnsiTheme="majorBidi" w:cstheme="majorBidi"/>
        </w:rPr>
        <w:t xml:space="preserve"> is displaying one long line of text.</w:t>
      </w:r>
    </w:p>
    <w:p w14:paraId="354C2871" w14:textId="77777777" w:rsidR="00143CFB" w:rsidRPr="001D7355" w:rsidRDefault="00143CFB" w:rsidP="00143CFB">
      <w:pPr>
        <w:pStyle w:val="SubStepAlpha"/>
        <w:numPr>
          <w:ilvl w:val="0"/>
          <w:numId w:val="0"/>
        </w:numPr>
        <w:ind w:left="720"/>
        <w:rPr>
          <w:rFonts w:asciiTheme="majorBidi" w:hAnsiTheme="majorBidi" w:cstheme="majorBidi"/>
        </w:rPr>
      </w:pPr>
      <w:r w:rsidRPr="001D7355">
        <w:rPr>
          <w:rFonts w:asciiTheme="majorBidi" w:hAnsiTheme="majorBidi" w:cstheme="majorBidi"/>
        </w:rPr>
        <w:t>Use the Home and End keyboard keys to quickly navigate to the beginning and to the end of a line, respectively.</w:t>
      </w:r>
    </w:p>
    <w:p w14:paraId="5D59F877" w14:textId="1705B2D2" w:rsidR="00781E67" w:rsidRDefault="00143CFB" w:rsidP="004146BE">
      <w:pPr>
        <w:pStyle w:val="BodyTextL50"/>
        <w:rPr>
          <w:rFonts w:asciiTheme="majorBidi" w:hAnsiTheme="majorBidi" w:cstheme="majorBidi"/>
        </w:rPr>
      </w:pPr>
      <w:r w:rsidRPr="001D7355">
        <w:rPr>
          <w:rFonts w:asciiTheme="majorBidi" w:hAnsiTheme="majorBidi" w:cstheme="majorBidi"/>
        </w:rPr>
        <w:t>What character does nano use to represent that a line continues beyond the boundaries of the screen?</w:t>
      </w:r>
    </w:p>
    <w:p w14:paraId="50A9DF81" w14:textId="61884668" w:rsidR="004146BE" w:rsidRPr="004146BE" w:rsidRDefault="004146BE" w:rsidP="004146BE">
      <w:pPr>
        <w:pStyle w:val="BodyTextL50"/>
        <w:rPr>
          <w:rFonts w:asciiTheme="majorBidi" w:hAnsiTheme="majorBidi" w:cstheme="majorBidi"/>
        </w:rPr>
      </w:pPr>
      <w:r>
        <w:rPr>
          <w:rFonts w:asciiTheme="majorBidi" w:hAnsiTheme="majorBidi" w:cstheme="majorBidi"/>
        </w:rPr>
        <w:t>Ans: &gt;</w:t>
      </w:r>
    </w:p>
    <w:p w14:paraId="5FF2E1CE" w14:textId="77777777" w:rsidR="00781E67" w:rsidRPr="00781E67" w:rsidRDefault="00781E67" w:rsidP="00781E67"/>
    <w:p w14:paraId="66512D9E" w14:textId="1F10AA1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As shown on the bottom shortcut lines, </w:t>
      </w:r>
      <w:r w:rsidRPr="001D7355">
        <w:rPr>
          <w:rFonts w:asciiTheme="majorBidi" w:hAnsiTheme="majorBidi" w:cstheme="majorBidi"/>
          <w:b/>
        </w:rPr>
        <w:t xml:space="preserve">CTRL+X </w:t>
      </w:r>
      <w:r w:rsidRPr="001D7355">
        <w:rPr>
          <w:rFonts w:asciiTheme="majorBidi" w:hAnsiTheme="majorBidi" w:cstheme="majorBidi"/>
        </w:rPr>
        <w:t xml:space="preserve">can be used to exit </w:t>
      </w:r>
      <w:r w:rsidRPr="001D7355">
        <w:rPr>
          <w:rFonts w:asciiTheme="majorBidi" w:hAnsiTheme="majorBidi" w:cstheme="majorBidi"/>
          <w:b/>
        </w:rPr>
        <w:t>nano</w:t>
      </w:r>
      <w:r w:rsidRPr="001D7355">
        <w:rPr>
          <w:rFonts w:asciiTheme="majorBidi" w:hAnsiTheme="majorBidi" w:cstheme="majorBidi"/>
        </w:rPr>
        <w:t xml:space="preserve">. </w:t>
      </w:r>
      <w:r w:rsidRPr="001D7355">
        <w:rPr>
          <w:rFonts w:asciiTheme="majorBidi" w:hAnsiTheme="majorBidi" w:cstheme="majorBidi"/>
          <w:b/>
        </w:rPr>
        <w:t>nano</w:t>
      </w:r>
      <w:r w:rsidRPr="001D7355">
        <w:rPr>
          <w:rFonts w:asciiTheme="majorBidi" w:hAnsiTheme="majorBidi" w:cstheme="majorBidi"/>
        </w:rPr>
        <w:t xml:space="preserve"> will ask if you want to save the file before exiting (‘Y’ for Yes, or N for ‘No’). If ‘Y’ is chosen, you will be prompted to press enter to accept the given file name, or change the file name, or provide a file name if it is a new unnamed document.</w:t>
      </w:r>
    </w:p>
    <w:p w14:paraId="534FFC69" w14:textId="77777777" w:rsidR="001A7573" w:rsidRPr="001D7355" w:rsidRDefault="00143CFB" w:rsidP="007E597A">
      <w:pPr>
        <w:pStyle w:val="SubStepAlpha"/>
        <w:rPr>
          <w:rFonts w:asciiTheme="majorBidi" w:hAnsiTheme="majorBidi" w:cstheme="majorBidi"/>
        </w:rPr>
      </w:pPr>
      <w:r w:rsidRPr="001D7355">
        <w:rPr>
          <w:rFonts w:asciiTheme="majorBidi" w:hAnsiTheme="majorBidi" w:cstheme="majorBidi"/>
        </w:rPr>
        <w:t xml:space="preserve">To control </w:t>
      </w:r>
      <w:r w:rsidRPr="001D7355">
        <w:rPr>
          <w:rFonts w:asciiTheme="majorBidi" w:hAnsiTheme="majorBidi" w:cstheme="majorBidi"/>
          <w:b/>
        </w:rPr>
        <w:t>nano</w:t>
      </w:r>
      <w:r w:rsidRPr="001D7355">
        <w:rPr>
          <w:rFonts w:asciiTheme="majorBidi" w:hAnsiTheme="majorBidi" w:cstheme="majorBidi"/>
        </w:rPr>
        <w:t xml:space="preserve">, you can use </w:t>
      </w:r>
      <w:r w:rsidRPr="001D7355">
        <w:rPr>
          <w:rFonts w:asciiTheme="majorBidi" w:hAnsiTheme="majorBidi" w:cstheme="majorBidi"/>
          <w:b/>
        </w:rPr>
        <w:t>CTRL</w:t>
      </w:r>
      <w:r w:rsidRPr="001D7355">
        <w:rPr>
          <w:rFonts w:asciiTheme="majorBidi" w:hAnsiTheme="majorBidi" w:cstheme="majorBidi"/>
        </w:rPr>
        <w:t xml:space="preserve">, </w:t>
      </w:r>
      <w:r w:rsidRPr="001D7355">
        <w:rPr>
          <w:rFonts w:asciiTheme="majorBidi" w:hAnsiTheme="majorBidi" w:cstheme="majorBidi"/>
          <w:b/>
        </w:rPr>
        <w:t>ALT</w:t>
      </w:r>
      <w:r w:rsidRPr="001D7355">
        <w:rPr>
          <w:rFonts w:asciiTheme="majorBidi" w:hAnsiTheme="majorBidi" w:cstheme="majorBidi"/>
        </w:rPr>
        <w:t xml:space="preserve">, </w:t>
      </w:r>
      <w:r w:rsidRPr="001D7355">
        <w:rPr>
          <w:rFonts w:asciiTheme="majorBidi" w:hAnsiTheme="majorBidi" w:cstheme="majorBidi"/>
          <w:b/>
        </w:rPr>
        <w:t>ESCAPE</w:t>
      </w:r>
      <w:r w:rsidRPr="001D7355">
        <w:rPr>
          <w:rFonts w:asciiTheme="majorBidi" w:hAnsiTheme="majorBidi" w:cstheme="majorBidi"/>
        </w:rPr>
        <w:t xml:space="preserve"> or the META keys. The META key is the key on the keyboard with a Windows or Mac logo, depending on your keyboard configuration.</w:t>
      </w:r>
    </w:p>
    <w:p w14:paraId="3E932535" w14:textId="77777777" w:rsidR="001A7573" w:rsidRPr="001D7355" w:rsidRDefault="001A7573" w:rsidP="007E597A">
      <w:pPr>
        <w:pStyle w:val="BodyTextL50"/>
        <w:rPr>
          <w:rFonts w:asciiTheme="majorBidi" w:hAnsiTheme="majorBidi" w:cstheme="majorBidi"/>
        </w:rPr>
      </w:pPr>
      <w:r w:rsidRPr="001D7355">
        <w:rPr>
          <w:rFonts w:asciiTheme="majorBidi" w:hAnsiTheme="majorBidi" w:cstheme="majorBidi"/>
        </w:rPr>
        <w:t xml:space="preserve">Navigation in nano is very user friendly. Use the arrows to move around the files. Page Up and Page Down can also be used to skip forward or backwards entire pages. Spend some time with </w:t>
      </w:r>
      <w:r w:rsidRPr="001D7355">
        <w:rPr>
          <w:rFonts w:asciiTheme="majorBidi" w:hAnsiTheme="majorBidi" w:cstheme="majorBidi"/>
          <w:b/>
          <w:bCs/>
        </w:rPr>
        <w:t>nano</w:t>
      </w:r>
      <w:r w:rsidRPr="001D7355">
        <w:rPr>
          <w:rFonts w:asciiTheme="majorBidi" w:hAnsiTheme="majorBidi" w:cstheme="majorBidi"/>
        </w:rPr>
        <w:t xml:space="preserve"> and its help screen. To enter the help screen, press </w:t>
      </w:r>
      <w:r w:rsidRPr="001D7355">
        <w:rPr>
          <w:rFonts w:asciiTheme="majorBidi" w:hAnsiTheme="majorBidi" w:cstheme="majorBidi"/>
          <w:b/>
          <w:bCs/>
        </w:rPr>
        <w:t>CTRL+G</w:t>
      </w:r>
      <w:r w:rsidRPr="001D7355">
        <w:rPr>
          <w:rFonts w:asciiTheme="majorBidi" w:hAnsiTheme="majorBidi" w:cstheme="majorBidi"/>
        </w:rPr>
        <w:t xml:space="preserve">. Press </w:t>
      </w:r>
      <w:r w:rsidRPr="001D7355">
        <w:rPr>
          <w:rFonts w:asciiTheme="majorBidi" w:hAnsiTheme="majorBidi" w:cstheme="majorBidi"/>
          <w:b/>
          <w:bCs/>
        </w:rPr>
        <w:t>q</w:t>
      </w:r>
      <w:r w:rsidRPr="001D7355">
        <w:rPr>
          <w:rFonts w:asciiTheme="majorBidi" w:hAnsiTheme="majorBidi" w:cstheme="majorBidi"/>
        </w:rPr>
        <w:t xml:space="preserve"> to quit the help screen and return to document editing in nano.</w:t>
      </w:r>
    </w:p>
    <w:p w14:paraId="2E072CA9" w14:textId="77777777" w:rsidR="00143CFB" w:rsidRPr="001D7355" w:rsidRDefault="00143CFB" w:rsidP="003534C4">
      <w:pPr>
        <w:pStyle w:val="Heading2"/>
        <w:rPr>
          <w:rFonts w:asciiTheme="majorBidi" w:hAnsiTheme="majorBidi" w:cstheme="majorBidi"/>
        </w:rPr>
      </w:pPr>
      <w:r w:rsidRPr="001D7355">
        <w:rPr>
          <w:rFonts w:asciiTheme="majorBidi" w:hAnsiTheme="majorBidi" w:cstheme="majorBidi"/>
        </w:rPr>
        <w:t>Working with Configuration Files</w:t>
      </w:r>
    </w:p>
    <w:p w14:paraId="64491108"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In Linux, everything is treated as a file, including the memory, the disks, the monitor output, the files, and the directories. From the operating system standpoint, everything is a file. It should be no surprise that the system itself is configured through files. Known as configuration files, they are usually text files and are used by various applications and services to store adjustments and settings for that specific application or service. Practically everything in Linux relies on configuration files to work. Some services have not one but several configuration files.</w:t>
      </w:r>
    </w:p>
    <w:p w14:paraId="621F3E3D"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Users with proper permission levels use text editors to change the contents of such configuration files. After the changes are made, the file is saved and can be used by the related service or application. Users are able to specify exactly how they want any given application or service to behave. When launched, services and applications check the contents of specific configuration files and adjust their behavior accordingly.</w:t>
      </w:r>
    </w:p>
    <w:p w14:paraId="63A39E4C" w14:textId="77777777" w:rsidR="00143CFB" w:rsidRPr="001D7355" w:rsidRDefault="00143CFB" w:rsidP="003534C4">
      <w:pPr>
        <w:pStyle w:val="Heading3"/>
        <w:rPr>
          <w:rFonts w:asciiTheme="majorBidi" w:hAnsiTheme="majorBidi" w:cstheme="majorBidi"/>
        </w:rPr>
      </w:pPr>
      <w:r w:rsidRPr="001D7355">
        <w:rPr>
          <w:rFonts w:asciiTheme="majorBidi" w:hAnsiTheme="majorBidi" w:cstheme="majorBidi"/>
        </w:rPr>
        <w:lastRenderedPageBreak/>
        <w:t>Locating Configuration Files</w:t>
      </w:r>
    </w:p>
    <w:p w14:paraId="16FCB848"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 xml:space="preserve">The program author defines the location of configuration for a given program (service or application). Because of that, the documentation should be consulted when assessing the location of the configuration file. Conventionally however, in Linux, configuration files that are used to configure user applications are often placed in the user’s home directory while configuration files used to control system-wide services are placed in the </w:t>
      </w:r>
      <w:r w:rsidRPr="001D7355">
        <w:rPr>
          <w:rFonts w:asciiTheme="majorBidi" w:hAnsiTheme="majorBidi" w:cstheme="majorBidi"/>
          <w:b/>
        </w:rPr>
        <w:t xml:space="preserve">/etc </w:t>
      </w:r>
      <w:r w:rsidRPr="001D7355">
        <w:rPr>
          <w:rFonts w:asciiTheme="majorBidi" w:hAnsiTheme="majorBidi" w:cstheme="majorBidi"/>
        </w:rPr>
        <w:t>directory. Users always have permission to write to their own home directories and are able to configure the behavior of applications they use.</w:t>
      </w:r>
    </w:p>
    <w:p w14:paraId="7836607E"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ls</w:t>
      </w:r>
      <w:r w:rsidRPr="001D7355">
        <w:rPr>
          <w:rFonts w:asciiTheme="majorBidi" w:hAnsiTheme="majorBidi" w:cstheme="majorBidi"/>
        </w:rPr>
        <w:t xml:space="preserve"> command to list all the files in the </w:t>
      </w:r>
      <w:r w:rsidRPr="001D7355">
        <w:rPr>
          <w:rFonts w:asciiTheme="majorBidi" w:hAnsiTheme="majorBidi" w:cstheme="majorBidi"/>
          <w:b/>
        </w:rPr>
        <w:t>analyst</w:t>
      </w:r>
      <w:r w:rsidRPr="001D7355">
        <w:rPr>
          <w:rFonts w:asciiTheme="majorBidi" w:hAnsiTheme="majorBidi" w:cstheme="majorBidi"/>
        </w:rPr>
        <w:t xml:space="preserve"> home directory:</w:t>
      </w:r>
    </w:p>
    <w:p w14:paraId="5920C6C5" w14:textId="77777777" w:rsidR="00143CFB" w:rsidRPr="00A525AB" w:rsidRDefault="00143CFB" w:rsidP="00143CFB">
      <w:pPr>
        <w:pStyle w:val="CMD"/>
      </w:pPr>
      <w:r w:rsidRPr="00A525AB">
        <w:t xml:space="preserve">[analyst@secOps ~]$ </w:t>
      </w:r>
      <w:r w:rsidRPr="00A525AB">
        <w:rPr>
          <w:b/>
        </w:rPr>
        <w:t>ls –l</w:t>
      </w:r>
    </w:p>
    <w:p w14:paraId="59765D4A" w14:textId="77777777" w:rsidR="00143CFB" w:rsidRPr="00EB312A" w:rsidRDefault="00143CFB" w:rsidP="00143CFB">
      <w:pPr>
        <w:pStyle w:val="CMD"/>
        <w:rPr>
          <w:sz w:val="18"/>
        </w:rPr>
      </w:pPr>
      <w:r w:rsidRPr="00EB312A">
        <w:rPr>
          <w:sz w:val="18"/>
        </w:rPr>
        <w:t>total 20</w:t>
      </w:r>
    </w:p>
    <w:p w14:paraId="2CE5C50A" w14:textId="77777777" w:rsidR="00143CFB" w:rsidRPr="00EB312A" w:rsidRDefault="00143CFB" w:rsidP="00143CFB">
      <w:pPr>
        <w:pStyle w:val="CMD"/>
        <w:rPr>
          <w:sz w:val="18"/>
        </w:rPr>
      </w:pPr>
      <w:r w:rsidRPr="00EB312A">
        <w:rPr>
          <w:sz w:val="18"/>
        </w:rPr>
        <w:t>drwxr-xr-x 2 analyst analyst 4096 Mar 22  2018 Desktop</w:t>
      </w:r>
    </w:p>
    <w:p w14:paraId="05C4CC5B" w14:textId="77777777" w:rsidR="00143CFB" w:rsidRPr="00EB312A" w:rsidRDefault="00143CFB" w:rsidP="00143CFB">
      <w:pPr>
        <w:pStyle w:val="CMD"/>
        <w:rPr>
          <w:sz w:val="18"/>
        </w:rPr>
      </w:pPr>
      <w:r w:rsidRPr="00EB312A">
        <w:rPr>
          <w:sz w:val="18"/>
        </w:rPr>
        <w:t>drwxr-xr-x 3 analyst analyst 4096 Apr  2 14:44 Downloads</w:t>
      </w:r>
    </w:p>
    <w:p w14:paraId="69E0699E" w14:textId="77777777" w:rsidR="00143CFB" w:rsidRPr="00EB312A" w:rsidRDefault="00143CFB" w:rsidP="00143CFB">
      <w:pPr>
        <w:pStyle w:val="CMD"/>
        <w:rPr>
          <w:sz w:val="18"/>
        </w:rPr>
      </w:pPr>
      <w:r w:rsidRPr="00EB312A">
        <w:rPr>
          <w:sz w:val="18"/>
        </w:rPr>
        <w:t>drwxr-xr-x 9 analyst analyst 4096 Jul 19  2018 lab.support.files</w:t>
      </w:r>
    </w:p>
    <w:p w14:paraId="6140B2D4" w14:textId="77777777" w:rsidR="00143CFB" w:rsidRPr="00EB312A" w:rsidRDefault="00143CFB" w:rsidP="00143CFB">
      <w:pPr>
        <w:pStyle w:val="CMD"/>
        <w:rPr>
          <w:sz w:val="18"/>
        </w:rPr>
      </w:pPr>
      <w:r w:rsidRPr="00EB312A">
        <w:rPr>
          <w:sz w:val="18"/>
        </w:rPr>
        <w:t>drwxr-xr-x 2 analyst analyst 4096 Mar 21  2018 second_drive</w:t>
      </w:r>
    </w:p>
    <w:p w14:paraId="0A196674" w14:textId="77777777" w:rsidR="00143CFB" w:rsidRDefault="00143CFB" w:rsidP="00143CFB">
      <w:pPr>
        <w:pStyle w:val="CMDOutput"/>
      </w:pPr>
      <w:r w:rsidRPr="00EB312A">
        <w:t>-rw-r--r-- 1 analyst analyst  255 Apr 17 16:42 space.txt</w:t>
      </w:r>
    </w:p>
    <w:p w14:paraId="0B7C3826" w14:textId="77777777" w:rsidR="00143CFB" w:rsidRPr="001D7355" w:rsidRDefault="00143CFB" w:rsidP="00143CFB">
      <w:pPr>
        <w:pStyle w:val="BodyTextL50"/>
        <w:rPr>
          <w:rFonts w:asciiTheme="majorBidi" w:hAnsiTheme="majorBidi" w:cstheme="majorBidi"/>
        </w:rPr>
      </w:pPr>
      <w:r w:rsidRPr="001D7355">
        <w:rPr>
          <w:rFonts w:asciiTheme="majorBidi" w:hAnsiTheme="majorBidi" w:cstheme="majorBidi"/>
        </w:rPr>
        <w:t>While a few files are displayed, none of them seem to be configuration files. This is because it is convention to hide home-directory-hosted configuration files by preceding their names with a “.” (dot) character.</w:t>
      </w:r>
    </w:p>
    <w:p w14:paraId="3782D2A3"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ls</w:t>
      </w:r>
      <w:r w:rsidRPr="001D7355">
        <w:rPr>
          <w:rFonts w:asciiTheme="majorBidi" w:hAnsiTheme="majorBidi" w:cstheme="majorBidi"/>
        </w:rPr>
        <w:t xml:space="preserve"> command again but this time add the </w:t>
      </w:r>
      <w:r w:rsidRPr="001D7355">
        <w:rPr>
          <w:rFonts w:asciiTheme="majorBidi" w:hAnsiTheme="majorBidi" w:cstheme="majorBidi"/>
          <w:b/>
        </w:rPr>
        <w:t>–a</w:t>
      </w:r>
      <w:r w:rsidRPr="001D7355">
        <w:rPr>
          <w:rFonts w:asciiTheme="majorBidi" w:hAnsiTheme="majorBidi" w:cstheme="majorBidi"/>
        </w:rPr>
        <w:t xml:space="preserve"> option to also include hidden files in the output:</w:t>
      </w:r>
    </w:p>
    <w:p w14:paraId="30D77FF9" w14:textId="77777777" w:rsidR="00143CFB" w:rsidRPr="0056680E" w:rsidRDefault="00143CFB" w:rsidP="00143CFB">
      <w:pPr>
        <w:pStyle w:val="CMD"/>
        <w:rPr>
          <w:lang w:val="fr-FR"/>
        </w:rPr>
      </w:pPr>
      <w:r w:rsidRPr="0056680E">
        <w:rPr>
          <w:lang w:val="fr-FR"/>
        </w:rPr>
        <w:t xml:space="preserve">[analyst@secOps ~]$ </w:t>
      </w:r>
      <w:r w:rsidRPr="0056680E">
        <w:rPr>
          <w:b/>
          <w:lang w:val="fr-FR"/>
        </w:rPr>
        <w:t>ls –la</w:t>
      </w:r>
    </w:p>
    <w:p w14:paraId="5655353E" w14:textId="77777777" w:rsidR="00143CFB" w:rsidRPr="0056680E" w:rsidRDefault="00143CFB" w:rsidP="00143CFB">
      <w:pPr>
        <w:pStyle w:val="CMD"/>
        <w:rPr>
          <w:sz w:val="18"/>
          <w:lang w:val="fr-FR"/>
        </w:rPr>
      </w:pPr>
      <w:r w:rsidRPr="0056680E">
        <w:rPr>
          <w:sz w:val="18"/>
          <w:lang w:val="fr-FR"/>
        </w:rPr>
        <w:t>total 144</w:t>
      </w:r>
    </w:p>
    <w:p w14:paraId="1DE877CC" w14:textId="77777777" w:rsidR="00143CFB" w:rsidRPr="00EB312A" w:rsidRDefault="00143CFB" w:rsidP="00143CFB">
      <w:pPr>
        <w:pStyle w:val="CMD"/>
        <w:rPr>
          <w:sz w:val="18"/>
        </w:rPr>
      </w:pPr>
      <w:r w:rsidRPr="00EB312A">
        <w:rPr>
          <w:sz w:val="18"/>
        </w:rPr>
        <w:t>drwx------ 14 analyst analyst  4096 Apr 17 16:34 .</w:t>
      </w:r>
    </w:p>
    <w:p w14:paraId="7A4892A4" w14:textId="77777777" w:rsidR="00143CFB" w:rsidRPr="00EB312A" w:rsidRDefault="00143CFB" w:rsidP="00143CFB">
      <w:pPr>
        <w:pStyle w:val="CMD"/>
        <w:rPr>
          <w:sz w:val="18"/>
        </w:rPr>
      </w:pPr>
      <w:r w:rsidRPr="00EB312A">
        <w:rPr>
          <w:sz w:val="18"/>
        </w:rPr>
        <w:t>drwxr-xr-x  3 root    root     4096 Mar 20  2018 ..</w:t>
      </w:r>
    </w:p>
    <w:p w14:paraId="4D2E8CFF" w14:textId="77777777" w:rsidR="00143CFB" w:rsidRPr="00EB312A" w:rsidRDefault="00143CFB" w:rsidP="00143CFB">
      <w:pPr>
        <w:pStyle w:val="CMD"/>
        <w:rPr>
          <w:sz w:val="18"/>
        </w:rPr>
      </w:pPr>
      <w:r w:rsidRPr="00EB312A">
        <w:rPr>
          <w:sz w:val="18"/>
        </w:rPr>
        <w:t>-rw-------  1 analyst analyst   424 Apr 17 12:52 .bash_history</w:t>
      </w:r>
    </w:p>
    <w:p w14:paraId="0DE3F060" w14:textId="77777777" w:rsidR="00143CFB" w:rsidRPr="00EB312A" w:rsidRDefault="00143CFB" w:rsidP="00143CFB">
      <w:pPr>
        <w:pStyle w:val="CMD"/>
        <w:rPr>
          <w:sz w:val="18"/>
        </w:rPr>
      </w:pPr>
      <w:r w:rsidRPr="00EB312A">
        <w:rPr>
          <w:sz w:val="18"/>
        </w:rPr>
        <w:t>-rw-r--r--  1 analyst analyst    21 Feb  7  2018 .bash_logout</w:t>
      </w:r>
    </w:p>
    <w:p w14:paraId="7C894F44" w14:textId="77777777" w:rsidR="00143CFB" w:rsidRPr="00EB312A" w:rsidRDefault="00143CFB" w:rsidP="00143CFB">
      <w:pPr>
        <w:pStyle w:val="CMD"/>
        <w:rPr>
          <w:sz w:val="18"/>
        </w:rPr>
      </w:pPr>
      <w:r w:rsidRPr="00EB312A">
        <w:rPr>
          <w:sz w:val="18"/>
        </w:rPr>
        <w:t>-rw-r--r--  1 analyst analyst    57 Feb  7  2018 .bash_profile</w:t>
      </w:r>
    </w:p>
    <w:p w14:paraId="3AB2CCFA" w14:textId="77777777" w:rsidR="00143CFB" w:rsidRPr="00EB312A" w:rsidRDefault="00143CFB" w:rsidP="00143CFB">
      <w:pPr>
        <w:pStyle w:val="CMD"/>
        <w:rPr>
          <w:sz w:val="18"/>
        </w:rPr>
      </w:pPr>
      <w:r w:rsidRPr="00EB312A">
        <w:rPr>
          <w:sz w:val="18"/>
        </w:rPr>
        <w:t>-rw-r--r--  1 analyst analyst    97 Mar 20  2018 .bashrc</w:t>
      </w:r>
    </w:p>
    <w:p w14:paraId="786E7499" w14:textId="77777777" w:rsidR="00143CFB" w:rsidRPr="00EB312A" w:rsidRDefault="00143CFB" w:rsidP="00143CFB">
      <w:pPr>
        <w:pStyle w:val="CMD"/>
        <w:rPr>
          <w:sz w:val="18"/>
        </w:rPr>
      </w:pPr>
      <w:r w:rsidRPr="00EB312A">
        <w:rPr>
          <w:sz w:val="18"/>
        </w:rPr>
        <w:t>-rw-r--r--  1 analyst analyst   141 Feb  7  2018 .bashrc_stock</w:t>
      </w:r>
    </w:p>
    <w:p w14:paraId="407C135C" w14:textId="77777777" w:rsidR="00143CFB" w:rsidRPr="0056680E" w:rsidRDefault="00143CFB" w:rsidP="00143CFB">
      <w:pPr>
        <w:pStyle w:val="CMD"/>
        <w:rPr>
          <w:sz w:val="18"/>
          <w:lang w:val="fr-FR"/>
        </w:rPr>
      </w:pPr>
      <w:r w:rsidRPr="0056680E">
        <w:rPr>
          <w:sz w:val="18"/>
          <w:lang w:val="fr-FR"/>
        </w:rPr>
        <w:t>drwxr-xr-x  8 analyst analyst  4096 Mar 25 12:18 .cache</w:t>
      </w:r>
    </w:p>
    <w:p w14:paraId="72FF7AF9" w14:textId="77777777" w:rsidR="00143CFB" w:rsidRPr="00EB312A" w:rsidRDefault="00143CFB" w:rsidP="00143CFB">
      <w:pPr>
        <w:pStyle w:val="CMD"/>
        <w:rPr>
          <w:sz w:val="18"/>
        </w:rPr>
      </w:pPr>
      <w:r w:rsidRPr="00EB312A">
        <w:rPr>
          <w:sz w:val="18"/>
        </w:rPr>
        <w:t>drwxr-xr-x 10 analyst analyst  4096 Jul 19  2018 .config</w:t>
      </w:r>
    </w:p>
    <w:p w14:paraId="4E1D9865" w14:textId="77777777" w:rsidR="00143CFB" w:rsidRPr="00EB312A" w:rsidRDefault="00143CFB" w:rsidP="00143CFB">
      <w:pPr>
        <w:pStyle w:val="CMD"/>
        <w:rPr>
          <w:sz w:val="18"/>
        </w:rPr>
      </w:pPr>
      <w:r w:rsidRPr="00EB312A">
        <w:rPr>
          <w:sz w:val="18"/>
        </w:rPr>
        <w:t>drwxr-xr-x  2 analyst analyst  4096 Mar 22  2018 Desktop</w:t>
      </w:r>
    </w:p>
    <w:p w14:paraId="606C30EF" w14:textId="77777777" w:rsidR="00143CFB" w:rsidRPr="00EB312A" w:rsidRDefault="00143CFB" w:rsidP="00143CFB">
      <w:pPr>
        <w:pStyle w:val="CMD"/>
        <w:rPr>
          <w:sz w:val="18"/>
        </w:rPr>
      </w:pPr>
      <w:r w:rsidRPr="00EB312A">
        <w:rPr>
          <w:sz w:val="18"/>
        </w:rPr>
        <w:t>-rw-r--r--  1 analyst analyst    23 Mar 23  2018 .dmrc</w:t>
      </w:r>
    </w:p>
    <w:p w14:paraId="319E1D49" w14:textId="77777777" w:rsidR="00143CFB" w:rsidRPr="00EB312A" w:rsidRDefault="00143CFB" w:rsidP="00143CFB">
      <w:pPr>
        <w:pStyle w:val="CMD"/>
        <w:rPr>
          <w:sz w:val="18"/>
        </w:rPr>
      </w:pPr>
      <w:r w:rsidRPr="00EB312A">
        <w:rPr>
          <w:sz w:val="18"/>
        </w:rPr>
        <w:t>drwxr-xr-x  3 analyst analyst  4096 Apr  2 14:44 Downloads</w:t>
      </w:r>
    </w:p>
    <w:p w14:paraId="19D658E8" w14:textId="77777777" w:rsidR="00143CFB" w:rsidRPr="00EB312A" w:rsidRDefault="00143CFB" w:rsidP="00143CFB">
      <w:pPr>
        <w:pStyle w:val="CMD"/>
        <w:rPr>
          <w:sz w:val="18"/>
        </w:rPr>
      </w:pPr>
      <w:r w:rsidRPr="00EB312A">
        <w:rPr>
          <w:sz w:val="18"/>
        </w:rPr>
        <w:t>drwx------  3 analyst analyst  4096 Mar 22  2018 .gnupg</w:t>
      </w:r>
    </w:p>
    <w:p w14:paraId="4F1D7886" w14:textId="77777777" w:rsidR="00143CFB" w:rsidRPr="00EB312A" w:rsidRDefault="00143CFB" w:rsidP="00143CFB">
      <w:pPr>
        <w:pStyle w:val="CMD"/>
        <w:rPr>
          <w:sz w:val="18"/>
        </w:rPr>
      </w:pPr>
      <w:r w:rsidRPr="00EB312A">
        <w:rPr>
          <w:sz w:val="18"/>
        </w:rPr>
        <w:t>-rw-------  1 analyst analyst  2520 Mar 24 12:32 .ICEauthority</w:t>
      </w:r>
    </w:p>
    <w:p w14:paraId="38A58805" w14:textId="77777777" w:rsidR="00143CFB" w:rsidRPr="00EB312A" w:rsidRDefault="00143CFB" w:rsidP="00143CFB">
      <w:pPr>
        <w:pStyle w:val="CMD"/>
        <w:rPr>
          <w:sz w:val="18"/>
        </w:rPr>
      </w:pPr>
      <w:r w:rsidRPr="00EB312A">
        <w:rPr>
          <w:sz w:val="18"/>
        </w:rPr>
        <w:t>drwxr-xr-x  2 analyst analyst  4096 Mar 24  2018 .idlerc</w:t>
      </w:r>
    </w:p>
    <w:p w14:paraId="415FEB67" w14:textId="77777777" w:rsidR="00143CFB" w:rsidRPr="00EB312A" w:rsidRDefault="00143CFB" w:rsidP="00143CFB">
      <w:pPr>
        <w:pStyle w:val="CMD"/>
        <w:rPr>
          <w:sz w:val="18"/>
        </w:rPr>
      </w:pPr>
      <w:r w:rsidRPr="00EB312A">
        <w:rPr>
          <w:sz w:val="18"/>
        </w:rPr>
        <w:t>drwxr-xr-x  9 analyst analyst  4096 Jul 19  2018 lab.support.files</w:t>
      </w:r>
    </w:p>
    <w:p w14:paraId="17D6A21E" w14:textId="77777777" w:rsidR="00143CFB" w:rsidRPr="00EB312A" w:rsidRDefault="00143CFB" w:rsidP="00143CFB">
      <w:pPr>
        <w:pStyle w:val="CMD"/>
        <w:rPr>
          <w:sz w:val="18"/>
        </w:rPr>
      </w:pPr>
      <w:r w:rsidRPr="00EB312A">
        <w:rPr>
          <w:sz w:val="18"/>
        </w:rPr>
        <w:t>-rw-------  1 analyst analyst    61 Mar 24 12:36 .lesshst</w:t>
      </w:r>
    </w:p>
    <w:p w14:paraId="20160841" w14:textId="77777777" w:rsidR="00143CFB" w:rsidRPr="00EB312A" w:rsidRDefault="00143CFB" w:rsidP="00143CFB">
      <w:pPr>
        <w:pStyle w:val="CMD"/>
        <w:rPr>
          <w:sz w:val="18"/>
        </w:rPr>
      </w:pPr>
      <w:r w:rsidRPr="00EB312A">
        <w:rPr>
          <w:sz w:val="18"/>
        </w:rPr>
        <w:t>drwxr-xr-x  3 analyst analyst  4096 Mar 22  2018 .local</w:t>
      </w:r>
    </w:p>
    <w:p w14:paraId="084777AA" w14:textId="77777777" w:rsidR="00143CFB" w:rsidRPr="00EB312A" w:rsidRDefault="00143CFB" w:rsidP="00143CFB">
      <w:pPr>
        <w:pStyle w:val="CMD"/>
        <w:rPr>
          <w:sz w:val="18"/>
        </w:rPr>
      </w:pPr>
      <w:r w:rsidRPr="00EB312A">
        <w:rPr>
          <w:sz w:val="18"/>
        </w:rPr>
        <w:t>drwx------  5 analyst analyst  4096 Mar 24  2018 .mozilla</w:t>
      </w:r>
    </w:p>
    <w:p w14:paraId="38C66443" w14:textId="77777777" w:rsidR="00143CFB" w:rsidRPr="00EB312A" w:rsidRDefault="00143CFB" w:rsidP="00143CFB">
      <w:pPr>
        <w:pStyle w:val="CMD"/>
        <w:rPr>
          <w:sz w:val="18"/>
        </w:rPr>
      </w:pPr>
      <w:r w:rsidRPr="00EB312A">
        <w:rPr>
          <w:sz w:val="18"/>
        </w:rPr>
        <w:t>drwxr-xr-x  2 analyst analyst  4096 Mar 21  2018 second_drive</w:t>
      </w:r>
    </w:p>
    <w:p w14:paraId="2E013E53" w14:textId="77777777" w:rsidR="00143CFB" w:rsidRDefault="00143CFB" w:rsidP="00143CFB">
      <w:pPr>
        <w:pStyle w:val="CMDOutput"/>
      </w:pPr>
      <w:r w:rsidRPr="00EB312A">
        <w:t>-rw-r--r--  1 analyst analyst   255 Apr 17 16:42 space.txt</w:t>
      </w:r>
    </w:p>
    <w:p w14:paraId="00C0C3C8" w14:textId="77777777" w:rsidR="00143CFB" w:rsidRPr="004A215F" w:rsidRDefault="00143CFB" w:rsidP="00143CFB">
      <w:pPr>
        <w:pStyle w:val="CMDOutput"/>
        <w:rPr>
          <w:rStyle w:val="AnswerGray"/>
          <w:rFonts w:ascii="Courier New" w:hAnsi="Courier New"/>
          <w:sz w:val="18"/>
        </w:rPr>
      </w:pPr>
      <w:r>
        <w:t>&lt;Some output omitted&gt;</w:t>
      </w:r>
    </w:p>
    <w:p w14:paraId="7E238A06"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Use </w:t>
      </w:r>
      <w:r w:rsidRPr="001D7355">
        <w:rPr>
          <w:rFonts w:asciiTheme="majorBidi" w:hAnsiTheme="majorBidi" w:cstheme="majorBidi"/>
          <w:b/>
          <w:bCs/>
        </w:rPr>
        <w:t>cat</w:t>
      </w:r>
      <w:r w:rsidRPr="001D7355">
        <w:rPr>
          <w:rFonts w:asciiTheme="majorBidi" w:hAnsiTheme="majorBidi" w:cstheme="majorBidi"/>
        </w:rPr>
        <w:t xml:space="preserve"> command to display the contents of the </w:t>
      </w:r>
      <w:r w:rsidRPr="001D7355">
        <w:rPr>
          <w:rFonts w:asciiTheme="majorBidi" w:hAnsiTheme="majorBidi" w:cstheme="majorBidi"/>
          <w:b/>
        </w:rPr>
        <w:t>.bashrc</w:t>
      </w:r>
      <w:r w:rsidRPr="001D7355">
        <w:rPr>
          <w:rFonts w:asciiTheme="majorBidi" w:hAnsiTheme="majorBidi" w:cstheme="majorBidi"/>
        </w:rPr>
        <w:t xml:space="preserve"> file. This file is used to configure user-specific terminal behavior and customization.</w:t>
      </w:r>
    </w:p>
    <w:p w14:paraId="3472F521" w14:textId="77777777" w:rsidR="00143CFB" w:rsidRDefault="00143CFB" w:rsidP="00143CFB">
      <w:pPr>
        <w:pStyle w:val="CMD"/>
        <w:rPr>
          <w:b/>
        </w:rPr>
      </w:pPr>
      <w:r w:rsidRPr="00536182">
        <w:t>[analyst@secOps ~]$</w:t>
      </w:r>
      <w:r w:rsidRPr="000E0890">
        <w:rPr>
          <w:b/>
        </w:rPr>
        <w:t xml:space="preserve"> </w:t>
      </w:r>
      <w:r>
        <w:rPr>
          <w:b/>
        </w:rPr>
        <w:t>cat .bashrc</w:t>
      </w:r>
    </w:p>
    <w:p w14:paraId="3932B60D" w14:textId="77777777" w:rsidR="00143CFB" w:rsidRPr="00D21234" w:rsidRDefault="00143CFB" w:rsidP="00143CFB">
      <w:pPr>
        <w:pStyle w:val="CMDOutput"/>
      </w:pPr>
      <w:r w:rsidRPr="00D21234">
        <w:t>export EDITOR=vim</w:t>
      </w:r>
    </w:p>
    <w:p w14:paraId="697EDA00" w14:textId="77777777" w:rsidR="00143CFB" w:rsidRPr="00D21234" w:rsidRDefault="00143CFB" w:rsidP="00143CFB">
      <w:pPr>
        <w:pStyle w:val="CMDOutput"/>
      </w:pPr>
    </w:p>
    <w:p w14:paraId="427E2491" w14:textId="77777777" w:rsidR="00143CFB" w:rsidRPr="00F816B3" w:rsidRDefault="00143CFB" w:rsidP="00143CFB">
      <w:pPr>
        <w:pStyle w:val="CMDOutput"/>
        <w:rPr>
          <w:lang w:val="pt-BR"/>
        </w:rPr>
      </w:pPr>
      <w:r w:rsidRPr="00F816B3">
        <w:rPr>
          <w:lang w:val="pt-BR"/>
        </w:rPr>
        <w:t>PS1='\[\e[1;32m\][\u@\h \W]\$\[\e[0m\] '</w:t>
      </w:r>
    </w:p>
    <w:p w14:paraId="7C4D9E19" w14:textId="77777777" w:rsidR="00143CFB" w:rsidRPr="00F816B3" w:rsidRDefault="00143CFB" w:rsidP="00143CFB">
      <w:pPr>
        <w:pStyle w:val="CMDOutput"/>
        <w:rPr>
          <w:lang w:val="pt-BR"/>
        </w:rPr>
      </w:pPr>
      <w:r w:rsidRPr="00F816B3">
        <w:rPr>
          <w:lang w:val="pt-BR"/>
        </w:rPr>
        <w:lastRenderedPageBreak/>
        <w:t>alias ls="ls --color"</w:t>
      </w:r>
    </w:p>
    <w:p w14:paraId="48B7139A" w14:textId="77777777" w:rsidR="00143CFB" w:rsidRPr="00F816B3" w:rsidRDefault="00143CFB" w:rsidP="00143CFB">
      <w:pPr>
        <w:pStyle w:val="CMDOutput"/>
        <w:rPr>
          <w:b/>
          <w:lang w:val="pt-BR"/>
        </w:rPr>
      </w:pPr>
      <w:r w:rsidRPr="00F816B3">
        <w:rPr>
          <w:lang w:val="pt-BR"/>
        </w:rPr>
        <w:t>alias vi="vim"</w:t>
      </w:r>
    </w:p>
    <w:p w14:paraId="3277D1CA" w14:textId="77777777" w:rsidR="00143CFB" w:rsidRPr="001D7355" w:rsidRDefault="00143CFB" w:rsidP="00BB7DB0">
      <w:pPr>
        <w:pStyle w:val="BodyTextL50"/>
        <w:rPr>
          <w:rStyle w:val="AnswerGray"/>
          <w:rFonts w:asciiTheme="majorBidi" w:hAnsiTheme="majorBidi" w:cstheme="majorBidi"/>
          <w:b w:val="0"/>
          <w:shd w:val="clear" w:color="auto" w:fill="auto"/>
        </w:rPr>
      </w:pPr>
      <w:r w:rsidRPr="001D7355">
        <w:rPr>
          <w:rStyle w:val="AnswerGray"/>
          <w:rFonts w:asciiTheme="majorBidi" w:hAnsiTheme="majorBidi" w:cstheme="majorBidi"/>
          <w:b w:val="0"/>
          <w:shd w:val="clear" w:color="auto" w:fill="auto"/>
        </w:rPr>
        <w:t>Do not worry too much about the syntax of .bashrc at this point. The important thing to notice is that .bashrc contains configuration for the terminal. For example, the line PS1='\[\e[1;32m\][\u@\h \W]\$\[\e[0m\] ' defines the prompt structure of the prompt displayed by the terminal: [username@hostname current_dir] followed by a dollar sign, all in green. A few other configurations include shortcuts to commands such as ls and vi. In this case, every time the user types ls, the shell automatically converts that to ls –color to display a color-coded output for ls (directories in blue, regular files in grey, executable files in green, etc.)</w:t>
      </w:r>
    </w:p>
    <w:p w14:paraId="39B7F9DD" w14:textId="77777777" w:rsidR="00143CFB" w:rsidRPr="001D7355" w:rsidRDefault="00143CFB" w:rsidP="00143CFB">
      <w:pPr>
        <w:pStyle w:val="BodyTextL50"/>
        <w:rPr>
          <w:rFonts w:asciiTheme="majorBidi" w:hAnsiTheme="majorBidi" w:cstheme="majorBidi"/>
        </w:rPr>
      </w:pPr>
      <w:r w:rsidRPr="001D7355">
        <w:rPr>
          <w:rFonts w:asciiTheme="majorBidi" w:hAnsiTheme="majorBidi" w:cstheme="majorBidi"/>
        </w:rPr>
        <w:t>The specific syntax is out of the scope of this course. What is important is understanding that user configurations are conventionally stored as hidden files in the user’s home directory.</w:t>
      </w:r>
    </w:p>
    <w:p w14:paraId="61F97810"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While configuration files related to user applications are conventionally placed under the user’s home directory, configuration files relating to system-wide services are place in the </w:t>
      </w:r>
      <w:r w:rsidRPr="001D7355">
        <w:rPr>
          <w:rFonts w:asciiTheme="majorBidi" w:hAnsiTheme="majorBidi" w:cstheme="majorBidi"/>
          <w:b/>
        </w:rPr>
        <w:t>/etc</w:t>
      </w:r>
      <w:r w:rsidRPr="001D7355">
        <w:rPr>
          <w:rFonts w:asciiTheme="majorBidi" w:hAnsiTheme="majorBidi" w:cstheme="majorBidi"/>
        </w:rPr>
        <w:t xml:space="preserve"> directory, by convention. Web services, print services, ftp services, and email services are examples of services that affect the entire system and of which configuration files are stored under </w:t>
      </w:r>
      <w:r w:rsidRPr="001D7355">
        <w:rPr>
          <w:rFonts w:asciiTheme="majorBidi" w:hAnsiTheme="majorBidi" w:cstheme="majorBidi"/>
          <w:b/>
        </w:rPr>
        <w:t>/etc</w:t>
      </w:r>
      <w:r w:rsidRPr="001D7355">
        <w:rPr>
          <w:rFonts w:asciiTheme="majorBidi" w:hAnsiTheme="majorBidi" w:cstheme="majorBidi"/>
        </w:rPr>
        <w:t xml:space="preserve">. Notice that regular users do not have writing access to </w:t>
      </w:r>
      <w:r w:rsidRPr="001D7355">
        <w:rPr>
          <w:rFonts w:asciiTheme="majorBidi" w:hAnsiTheme="majorBidi" w:cstheme="majorBidi"/>
          <w:b/>
        </w:rPr>
        <w:t>/etc</w:t>
      </w:r>
      <w:r w:rsidRPr="001D7355">
        <w:rPr>
          <w:rFonts w:asciiTheme="majorBidi" w:hAnsiTheme="majorBidi" w:cstheme="majorBidi"/>
        </w:rPr>
        <w:t xml:space="preserve">. This is important as it restricts the ability to change the system-wide service configuration to the </w:t>
      </w:r>
      <w:r w:rsidRPr="001D7355">
        <w:rPr>
          <w:rFonts w:asciiTheme="majorBidi" w:hAnsiTheme="majorBidi" w:cstheme="majorBidi"/>
          <w:b/>
        </w:rPr>
        <w:t>root</w:t>
      </w:r>
      <w:r w:rsidRPr="001D7355">
        <w:rPr>
          <w:rFonts w:asciiTheme="majorBidi" w:hAnsiTheme="majorBidi" w:cstheme="majorBidi"/>
        </w:rPr>
        <w:t xml:space="preserve"> user only.</w:t>
      </w:r>
    </w:p>
    <w:p w14:paraId="3A7FE36A" w14:textId="77777777" w:rsidR="00143CFB" w:rsidRPr="001D7355" w:rsidRDefault="00143CFB" w:rsidP="00143CFB">
      <w:pPr>
        <w:pStyle w:val="SubStepAlpha"/>
        <w:numPr>
          <w:ilvl w:val="0"/>
          <w:numId w:val="0"/>
        </w:numPr>
        <w:ind w:left="720"/>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ls</w:t>
      </w:r>
      <w:r w:rsidRPr="001D7355">
        <w:rPr>
          <w:rFonts w:asciiTheme="majorBidi" w:hAnsiTheme="majorBidi" w:cstheme="majorBidi"/>
        </w:rPr>
        <w:t xml:space="preserve"> command to list the contents of the </w:t>
      </w:r>
      <w:r w:rsidRPr="001D7355">
        <w:rPr>
          <w:rFonts w:asciiTheme="majorBidi" w:hAnsiTheme="majorBidi" w:cstheme="majorBidi"/>
          <w:b/>
        </w:rPr>
        <w:t>/etc</w:t>
      </w:r>
      <w:r w:rsidRPr="001D7355">
        <w:rPr>
          <w:rFonts w:asciiTheme="majorBidi" w:hAnsiTheme="majorBidi" w:cstheme="majorBidi"/>
        </w:rPr>
        <w:t xml:space="preserve"> directory:</w:t>
      </w:r>
    </w:p>
    <w:p w14:paraId="57443F09" w14:textId="77777777" w:rsidR="00143CFB" w:rsidRPr="00536182" w:rsidRDefault="00143CFB" w:rsidP="00143CFB">
      <w:pPr>
        <w:pStyle w:val="CMD"/>
        <w:rPr>
          <w:b/>
        </w:rPr>
      </w:pPr>
      <w:r w:rsidRPr="00536182">
        <w:t>[analyst@secOps ~]$</w:t>
      </w:r>
      <w:r w:rsidRPr="003C0DF7">
        <w:t xml:space="preserve"> </w:t>
      </w:r>
      <w:r w:rsidRPr="00536182">
        <w:rPr>
          <w:b/>
        </w:rPr>
        <w:t>ls /etc</w:t>
      </w:r>
    </w:p>
    <w:p w14:paraId="70331AD4" w14:textId="77777777" w:rsidR="00143CFB" w:rsidRDefault="00143CFB" w:rsidP="00143CFB">
      <w:pPr>
        <w:pStyle w:val="CMDOutput"/>
      </w:pPr>
      <w:r>
        <w:t>adjtime           host.conf          mke2fs.conf         rc_maps.cfg</w:t>
      </w:r>
    </w:p>
    <w:p w14:paraId="739919B2" w14:textId="77777777" w:rsidR="00143CFB" w:rsidRDefault="00143CFB" w:rsidP="00143CFB">
      <w:pPr>
        <w:pStyle w:val="CMDOutput"/>
      </w:pPr>
      <w:r>
        <w:t>apache-ant        hostname           mkinitcpio.conf     request-key.conf</w:t>
      </w:r>
    </w:p>
    <w:p w14:paraId="537BA40B" w14:textId="77777777" w:rsidR="00143CFB" w:rsidRDefault="00143CFB" w:rsidP="00143CFB">
      <w:pPr>
        <w:pStyle w:val="CMDOutput"/>
      </w:pPr>
      <w:r>
        <w:t>apparmor.d        hosts              mkinitcpio.d        request-key.d</w:t>
      </w:r>
    </w:p>
    <w:p w14:paraId="495126DE" w14:textId="77777777" w:rsidR="00143CFB" w:rsidRDefault="00143CFB" w:rsidP="00143CFB">
      <w:pPr>
        <w:pStyle w:val="CMDOutput"/>
      </w:pPr>
      <w:r>
        <w:t>arch-release      ifplugd            modprobe.d          resolv.conf</w:t>
      </w:r>
    </w:p>
    <w:p w14:paraId="494CE991" w14:textId="77777777" w:rsidR="00143CFB" w:rsidRDefault="00143CFB" w:rsidP="00143CFB">
      <w:pPr>
        <w:pStyle w:val="CMDOutput"/>
      </w:pPr>
      <w:r>
        <w:t>avahi             initcpio           modules-load.d      resolvconf.conf</w:t>
      </w:r>
    </w:p>
    <w:p w14:paraId="26A92E21" w14:textId="77777777" w:rsidR="00143CFB" w:rsidRDefault="00143CFB" w:rsidP="00143CFB">
      <w:pPr>
        <w:pStyle w:val="CMDOutput"/>
      </w:pPr>
      <w:r>
        <w:t>bash.bash_logout  inputrc            motd                rpc</w:t>
      </w:r>
    </w:p>
    <w:p w14:paraId="435B6248" w14:textId="77777777" w:rsidR="00143CFB" w:rsidRDefault="00143CFB" w:rsidP="00143CFB">
      <w:pPr>
        <w:pStyle w:val="CMDOutput"/>
      </w:pPr>
      <w:r>
        <w:t>bash.bashrc       iproute2           mtab                rsyslog.conf</w:t>
      </w:r>
    </w:p>
    <w:p w14:paraId="23D64A23" w14:textId="77777777" w:rsidR="00143CFB" w:rsidRDefault="00143CFB" w:rsidP="00143CFB">
      <w:pPr>
        <w:pStyle w:val="CMDOutput"/>
      </w:pPr>
      <w:r>
        <w:t>binfmt.d          iptables           nanorc              securetty</w:t>
      </w:r>
    </w:p>
    <w:p w14:paraId="6EE6DC5B" w14:textId="77777777" w:rsidR="00143CFB" w:rsidRDefault="00143CFB" w:rsidP="00143CFB">
      <w:pPr>
        <w:pStyle w:val="CMDOutput"/>
      </w:pPr>
      <w:r>
        <w:t>ca-certificates   issue              netconfig           security</w:t>
      </w:r>
    </w:p>
    <w:p w14:paraId="29A07F61" w14:textId="77777777" w:rsidR="00143CFB" w:rsidRDefault="00143CFB" w:rsidP="00143CFB">
      <w:pPr>
        <w:pStyle w:val="CMDOutput"/>
      </w:pPr>
      <w:r>
        <w:t>crypttab          java-7-openjdk     netctl              services</w:t>
      </w:r>
    </w:p>
    <w:p w14:paraId="0D436A82" w14:textId="77777777" w:rsidR="00143CFB" w:rsidRDefault="00143CFB" w:rsidP="00143CFB">
      <w:pPr>
        <w:pStyle w:val="CMDOutput"/>
      </w:pPr>
      <w:r>
        <w:t>dbus-1            java-8-openjdk     netsniff-ng         shadow</w:t>
      </w:r>
    </w:p>
    <w:p w14:paraId="6E59AE87" w14:textId="77777777" w:rsidR="00143CFB" w:rsidRDefault="00143CFB" w:rsidP="00143CFB">
      <w:pPr>
        <w:pStyle w:val="CMDOutput"/>
      </w:pPr>
      <w:r>
        <w:t>default           kernel             nginx               shadow-</w:t>
      </w:r>
    </w:p>
    <w:p w14:paraId="01895ED1" w14:textId="77777777" w:rsidR="00143CFB" w:rsidRDefault="00143CFB" w:rsidP="00143CFB">
      <w:pPr>
        <w:pStyle w:val="CMDOutput"/>
      </w:pPr>
      <w:r>
        <w:t>depmod.d          krb5.conf          nscd.conf           shells</w:t>
      </w:r>
    </w:p>
    <w:p w14:paraId="0E072F73" w14:textId="77777777" w:rsidR="00143CFB" w:rsidRDefault="00143CFB" w:rsidP="00143CFB">
      <w:pPr>
        <w:pStyle w:val="CMDOutput"/>
      </w:pPr>
      <w:r>
        <w:t>dhcpcd.conf       ld.so.cache        nsswitch.conf       skel</w:t>
      </w:r>
    </w:p>
    <w:p w14:paraId="44B4191B" w14:textId="77777777" w:rsidR="00143CFB" w:rsidRDefault="00143CFB" w:rsidP="00143CFB">
      <w:pPr>
        <w:pStyle w:val="CMDOutput"/>
      </w:pPr>
      <w:r>
        <w:t>dhcpcd.duid       ld.so.conf         ntp.conf            ssh</w:t>
      </w:r>
    </w:p>
    <w:p w14:paraId="4C340D58" w14:textId="77777777" w:rsidR="00143CFB" w:rsidRDefault="00143CFB" w:rsidP="00143CFB">
      <w:pPr>
        <w:pStyle w:val="CMDOutput"/>
      </w:pPr>
      <w:r>
        <w:t>dkms              ld.so.conf.d       openldap            ssl</w:t>
      </w:r>
    </w:p>
    <w:p w14:paraId="03F0B3C0" w14:textId="77777777" w:rsidR="00143CFB" w:rsidRDefault="00143CFB" w:rsidP="00143CFB">
      <w:pPr>
        <w:pStyle w:val="CMDOutput"/>
      </w:pPr>
      <w:r>
        <w:t>drirc             libnl              openvswitch         sudoers</w:t>
      </w:r>
    </w:p>
    <w:p w14:paraId="442C8ADE" w14:textId="77777777" w:rsidR="00143CFB" w:rsidRDefault="00143CFB" w:rsidP="00143CFB">
      <w:pPr>
        <w:pStyle w:val="CMDOutput"/>
      </w:pPr>
      <w:r>
        <w:t>elasticsearch     libpaper.d         os-release          sudoers.d</w:t>
      </w:r>
    </w:p>
    <w:p w14:paraId="7BD83060" w14:textId="77777777" w:rsidR="00143CFB" w:rsidRDefault="00143CFB" w:rsidP="00143CFB">
      <w:pPr>
        <w:pStyle w:val="CMDOutput"/>
      </w:pPr>
      <w:r>
        <w:t>environment       lightdm            pacman.conf         sudoers.pacnew</w:t>
      </w:r>
    </w:p>
    <w:p w14:paraId="2FC4C8E3" w14:textId="77777777" w:rsidR="00143CFB" w:rsidRDefault="00143CFB" w:rsidP="00143CFB">
      <w:pPr>
        <w:pStyle w:val="CMDOutput"/>
      </w:pPr>
      <w:r>
        <w:t>ethertypes        locale.conf        pacman.conf.pacnew  sysctl.d</w:t>
      </w:r>
    </w:p>
    <w:p w14:paraId="2B5B899A" w14:textId="77777777" w:rsidR="00143CFB" w:rsidRDefault="00143CFB" w:rsidP="00143CFB">
      <w:pPr>
        <w:pStyle w:val="CMDOutput"/>
      </w:pPr>
      <w:r>
        <w:t>filebeat          locale.gen         pacman.d            systemd</w:t>
      </w:r>
    </w:p>
    <w:p w14:paraId="71BAAA51" w14:textId="77777777" w:rsidR="00143CFB" w:rsidRDefault="00143CFB" w:rsidP="00143CFB">
      <w:pPr>
        <w:pStyle w:val="CMDOutput"/>
      </w:pPr>
      <w:r>
        <w:t>fonts             locale.gen.pacnew  pam.d               tmpfiles.d</w:t>
      </w:r>
    </w:p>
    <w:p w14:paraId="2124C94F" w14:textId="77777777" w:rsidR="00143CFB" w:rsidRDefault="00143CFB" w:rsidP="00143CFB">
      <w:pPr>
        <w:pStyle w:val="CMDOutput"/>
      </w:pPr>
      <w:r>
        <w:t>fstab             localtime          pango               trusted-key.key</w:t>
      </w:r>
    </w:p>
    <w:p w14:paraId="1B4B941F" w14:textId="77777777" w:rsidR="00143CFB" w:rsidRDefault="00143CFB" w:rsidP="00143CFB">
      <w:pPr>
        <w:pStyle w:val="CMDOutput"/>
      </w:pPr>
      <w:r>
        <w:t>gai.conf          login.defs         papersize           udev</w:t>
      </w:r>
    </w:p>
    <w:p w14:paraId="3D7E3A7C" w14:textId="77777777" w:rsidR="00143CFB" w:rsidRDefault="00143CFB" w:rsidP="00143CFB">
      <w:pPr>
        <w:pStyle w:val="CMDOutput"/>
      </w:pPr>
      <w:r>
        <w:t>gemrc             logrotate.conf     passwd              UPower</w:t>
      </w:r>
    </w:p>
    <w:p w14:paraId="2E967CFE" w14:textId="77777777" w:rsidR="00143CFB" w:rsidRDefault="00143CFB" w:rsidP="00143CFB">
      <w:pPr>
        <w:pStyle w:val="CMDOutput"/>
      </w:pPr>
      <w:r>
        <w:t>group             logrotate.d        passwd-             vdpau_wrapper.cfg</w:t>
      </w:r>
    </w:p>
    <w:p w14:paraId="5E45DCDC" w14:textId="77777777" w:rsidR="00143CFB" w:rsidRDefault="00143CFB" w:rsidP="00143CFB">
      <w:pPr>
        <w:pStyle w:val="CMDOutput"/>
      </w:pPr>
      <w:r>
        <w:t>group-            logstash           pcmcia              vimrc</w:t>
      </w:r>
    </w:p>
    <w:p w14:paraId="3936D3CA" w14:textId="77777777" w:rsidR="00143CFB" w:rsidRDefault="00143CFB" w:rsidP="00143CFB">
      <w:pPr>
        <w:pStyle w:val="CMDOutput"/>
      </w:pPr>
      <w:r>
        <w:t>group.pacnew      lvm                pkcs11              webapps</w:t>
      </w:r>
    </w:p>
    <w:p w14:paraId="0767CD7E" w14:textId="77777777" w:rsidR="00143CFB" w:rsidRDefault="00143CFB" w:rsidP="00143CFB">
      <w:pPr>
        <w:pStyle w:val="CMDOutput"/>
      </w:pPr>
      <w:r>
        <w:t>grub.d            machine-id         polkit-1            wgetrc</w:t>
      </w:r>
    </w:p>
    <w:p w14:paraId="34431DD6" w14:textId="77777777" w:rsidR="00143CFB" w:rsidRDefault="00143CFB" w:rsidP="00143CFB">
      <w:pPr>
        <w:pStyle w:val="CMDOutput"/>
      </w:pPr>
      <w:r>
        <w:t>gshadow           mail.rc            profile             X11</w:t>
      </w:r>
    </w:p>
    <w:p w14:paraId="0DDC6407" w14:textId="77777777" w:rsidR="00143CFB" w:rsidRDefault="00143CFB" w:rsidP="00143CFB">
      <w:pPr>
        <w:pStyle w:val="CMDOutput"/>
      </w:pPr>
      <w:r>
        <w:t>gshadow-          makepkg.conf       profile.d           xdg</w:t>
      </w:r>
    </w:p>
    <w:p w14:paraId="5AF60661" w14:textId="77777777" w:rsidR="00143CFB" w:rsidRDefault="00143CFB" w:rsidP="00143CFB">
      <w:pPr>
        <w:pStyle w:val="CMDOutput"/>
      </w:pPr>
      <w:r>
        <w:t>gshadow.pacnew    man_db.conf        protocols           xinetd.d</w:t>
      </w:r>
    </w:p>
    <w:p w14:paraId="2B5FAD07" w14:textId="77777777" w:rsidR="00143CFB" w:rsidRDefault="00143CFB" w:rsidP="00143CFB">
      <w:pPr>
        <w:pStyle w:val="CMDOutput"/>
      </w:pPr>
      <w:r>
        <w:lastRenderedPageBreak/>
        <w:t>gtk-2.0           mdadm.conf         pulse               yaourtrc</w:t>
      </w:r>
    </w:p>
    <w:p w14:paraId="107DADB4" w14:textId="77777777" w:rsidR="00143CFB" w:rsidRPr="00D943C1" w:rsidRDefault="00143CFB" w:rsidP="00143CFB">
      <w:pPr>
        <w:pStyle w:val="CMDOutput"/>
      </w:pPr>
      <w:r>
        <w:t>gtk-3.0           mime.types         rc_keymaps</w:t>
      </w:r>
    </w:p>
    <w:p w14:paraId="407D82CB"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cat</w:t>
      </w:r>
      <w:r w:rsidRPr="001D7355">
        <w:rPr>
          <w:rFonts w:asciiTheme="majorBidi" w:hAnsiTheme="majorBidi" w:cstheme="majorBidi"/>
        </w:rPr>
        <w:t xml:space="preserve"> command to display the contents of the </w:t>
      </w:r>
      <w:r w:rsidRPr="001D7355">
        <w:rPr>
          <w:rFonts w:asciiTheme="majorBidi" w:hAnsiTheme="majorBidi" w:cstheme="majorBidi"/>
          <w:b/>
        </w:rPr>
        <w:t>bash.bashrc</w:t>
      </w:r>
      <w:r w:rsidRPr="001D7355">
        <w:rPr>
          <w:rFonts w:asciiTheme="majorBidi" w:hAnsiTheme="majorBidi" w:cstheme="majorBidi"/>
        </w:rPr>
        <w:t xml:space="preserve"> file:</w:t>
      </w:r>
    </w:p>
    <w:p w14:paraId="2A0F8CA0" w14:textId="77777777" w:rsidR="00143CFB" w:rsidRPr="003C0DF7" w:rsidRDefault="00143CFB" w:rsidP="00143CFB">
      <w:pPr>
        <w:pStyle w:val="CMD"/>
        <w:rPr>
          <w:lang w:val="pt-BR"/>
        </w:rPr>
      </w:pPr>
      <w:r w:rsidRPr="00536182">
        <w:rPr>
          <w:lang w:val="pt-BR"/>
        </w:rPr>
        <w:t>[analyst@secOps ~]$</w:t>
      </w:r>
      <w:r w:rsidRPr="003C0DF7">
        <w:rPr>
          <w:lang w:val="pt-BR"/>
        </w:rPr>
        <w:t xml:space="preserve"> </w:t>
      </w:r>
      <w:r w:rsidRPr="00536182">
        <w:rPr>
          <w:b/>
          <w:lang w:val="pt-BR"/>
        </w:rPr>
        <w:t>cat /etc/bash.bashrc</w:t>
      </w:r>
      <w:r w:rsidRPr="003C0DF7">
        <w:rPr>
          <w:lang w:val="pt-BR"/>
        </w:rPr>
        <w:t xml:space="preserve"> </w:t>
      </w:r>
    </w:p>
    <w:p w14:paraId="319298AA" w14:textId="77777777" w:rsidR="00143CFB" w:rsidRDefault="00143CFB" w:rsidP="00143CFB">
      <w:pPr>
        <w:pStyle w:val="CMDOutput"/>
      </w:pPr>
      <w:r>
        <w:t>#</w:t>
      </w:r>
    </w:p>
    <w:p w14:paraId="5FF7709F" w14:textId="77777777" w:rsidR="00143CFB" w:rsidRDefault="00143CFB" w:rsidP="00143CFB">
      <w:pPr>
        <w:pStyle w:val="CMDOutput"/>
      </w:pPr>
      <w:r>
        <w:t># /etc/bash.bashrc</w:t>
      </w:r>
    </w:p>
    <w:p w14:paraId="32A86CD0" w14:textId="77777777" w:rsidR="00143CFB" w:rsidRDefault="00143CFB" w:rsidP="00143CFB">
      <w:pPr>
        <w:pStyle w:val="CMDOutput"/>
      </w:pPr>
      <w:r>
        <w:t>#</w:t>
      </w:r>
    </w:p>
    <w:p w14:paraId="0263345E" w14:textId="77777777" w:rsidR="00143CFB" w:rsidRDefault="00143CFB" w:rsidP="00143CFB">
      <w:pPr>
        <w:pStyle w:val="CMDOutput"/>
      </w:pPr>
    </w:p>
    <w:p w14:paraId="32DCB498" w14:textId="77777777" w:rsidR="00143CFB" w:rsidRDefault="00143CFB" w:rsidP="00143CFB">
      <w:pPr>
        <w:pStyle w:val="CMDOutput"/>
      </w:pPr>
      <w:r>
        <w:t># If not running interactively, don't do anything</w:t>
      </w:r>
    </w:p>
    <w:p w14:paraId="5808F8C5" w14:textId="77777777" w:rsidR="00143CFB" w:rsidRDefault="00143CFB" w:rsidP="00143CFB">
      <w:pPr>
        <w:pStyle w:val="CMDOutput"/>
      </w:pPr>
      <w:r>
        <w:t>[[ $- != *i* ]] &amp;&amp; return</w:t>
      </w:r>
    </w:p>
    <w:p w14:paraId="6B3C8E55" w14:textId="77777777" w:rsidR="00143CFB" w:rsidRDefault="00143CFB" w:rsidP="00143CFB">
      <w:pPr>
        <w:pStyle w:val="CMDOutput"/>
      </w:pPr>
    </w:p>
    <w:p w14:paraId="0D2D3AE2" w14:textId="77777777" w:rsidR="00143CFB" w:rsidRDefault="00143CFB" w:rsidP="00143CFB">
      <w:pPr>
        <w:pStyle w:val="CMDOutput"/>
      </w:pPr>
      <w:r w:rsidRPr="00D70C6F">
        <w:t>[[ $DISPLAY ]] &amp;&amp; shopt -s checkwinsize</w:t>
      </w:r>
    </w:p>
    <w:p w14:paraId="1B38A813" w14:textId="77777777" w:rsidR="00143CFB" w:rsidRDefault="00143CFB" w:rsidP="00143CFB">
      <w:pPr>
        <w:pStyle w:val="CMDOutput"/>
      </w:pPr>
    </w:p>
    <w:p w14:paraId="6794AEAD" w14:textId="77777777" w:rsidR="00143CFB" w:rsidRDefault="00143CFB" w:rsidP="00143CFB">
      <w:pPr>
        <w:pStyle w:val="CMDOutput"/>
      </w:pPr>
      <w:r>
        <w:t>PS1='[\u@\h \W]\$ '</w:t>
      </w:r>
    </w:p>
    <w:p w14:paraId="4DFE1184" w14:textId="77777777" w:rsidR="00143CFB" w:rsidRDefault="00143CFB" w:rsidP="00143CFB">
      <w:pPr>
        <w:pStyle w:val="CMDOutput"/>
      </w:pPr>
    </w:p>
    <w:p w14:paraId="26F2D9A9" w14:textId="77777777" w:rsidR="00143CFB" w:rsidRDefault="00143CFB" w:rsidP="00143CFB">
      <w:pPr>
        <w:pStyle w:val="CMDOutput"/>
      </w:pPr>
      <w:r>
        <w:t>case ${TERM} in</w:t>
      </w:r>
    </w:p>
    <w:p w14:paraId="4D94E0AA" w14:textId="77777777" w:rsidR="00143CFB" w:rsidRDefault="00143CFB" w:rsidP="00143CFB">
      <w:pPr>
        <w:pStyle w:val="CMDOutput"/>
      </w:pPr>
      <w:r>
        <w:t xml:space="preserve">  xterm*|rxvt*|Eterm|aterm|kterm|gnome*)</w:t>
      </w:r>
    </w:p>
    <w:p w14:paraId="637BC368" w14:textId="77777777" w:rsidR="00143CFB" w:rsidRDefault="00143CFB" w:rsidP="00143CFB">
      <w:pPr>
        <w:pStyle w:val="CMDOutput"/>
      </w:pPr>
      <w:r>
        <w:t xml:space="preserve">    PROMPT_COMMAND=${PROMPT_COMMAND:+$PROMPT_COMMAND; }'printf "\033]0;%s@%s:%s\007" "${USER}" "${HOSTNAME%%.*}" "${PWD/#$HOME/\~}"'</w:t>
      </w:r>
    </w:p>
    <w:p w14:paraId="1E044AF8" w14:textId="77777777" w:rsidR="00143CFB" w:rsidRDefault="00143CFB" w:rsidP="00143CFB">
      <w:pPr>
        <w:pStyle w:val="CMDOutput"/>
      </w:pPr>
    </w:p>
    <w:p w14:paraId="25BCCBEF" w14:textId="77777777" w:rsidR="00143CFB" w:rsidRDefault="00143CFB" w:rsidP="00143CFB">
      <w:pPr>
        <w:pStyle w:val="CMDOutput"/>
      </w:pPr>
      <w:r>
        <w:t xml:space="preserve">    ;;</w:t>
      </w:r>
    </w:p>
    <w:p w14:paraId="56E8605F" w14:textId="77777777" w:rsidR="00143CFB" w:rsidRDefault="00143CFB" w:rsidP="00143CFB">
      <w:pPr>
        <w:pStyle w:val="CMDOutput"/>
      </w:pPr>
      <w:r>
        <w:t xml:space="preserve">  screen)</w:t>
      </w:r>
    </w:p>
    <w:p w14:paraId="2BC60078" w14:textId="77777777" w:rsidR="00143CFB" w:rsidRDefault="00143CFB" w:rsidP="00143CFB">
      <w:pPr>
        <w:pStyle w:val="CMDOutput"/>
      </w:pPr>
      <w:r>
        <w:t xml:space="preserve">    PROMPT_COMMAND=${PROMPT_COMMAND:+$PROMPT_COMMAND; }'printf "\033_%s@%s:%s\033\\" "${USER}" "${HOSTNAME%%.*}" "${PWD/#$HOME/\~}"'</w:t>
      </w:r>
    </w:p>
    <w:p w14:paraId="660CBAE8" w14:textId="77777777" w:rsidR="00143CFB" w:rsidRDefault="00143CFB" w:rsidP="00143CFB">
      <w:pPr>
        <w:pStyle w:val="CMDOutput"/>
      </w:pPr>
      <w:r>
        <w:t xml:space="preserve">    ;;</w:t>
      </w:r>
    </w:p>
    <w:p w14:paraId="116B42C8" w14:textId="77777777" w:rsidR="00143CFB" w:rsidRDefault="00143CFB" w:rsidP="00143CFB">
      <w:pPr>
        <w:pStyle w:val="CMDOutput"/>
      </w:pPr>
      <w:r>
        <w:t>esac</w:t>
      </w:r>
    </w:p>
    <w:p w14:paraId="5AEDA6BB" w14:textId="77777777" w:rsidR="00143CFB" w:rsidRDefault="00143CFB" w:rsidP="00143CFB">
      <w:pPr>
        <w:pStyle w:val="CMDOutput"/>
      </w:pPr>
    </w:p>
    <w:p w14:paraId="6A2236FD" w14:textId="77777777" w:rsidR="00143CFB" w:rsidRDefault="00143CFB" w:rsidP="00143CFB">
      <w:pPr>
        <w:pStyle w:val="CMDOutput"/>
      </w:pPr>
      <w:r>
        <w:t>[ -r /usr/share/bash-completion/bash_completion   ] &amp;&amp; . /usr/share/bash-completion/bash_completion</w:t>
      </w:r>
    </w:p>
    <w:p w14:paraId="3DA466B2" w14:textId="77777777" w:rsidR="00143CFB" w:rsidRPr="00536182" w:rsidRDefault="00143CFB" w:rsidP="00143CFB">
      <w:pPr>
        <w:pStyle w:val="CMDOutput"/>
      </w:pPr>
      <w:r w:rsidRPr="00536182">
        <w:t>[analyst@secOps ~]$</w:t>
      </w:r>
    </w:p>
    <w:p w14:paraId="67048BE2" w14:textId="77777777" w:rsidR="00143CFB" w:rsidRPr="001D7355" w:rsidRDefault="00143CFB" w:rsidP="007E597A">
      <w:pPr>
        <w:pStyle w:val="SubStepAlpha"/>
        <w:numPr>
          <w:ilvl w:val="0"/>
          <w:numId w:val="0"/>
        </w:numPr>
        <w:spacing w:after="0"/>
        <w:ind w:left="720"/>
        <w:rPr>
          <w:rFonts w:asciiTheme="majorBidi" w:hAnsiTheme="majorBidi" w:cstheme="majorBidi"/>
        </w:rPr>
      </w:pPr>
      <w:r w:rsidRPr="001D7355">
        <w:rPr>
          <w:rFonts w:asciiTheme="majorBidi" w:hAnsiTheme="majorBidi" w:cstheme="majorBidi"/>
        </w:rPr>
        <w:t xml:space="preserve">The syntax of </w:t>
      </w:r>
      <w:r w:rsidRPr="001D7355">
        <w:rPr>
          <w:rFonts w:asciiTheme="majorBidi" w:hAnsiTheme="majorBidi" w:cstheme="majorBidi"/>
          <w:b/>
        </w:rPr>
        <w:t>bash.bashrc</w:t>
      </w:r>
      <w:r w:rsidRPr="001D7355">
        <w:rPr>
          <w:rFonts w:asciiTheme="majorBidi" w:hAnsiTheme="majorBidi" w:cstheme="majorBidi"/>
        </w:rPr>
        <w:t xml:space="preserve"> is out of scope of this course. This file defines the default behavior of the shell for all users. If a user wants to customize his/her own shell behavior, the default behavior can be overridden by </w:t>
      </w:r>
      <w:r w:rsidRPr="001D7355">
        <w:rPr>
          <w:rFonts w:asciiTheme="majorBidi" w:hAnsiTheme="majorBidi" w:cstheme="majorBidi"/>
          <w:sz w:val="18"/>
        </w:rPr>
        <w:t xml:space="preserve">editing the </w:t>
      </w:r>
      <w:r w:rsidRPr="001D7355">
        <w:rPr>
          <w:rFonts w:asciiTheme="majorBidi" w:hAnsiTheme="majorBidi" w:cstheme="majorBidi"/>
          <w:b/>
          <w:sz w:val="18"/>
        </w:rPr>
        <w:t xml:space="preserve">.bashrc </w:t>
      </w:r>
      <w:r w:rsidRPr="001D7355">
        <w:rPr>
          <w:rFonts w:asciiTheme="majorBidi" w:hAnsiTheme="majorBidi" w:cstheme="majorBidi"/>
          <w:sz w:val="18"/>
        </w:rPr>
        <w:t>file</w:t>
      </w:r>
      <w:r w:rsidRPr="001D7355">
        <w:rPr>
          <w:rFonts w:asciiTheme="majorBidi" w:hAnsiTheme="majorBidi" w:cstheme="majorBidi"/>
        </w:rPr>
        <w:t xml:space="preserve"> located in the user’s home directory. Because this is a system-wide configuration, the configuration file is placed under </w:t>
      </w:r>
      <w:r w:rsidRPr="001D7355">
        <w:rPr>
          <w:rFonts w:asciiTheme="majorBidi" w:hAnsiTheme="majorBidi" w:cstheme="majorBidi"/>
          <w:b/>
        </w:rPr>
        <w:t>/etc</w:t>
      </w:r>
      <w:r w:rsidRPr="001D7355">
        <w:rPr>
          <w:rFonts w:asciiTheme="majorBidi" w:hAnsiTheme="majorBidi" w:cstheme="majorBidi"/>
        </w:rPr>
        <w:t xml:space="preserve">, making it editable only by the </w:t>
      </w:r>
      <w:r w:rsidRPr="001D7355">
        <w:rPr>
          <w:rFonts w:asciiTheme="majorBidi" w:hAnsiTheme="majorBidi" w:cstheme="majorBidi"/>
          <w:b/>
        </w:rPr>
        <w:t>root</w:t>
      </w:r>
      <w:r w:rsidRPr="001D7355">
        <w:rPr>
          <w:rFonts w:asciiTheme="majorBidi" w:hAnsiTheme="majorBidi" w:cstheme="majorBidi"/>
        </w:rPr>
        <w:t xml:space="preserve"> user. Therefore, the user will have to log in as root to modify </w:t>
      </w:r>
      <w:r w:rsidRPr="001D7355">
        <w:rPr>
          <w:rFonts w:asciiTheme="majorBidi" w:hAnsiTheme="majorBidi" w:cstheme="majorBidi"/>
          <w:b/>
          <w:bCs/>
        </w:rPr>
        <w:t>bash.</w:t>
      </w:r>
      <w:r w:rsidRPr="001D7355">
        <w:rPr>
          <w:rFonts w:asciiTheme="majorBidi" w:hAnsiTheme="majorBidi" w:cstheme="majorBidi"/>
          <w:b/>
        </w:rPr>
        <w:t>bashrc</w:t>
      </w:r>
      <w:r w:rsidRPr="001D7355">
        <w:rPr>
          <w:rFonts w:asciiTheme="majorBidi" w:hAnsiTheme="majorBidi" w:cstheme="majorBidi"/>
        </w:rPr>
        <w:t>.</w:t>
      </w:r>
    </w:p>
    <w:p w14:paraId="34775969" w14:textId="77777777" w:rsidR="00E83E18" w:rsidRPr="001D7355" w:rsidRDefault="00E83E18" w:rsidP="007E597A">
      <w:pPr>
        <w:pStyle w:val="Heading4"/>
        <w:rPr>
          <w:rFonts w:asciiTheme="majorBidi" w:hAnsiTheme="majorBidi" w:cstheme="majorBidi"/>
        </w:rPr>
      </w:pPr>
      <w:r w:rsidRPr="001D7355">
        <w:rPr>
          <w:rFonts w:asciiTheme="majorBidi" w:hAnsiTheme="majorBidi" w:cstheme="majorBidi"/>
        </w:rPr>
        <w:t>Question:</w:t>
      </w:r>
    </w:p>
    <w:p w14:paraId="6453E2CD" w14:textId="491BC091" w:rsidR="00143CFB" w:rsidRDefault="00143CFB" w:rsidP="00F27438">
      <w:pPr>
        <w:pStyle w:val="BodyTextL50"/>
        <w:keepNext/>
        <w:spacing w:before="0"/>
        <w:rPr>
          <w:rFonts w:asciiTheme="majorBidi" w:hAnsiTheme="majorBidi" w:cstheme="majorBidi"/>
        </w:rPr>
      </w:pPr>
      <w:r w:rsidRPr="001D7355">
        <w:rPr>
          <w:rFonts w:asciiTheme="majorBidi" w:hAnsiTheme="majorBidi" w:cstheme="majorBidi"/>
        </w:rPr>
        <w:t xml:space="preserve">Why are user application configuration files saved in the user’s home directory and not under </w:t>
      </w:r>
      <w:r w:rsidRPr="001D7355">
        <w:rPr>
          <w:rFonts w:asciiTheme="majorBidi" w:hAnsiTheme="majorBidi" w:cstheme="majorBidi"/>
          <w:b/>
        </w:rPr>
        <w:t>/etc</w:t>
      </w:r>
      <w:r w:rsidRPr="001D7355">
        <w:rPr>
          <w:rFonts w:asciiTheme="majorBidi" w:hAnsiTheme="majorBidi" w:cstheme="majorBidi"/>
        </w:rPr>
        <w:t xml:space="preserve"> with all the other system-wide configuration files?</w:t>
      </w:r>
    </w:p>
    <w:p w14:paraId="48B748AD" w14:textId="62B2199C" w:rsidR="00F27438" w:rsidRPr="00F27438" w:rsidRDefault="00F27438" w:rsidP="00F27438">
      <w:pPr>
        <w:pStyle w:val="BodyTextL50"/>
        <w:keepNext/>
        <w:spacing w:before="0"/>
        <w:rPr>
          <w:rFonts w:asciiTheme="majorBidi" w:hAnsiTheme="majorBidi" w:cstheme="majorBidi"/>
        </w:rPr>
      </w:pPr>
      <w:r>
        <w:rPr>
          <w:rFonts w:asciiTheme="majorBidi" w:hAnsiTheme="majorBidi" w:cstheme="majorBidi"/>
        </w:rPr>
        <w:t xml:space="preserve">Ans: </w:t>
      </w:r>
      <w:r>
        <w:t>Regular users do not have permission to write to /etc. Because Linux is a multi-user operating system, placing user-application configuration files under /etc would keep users from being able to customize their applications.</w:t>
      </w:r>
    </w:p>
    <w:p w14:paraId="6EBC69D6" w14:textId="4D353871" w:rsidR="00781E67" w:rsidRDefault="00781E67" w:rsidP="00781E67">
      <w:pPr>
        <w:pStyle w:val="BodyTextL50"/>
        <w:keepNext/>
        <w:spacing w:before="0"/>
        <w:rPr>
          <w:rFonts w:asciiTheme="majorBidi" w:hAnsiTheme="majorBidi" w:cstheme="majorBidi"/>
        </w:rPr>
      </w:pPr>
    </w:p>
    <w:p w14:paraId="0DC33114" w14:textId="143E8092" w:rsidR="00781E67" w:rsidRDefault="00781E67" w:rsidP="00781E67">
      <w:pPr>
        <w:pStyle w:val="BodyTextL50"/>
        <w:keepNext/>
        <w:spacing w:before="0"/>
        <w:rPr>
          <w:rFonts w:asciiTheme="majorBidi" w:hAnsiTheme="majorBidi" w:cstheme="majorBidi"/>
        </w:rPr>
      </w:pPr>
    </w:p>
    <w:p w14:paraId="3CD70C46" w14:textId="20FEABDA" w:rsidR="00781E67" w:rsidRDefault="00781E67" w:rsidP="00781E67">
      <w:pPr>
        <w:pStyle w:val="BodyTextL50"/>
        <w:keepNext/>
        <w:spacing w:before="0"/>
        <w:rPr>
          <w:rFonts w:asciiTheme="majorBidi" w:hAnsiTheme="majorBidi" w:cstheme="majorBidi"/>
        </w:rPr>
      </w:pPr>
    </w:p>
    <w:p w14:paraId="65139C8A" w14:textId="77777777" w:rsidR="00781E67" w:rsidRPr="00781E67" w:rsidRDefault="00781E67" w:rsidP="00781E67">
      <w:pPr>
        <w:pStyle w:val="BodyTextL50"/>
        <w:keepNext/>
        <w:spacing w:before="0"/>
        <w:rPr>
          <w:rFonts w:asciiTheme="majorBidi" w:hAnsiTheme="majorBidi" w:cstheme="majorBidi"/>
          <w:b/>
          <w:shd w:val="clear" w:color="auto" w:fill="BFBFBF"/>
        </w:rPr>
      </w:pPr>
    </w:p>
    <w:p w14:paraId="44661E31" w14:textId="77777777" w:rsidR="00143CFB" w:rsidRPr="001D7355" w:rsidRDefault="00143CFB" w:rsidP="003534C4">
      <w:pPr>
        <w:pStyle w:val="Heading3"/>
        <w:rPr>
          <w:rFonts w:asciiTheme="majorBidi" w:hAnsiTheme="majorBidi" w:cstheme="majorBidi"/>
        </w:rPr>
      </w:pPr>
      <w:r w:rsidRPr="001D7355">
        <w:rPr>
          <w:rFonts w:asciiTheme="majorBidi" w:hAnsiTheme="majorBidi" w:cstheme="majorBidi"/>
        </w:rPr>
        <w:t>Editing and Saving Configuration files</w:t>
      </w:r>
    </w:p>
    <w:p w14:paraId="1CA10716" w14:textId="77777777" w:rsidR="00BB7DB0" w:rsidRPr="001D7355" w:rsidRDefault="00143CFB" w:rsidP="00BB7DB0">
      <w:pPr>
        <w:pStyle w:val="BodyTextL25"/>
        <w:rPr>
          <w:rFonts w:asciiTheme="majorBidi" w:hAnsiTheme="majorBidi" w:cstheme="majorBidi"/>
        </w:rPr>
      </w:pPr>
      <w:r w:rsidRPr="001D7355">
        <w:rPr>
          <w:rFonts w:asciiTheme="majorBidi" w:hAnsiTheme="majorBidi" w:cstheme="majorBidi"/>
        </w:rPr>
        <w:t>As mentioned before, configuration files can be edited with text editors.</w:t>
      </w:r>
    </w:p>
    <w:p w14:paraId="6899884B" w14:textId="77777777" w:rsidR="00143CFB" w:rsidRPr="001D7355" w:rsidRDefault="00143CFB" w:rsidP="00BB7DB0">
      <w:pPr>
        <w:pStyle w:val="BodyTextL25"/>
        <w:rPr>
          <w:rFonts w:asciiTheme="majorBidi" w:hAnsiTheme="majorBidi" w:cstheme="majorBidi"/>
        </w:rPr>
      </w:pPr>
      <w:r w:rsidRPr="001D7355">
        <w:rPr>
          <w:rFonts w:asciiTheme="majorBidi" w:hAnsiTheme="majorBidi" w:cstheme="majorBidi"/>
        </w:rPr>
        <w:lastRenderedPageBreak/>
        <w:t xml:space="preserve">Let’s edit </w:t>
      </w:r>
      <w:r w:rsidRPr="001D7355">
        <w:rPr>
          <w:rFonts w:asciiTheme="majorBidi" w:hAnsiTheme="majorBidi" w:cstheme="majorBidi"/>
          <w:b/>
        </w:rPr>
        <w:t>.bashrc</w:t>
      </w:r>
      <w:r w:rsidRPr="001D7355">
        <w:rPr>
          <w:rFonts w:asciiTheme="majorBidi" w:hAnsiTheme="majorBidi" w:cstheme="majorBidi"/>
        </w:rPr>
        <w:t xml:space="preserve"> to change the color of the shell prompt from green to red for the </w:t>
      </w:r>
      <w:r w:rsidRPr="001D7355">
        <w:rPr>
          <w:rFonts w:asciiTheme="majorBidi" w:hAnsiTheme="majorBidi" w:cstheme="majorBidi"/>
          <w:b/>
        </w:rPr>
        <w:t xml:space="preserve">analyst </w:t>
      </w:r>
      <w:r w:rsidRPr="001D7355">
        <w:rPr>
          <w:rFonts w:asciiTheme="majorBidi" w:hAnsiTheme="majorBidi" w:cstheme="majorBidi"/>
        </w:rPr>
        <w:t>user.</w:t>
      </w:r>
    </w:p>
    <w:p w14:paraId="650E9304" w14:textId="5097F65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First, open </w:t>
      </w:r>
      <w:r w:rsidRPr="001D7355">
        <w:rPr>
          <w:rFonts w:asciiTheme="majorBidi" w:hAnsiTheme="majorBidi" w:cstheme="majorBidi"/>
          <w:b/>
        </w:rPr>
        <w:t>SciTE</w:t>
      </w:r>
      <w:r w:rsidRPr="001D7355">
        <w:rPr>
          <w:rFonts w:asciiTheme="majorBidi" w:hAnsiTheme="majorBidi" w:cstheme="majorBidi"/>
        </w:rPr>
        <w:t xml:space="preserve"> by selecting </w:t>
      </w:r>
      <w:r w:rsidRPr="001D7355">
        <w:rPr>
          <w:rFonts w:asciiTheme="majorBidi" w:hAnsiTheme="majorBidi" w:cstheme="majorBidi"/>
          <w:b/>
        </w:rPr>
        <w:t xml:space="preserve">Applications </w:t>
      </w:r>
      <w:r w:rsidRPr="001D7355">
        <w:rPr>
          <w:rFonts w:asciiTheme="majorBidi" w:hAnsiTheme="majorBidi" w:cstheme="majorBidi"/>
        </w:rPr>
        <w:t>&gt;</w:t>
      </w:r>
      <w:r w:rsidRPr="001D7355">
        <w:rPr>
          <w:rFonts w:asciiTheme="majorBidi" w:hAnsiTheme="majorBidi" w:cstheme="majorBidi"/>
          <w:b/>
        </w:rPr>
        <w:t xml:space="preserve"> CyberOPS </w:t>
      </w:r>
      <w:r w:rsidRPr="001D7355">
        <w:rPr>
          <w:rFonts w:asciiTheme="majorBidi" w:hAnsiTheme="majorBidi" w:cstheme="majorBidi"/>
        </w:rPr>
        <w:t>&gt;</w:t>
      </w:r>
      <w:r w:rsidRPr="001D7355">
        <w:rPr>
          <w:rFonts w:asciiTheme="majorBidi" w:hAnsiTheme="majorBidi" w:cstheme="majorBidi"/>
          <w:b/>
        </w:rPr>
        <w:t xml:space="preserve"> SciTE </w:t>
      </w:r>
      <w:r w:rsidRPr="001D7355">
        <w:rPr>
          <w:rFonts w:asciiTheme="majorBidi" w:hAnsiTheme="majorBidi" w:cstheme="majorBidi"/>
        </w:rPr>
        <w:t xml:space="preserve">from the tool bar located in the upper portion of the </w:t>
      </w:r>
      <w:r w:rsidRPr="001D7355">
        <w:rPr>
          <w:rFonts w:asciiTheme="majorBidi" w:hAnsiTheme="majorBidi" w:cstheme="majorBidi"/>
          <w:b/>
        </w:rPr>
        <w:t>CyberOPS VM</w:t>
      </w:r>
      <w:r w:rsidRPr="001D7355">
        <w:rPr>
          <w:rFonts w:asciiTheme="majorBidi" w:hAnsiTheme="majorBidi" w:cstheme="majorBidi"/>
        </w:rPr>
        <w:t xml:space="preserve"> screen.</w:t>
      </w:r>
    </w:p>
    <w:p w14:paraId="7B2ADE43"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Select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Open</w:t>
      </w:r>
      <w:r w:rsidRPr="001D7355">
        <w:rPr>
          <w:rFonts w:asciiTheme="majorBidi" w:hAnsiTheme="majorBidi" w:cstheme="majorBidi"/>
        </w:rPr>
        <w:t xml:space="preserve"> to launch </w:t>
      </w:r>
      <w:r w:rsidRPr="001D7355">
        <w:rPr>
          <w:rFonts w:asciiTheme="majorBidi" w:hAnsiTheme="majorBidi" w:cstheme="majorBidi"/>
          <w:b/>
        </w:rPr>
        <w:t>SciTE</w:t>
      </w:r>
      <w:r w:rsidRPr="001D7355">
        <w:rPr>
          <w:rFonts w:asciiTheme="majorBidi" w:hAnsiTheme="majorBidi" w:cstheme="majorBidi"/>
        </w:rPr>
        <w:t>’s Open File window.</w:t>
      </w:r>
    </w:p>
    <w:p w14:paraId="369D9A11"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Because </w:t>
      </w:r>
      <w:r w:rsidRPr="001D7355">
        <w:rPr>
          <w:rFonts w:asciiTheme="majorBidi" w:hAnsiTheme="majorBidi" w:cstheme="majorBidi"/>
          <w:b/>
        </w:rPr>
        <w:t>.bashrc</w:t>
      </w:r>
      <w:r w:rsidRPr="001D7355">
        <w:rPr>
          <w:rFonts w:asciiTheme="majorBidi" w:hAnsiTheme="majorBidi" w:cstheme="majorBidi"/>
        </w:rPr>
        <w:t xml:space="preserve"> is a hidden file with no extension, SciTE does not display it in the file list. If the Location feature is not visible in the dialog box, Change the type of file shown by selecting </w:t>
      </w:r>
      <w:r w:rsidRPr="001D7355">
        <w:rPr>
          <w:rFonts w:asciiTheme="majorBidi" w:hAnsiTheme="majorBidi" w:cstheme="majorBidi"/>
          <w:b/>
        </w:rPr>
        <w:t>All Files (*)</w:t>
      </w:r>
      <w:r w:rsidRPr="001D7355">
        <w:rPr>
          <w:rFonts w:asciiTheme="majorBidi" w:hAnsiTheme="majorBidi" w:cstheme="majorBidi"/>
        </w:rPr>
        <w:t xml:space="preserve"> from the type drop box, as shown below. All the files in the analyst’s home directory are shown.</w:t>
      </w:r>
    </w:p>
    <w:p w14:paraId="572C3D0A" w14:textId="77777777" w:rsidR="00143CFB" w:rsidRPr="001D7355" w:rsidRDefault="00143CFB" w:rsidP="007E597A">
      <w:pPr>
        <w:pStyle w:val="SubStepAlpha"/>
        <w:rPr>
          <w:rFonts w:asciiTheme="majorBidi" w:hAnsiTheme="majorBidi" w:cstheme="majorBidi"/>
        </w:rPr>
      </w:pPr>
      <w:r w:rsidRPr="001D7355">
        <w:rPr>
          <w:rFonts w:asciiTheme="majorBidi" w:hAnsiTheme="majorBidi" w:cstheme="majorBidi"/>
        </w:rPr>
        <w:t xml:space="preserve">Select </w:t>
      </w:r>
      <w:r w:rsidRPr="001D7355">
        <w:rPr>
          <w:rFonts w:asciiTheme="majorBidi" w:hAnsiTheme="majorBidi" w:cstheme="majorBidi"/>
          <w:b/>
        </w:rPr>
        <w:t>.bashrc</w:t>
      </w:r>
      <w:r w:rsidRPr="001D7355">
        <w:rPr>
          <w:rFonts w:asciiTheme="majorBidi" w:hAnsiTheme="majorBidi" w:cstheme="majorBidi"/>
        </w:rPr>
        <w:t xml:space="preserve"> and click </w:t>
      </w:r>
      <w:r w:rsidRPr="001D7355">
        <w:rPr>
          <w:rFonts w:asciiTheme="majorBidi" w:hAnsiTheme="majorBidi" w:cstheme="majorBidi"/>
          <w:b/>
        </w:rPr>
        <w:t>Open</w:t>
      </w:r>
      <w:r w:rsidRPr="001D7355">
        <w:rPr>
          <w:rFonts w:asciiTheme="majorBidi" w:hAnsiTheme="majorBidi" w:cstheme="majorBidi"/>
        </w:rPr>
        <w:t>.</w:t>
      </w:r>
    </w:p>
    <w:p w14:paraId="572E91AE" w14:textId="77777777" w:rsidR="00143CFB" w:rsidRPr="001D7355" w:rsidRDefault="00143CFB" w:rsidP="007E597A">
      <w:pPr>
        <w:pStyle w:val="SubStepAlpha"/>
        <w:keepNext/>
        <w:rPr>
          <w:rFonts w:asciiTheme="majorBidi" w:hAnsiTheme="majorBidi" w:cstheme="majorBidi"/>
        </w:rPr>
      </w:pPr>
      <w:r w:rsidRPr="001D7355">
        <w:rPr>
          <w:rFonts w:asciiTheme="majorBidi" w:hAnsiTheme="majorBidi" w:cstheme="majorBidi"/>
        </w:rPr>
        <w:t>Locate 32 and replace it with 31. 32 is the color code for green, while 31 represents red.</w:t>
      </w:r>
    </w:p>
    <w:p w14:paraId="3097B361" w14:textId="77777777" w:rsidR="00D12BC0" w:rsidRDefault="00D12BC0" w:rsidP="00143CFB">
      <w:pPr>
        <w:pStyle w:val="Visual"/>
      </w:pPr>
      <w:r>
        <w:rPr>
          <w:noProof/>
        </w:rPr>
        <w:drawing>
          <wp:inline distT="0" distB="0" distL="0" distR="0" wp14:anchorId="4C2EF8E6" wp14:editId="410F6187">
            <wp:extent cx="4877435" cy="1957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7435" cy="1957070"/>
                    </a:xfrm>
                    <a:prstGeom prst="rect">
                      <a:avLst/>
                    </a:prstGeom>
                    <a:noFill/>
                  </pic:spPr>
                </pic:pic>
              </a:graphicData>
            </a:graphic>
          </wp:inline>
        </w:drawing>
      </w:r>
    </w:p>
    <w:p w14:paraId="46C94AAF"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Save the file by selecting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Save</w:t>
      </w:r>
      <w:r w:rsidRPr="001D7355">
        <w:rPr>
          <w:rFonts w:asciiTheme="majorBidi" w:hAnsiTheme="majorBidi" w:cstheme="majorBidi"/>
        </w:rPr>
        <w:t xml:space="preserve"> and close </w:t>
      </w:r>
      <w:r w:rsidRPr="001D7355">
        <w:rPr>
          <w:rFonts w:asciiTheme="majorBidi" w:hAnsiTheme="majorBidi" w:cstheme="majorBidi"/>
          <w:b/>
        </w:rPr>
        <w:t>SciTE</w:t>
      </w:r>
      <w:r w:rsidRPr="001D7355">
        <w:rPr>
          <w:rFonts w:asciiTheme="majorBidi" w:hAnsiTheme="majorBidi" w:cstheme="majorBidi"/>
        </w:rPr>
        <w:t xml:space="preserve"> by clicking the </w:t>
      </w:r>
      <w:r w:rsidRPr="001D7355">
        <w:rPr>
          <w:rFonts w:asciiTheme="majorBidi" w:hAnsiTheme="majorBidi" w:cstheme="majorBidi"/>
          <w:b/>
        </w:rPr>
        <w:t>X</w:t>
      </w:r>
      <w:r w:rsidRPr="001D7355">
        <w:rPr>
          <w:rFonts w:asciiTheme="majorBidi" w:hAnsiTheme="majorBidi" w:cstheme="majorBidi"/>
        </w:rPr>
        <w:t xml:space="preserve"> icon.</w:t>
      </w:r>
    </w:p>
    <w:p w14:paraId="3342E920" w14:textId="70D2578C" w:rsidR="00143CFB" w:rsidRPr="001D7355" w:rsidRDefault="00143CFB" w:rsidP="00F22931">
      <w:pPr>
        <w:pStyle w:val="SubStepAlpha"/>
        <w:keepNext/>
        <w:spacing w:after="0"/>
        <w:rPr>
          <w:rFonts w:asciiTheme="majorBidi" w:hAnsiTheme="majorBidi" w:cstheme="majorBidi"/>
        </w:rPr>
      </w:pPr>
      <w:r w:rsidRPr="001D7355">
        <w:rPr>
          <w:rFonts w:asciiTheme="majorBidi" w:hAnsiTheme="majorBidi" w:cstheme="majorBidi"/>
        </w:rPr>
        <w:t xml:space="preserve">Click the Terminal application icon located on the Dock, at the bottom center of the </w:t>
      </w:r>
      <w:r w:rsidRPr="001D7355">
        <w:rPr>
          <w:rFonts w:asciiTheme="majorBidi" w:hAnsiTheme="majorBidi" w:cstheme="majorBidi"/>
          <w:b/>
        </w:rPr>
        <w:t>CyberOPS VM</w:t>
      </w:r>
      <w:r w:rsidRPr="001D7355">
        <w:rPr>
          <w:rFonts w:asciiTheme="majorBidi" w:hAnsiTheme="majorBidi" w:cstheme="majorBidi"/>
        </w:rPr>
        <w:t xml:space="preserve"> screen. The prompt should appear in red instead of green.</w:t>
      </w:r>
    </w:p>
    <w:p w14:paraId="28F64A64" w14:textId="77777777" w:rsidR="00BB7DB0" w:rsidRPr="001D7355" w:rsidRDefault="00BB7DB0" w:rsidP="00BB7DB0">
      <w:pPr>
        <w:pStyle w:val="Heading4"/>
        <w:rPr>
          <w:rFonts w:asciiTheme="majorBidi" w:hAnsiTheme="majorBidi" w:cstheme="majorBidi"/>
        </w:rPr>
      </w:pPr>
      <w:r w:rsidRPr="001D7355">
        <w:rPr>
          <w:rFonts w:asciiTheme="majorBidi" w:hAnsiTheme="majorBidi" w:cstheme="majorBidi"/>
        </w:rPr>
        <w:t>Question:</w:t>
      </w:r>
    </w:p>
    <w:p w14:paraId="47B1756B" w14:textId="21449125" w:rsidR="00143CFB" w:rsidRDefault="00143CFB" w:rsidP="00F27438">
      <w:pPr>
        <w:pStyle w:val="BodyTextL50"/>
        <w:spacing w:before="0"/>
        <w:rPr>
          <w:rFonts w:asciiTheme="majorBidi" w:hAnsiTheme="majorBidi" w:cstheme="majorBidi"/>
        </w:rPr>
      </w:pPr>
      <w:r w:rsidRPr="001D7355">
        <w:rPr>
          <w:rFonts w:asciiTheme="majorBidi" w:hAnsiTheme="majorBidi" w:cstheme="majorBidi"/>
        </w:rPr>
        <w:t>Did the terminal window which was already open also change color from green to red? Explain.</w:t>
      </w:r>
    </w:p>
    <w:p w14:paraId="5E80EC24" w14:textId="20A9603E" w:rsidR="00F27438" w:rsidRPr="00F27438" w:rsidRDefault="00F27438" w:rsidP="00F27438">
      <w:pPr>
        <w:pStyle w:val="BodyTextL50"/>
        <w:spacing w:before="0"/>
        <w:rPr>
          <w:rFonts w:asciiTheme="majorBidi" w:hAnsiTheme="majorBidi" w:cstheme="majorBidi"/>
        </w:rPr>
      </w:pPr>
      <w:r>
        <w:rPr>
          <w:rFonts w:asciiTheme="majorBidi" w:hAnsiTheme="majorBidi" w:cstheme="majorBidi"/>
        </w:rPr>
        <w:t>Ans:</w:t>
      </w:r>
      <w:r w:rsidR="006C7DA0">
        <w:rPr>
          <w:rFonts w:asciiTheme="majorBidi" w:hAnsiTheme="majorBidi" w:cstheme="majorBidi"/>
        </w:rPr>
        <w:t xml:space="preserve"> No the already opened terminal did not change because the bashrc file which already opened will be in the same color but when new terminal will be open</w:t>
      </w:r>
      <w:r>
        <w:rPr>
          <w:rFonts w:asciiTheme="majorBidi" w:hAnsiTheme="majorBidi" w:cstheme="majorBidi"/>
        </w:rPr>
        <w:t xml:space="preserve"> it changed to red as we have written 31 instead of 32. 31 represents red color.</w:t>
      </w:r>
    </w:p>
    <w:p w14:paraId="5C2D4AC4" w14:textId="509A2D8C" w:rsidR="00781E67" w:rsidRDefault="00781E67" w:rsidP="00781E67">
      <w:pPr>
        <w:pStyle w:val="BodyTextL50"/>
        <w:spacing w:before="0"/>
        <w:rPr>
          <w:rFonts w:asciiTheme="majorBidi" w:hAnsiTheme="majorBidi" w:cstheme="majorBidi"/>
        </w:rPr>
      </w:pPr>
    </w:p>
    <w:p w14:paraId="45D246B9" w14:textId="2EF01281" w:rsidR="00781E67" w:rsidRDefault="00781E67" w:rsidP="00781E67">
      <w:pPr>
        <w:pStyle w:val="BodyTextL50"/>
        <w:spacing w:before="0"/>
        <w:rPr>
          <w:rFonts w:asciiTheme="majorBidi" w:hAnsiTheme="majorBidi" w:cstheme="majorBidi"/>
        </w:rPr>
      </w:pPr>
    </w:p>
    <w:p w14:paraId="4B02BCE6" w14:textId="43159BD2" w:rsidR="00781E67" w:rsidRDefault="00781E67" w:rsidP="00781E67">
      <w:pPr>
        <w:pStyle w:val="BodyTextL50"/>
        <w:spacing w:before="0"/>
        <w:rPr>
          <w:rFonts w:asciiTheme="majorBidi" w:hAnsiTheme="majorBidi" w:cstheme="majorBidi"/>
        </w:rPr>
      </w:pPr>
    </w:p>
    <w:p w14:paraId="2F07A015" w14:textId="77777777" w:rsidR="00781E67" w:rsidRPr="001D7355" w:rsidRDefault="00781E67" w:rsidP="00781E67">
      <w:pPr>
        <w:pStyle w:val="BodyTextL50"/>
        <w:spacing w:before="0"/>
        <w:rPr>
          <w:rFonts w:asciiTheme="majorBidi" w:hAnsiTheme="majorBidi" w:cstheme="majorBidi"/>
        </w:rPr>
      </w:pPr>
    </w:p>
    <w:p w14:paraId="551C237B"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The same change could have been made from the command line with a text editor such as </w:t>
      </w:r>
      <w:r w:rsidRPr="001D7355">
        <w:rPr>
          <w:rFonts w:asciiTheme="majorBidi" w:hAnsiTheme="majorBidi" w:cstheme="majorBidi"/>
          <w:b/>
        </w:rPr>
        <w:t>nano</w:t>
      </w:r>
      <w:r w:rsidRPr="001D7355">
        <w:rPr>
          <w:rFonts w:asciiTheme="majorBidi" w:hAnsiTheme="majorBidi" w:cstheme="majorBidi"/>
        </w:rPr>
        <w:t xml:space="preserve">. From a new terminal window, type </w:t>
      </w:r>
      <w:r w:rsidRPr="001D7355">
        <w:rPr>
          <w:rFonts w:asciiTheme="majorBidi" w:hAnsiTheme="majorBidi" w:cstheme="majorBidi"/>
          <w:b/>
        </w:rPr>
        <w:t>nano .bashrc</w:t>
      </w:r>
      <w:r w:rsidRPr="001D7355">
        <w:rPr>
          <w:rFonts w:asciiTheme="majorBidi" w:hAnsiTheme="majorBidi" w:cstheme="majorBidi"/>
        </w:rPr>
        <w:t xml:space="preserve"> to launch </w:t>
      </w:r>
      <w:r w:rsidRPr="001D7355">
        <w:rPr>
          <w:rFonts w:asciiTheme="majorBidi" w:hAnsiTheme="majorBidi" w:cstheme="majorBidi"/>
          <w:b/>
        </w:rPr>
        <w:t>nano</w:t>
      </w:r>
      <w:r w:rsidRPr="001D7355">
        <w:rPr>
          <w:rFonts w:asciiTheme="majorBidi" w:hAnsiTheme="majorBidi" w:cstheme="majorBidi"/>
        </w:rPr>
        <w:t xml:space="preserve"> and automatically load the </w:t>
      </w:r>
      <w:r w:rsidRPr="001D7355">
        <w:rPr>
          <w:rFonts w:asciiTheme="majorBidi" w:hAnsiTheme="majorBidi" w:cstheme="majorBidi"/>
          <w:b/>
        </w:rPr>
        <w:t>.bashrc</w:t>
      </w:r>
      <w:r w:rsidRPr="001D7355">
        <w:rPr>
          <w:rFonts w:asciiTheme="majorBidi" w:hAnsiTheme="majorBidi" w:cstheme="majorBidi"/>
        </w:rPr>
        <w:t xml:space="preserve"> file in it:</w:t>
      </w:r>
    </w:p>
    <w:p w14:paraId="338A066B" w14:textId="77777777" w:rsidR="00143CFB" w:rsidRPr="003C0DF7" w:rsidRDefault="00143CFB" w:rsidP="00143CFB">
      <w:pPr>
        <w:pStyle w:val="CMD"/>
        <w:rPr>
          <w:lang w:val="pt-BR"/>
        </w:rPr>
      </w:pPr>
      <w:r w:rsidRPr="00536182">
        <w:rPr>
          <w:lang w:val="pt-BR"/>
        </w:rPr>
        <w:t>[analyst@secOps ~]$</w:t>
      </w:r>
      <w:r w:rsidRPr="003C0DF7">
        <w:rPr>
          <w:lang w:val="pt-BR"/>
        </w:rPr>
        <w:t xml:space="preserve"> </w:t>
      </w:r>
      <w:r w:rsidRPr="00536182">
        <w:rPr>
          <w:b/>
          <w:lang w:val="pt-BR"/>
        </w:rPr>
        <w:t>nano .bashrc</w:t>
      </w:r>
    </w:p>
    <w:p w14:paraId="5124FD74" w14:textId="77777777" w:rsidR="00143CFB" w:rsidRPr="00C11601" w:rsidRDefault="00143CFB" w:rsidP="00143CFB">
      <w:pPr>
        <w:pStyle w:val="CMDOutput"/>
        <w:rPr>
          <w:lang w:val="pt-BR"/>
        </w:rPr>
      </w:pPr>
    </w:p>
    <w:p w14:paraId="131C2907" w14:textId="77777777" w:rsidR="00143CFB" w:rsidRPr="00E11656" w:rsidRDefault="00143CFB" w:rsidP="00143CFB">
      <w:pPr>
        <w:pStyle w:val="CMDOutput"/>
        <w:rPr>
          <w:lang w:val="pt-BR"/>
        </w:rPr>
      </w:pPr>
      <w:r w:rsidRPr="00C11601">
        <w:rPr>
          <w:lang w:val="pt-BR"/>
        </w:rPr>
        <w:t xml:space="preserve">  </w:t>
      </w:r>
      <w:r w:rsidRPr="007E597A">
        <w:rPr>
          <w:lang w:val="pt-BR"/>
        </w:rPr>
        <w:t>GNU nano 4.9.2                    File: .bashrc</w:t>
      </w:r>
      <w:r w:rsidRPr="00E11656">
        <w:rPr>
          <w:lang w:val="pt-BR"/>
        </w:rPr>
        <w:t xml:space="preserve">                               </w:t>
      </w:r>
    </w:p>
    <w:p w14:paraId="3A5EBBDF" w14:textId="77777777" w:rsidR="00143CFB" w:rsidRPr="00E11656" w:rsidRDefault="00143CFB" w:rsidP="00143CFB">
      <w:pPr>
        <w:pStyle w:val="CMDOutput"/>
        <w:rPr>
          <w:lang w:val="pt-BR"/>
        </w:rPr>
      </w:pPr>
    </w:p>
    <w:p w14:paraId="5F5A3B0B" w14:textId="77777777" w:rsidR="00143CFB" w:rsidRPr="00E11656" w:rsidRDefault="00143CFB" w:rsidP="00143CFB">
      <w:pPr>
        <w:pStyle w:val="CMDOutput"/>
        <w:rPr>
          <w:lang w:val="pt-BR"/>
        </w:rPr>
      </w:pPr>
      <w:r w:rsidRPr="00E11656">
        <w:rPr>
          <w:lang w:val="pt-BR"/>
        </w:rPr>
        <w:t>export EDITOR=vim</w:t>
      </w:r>
    </w:p>
    <w:p w14:paraId="2397F774" w14:textId="77777777" w:rsidR="00143CFB" w:rsidRPr="00E11656" w:rsidRDefault="00143CFB" w:rsidP="00143CFB">
      <w:pPr>
        <w:pStyle w:val="CMDOutput"/>
        <w:rPr>
          <w:lang w:val="pt-BR"/>
        </w:rPr>
      </w:pPr>
    </w:p>
    <w:p w14:paraId="17FCEA8B" w14:textId="77777777" w:rsidR="00143CFB" w:rsidRPr="00E11656" w:rsidRDefault="00143CFB" w:rsidP="00143CFB">
      <w:pPr>
        <w:pStyle w:val="CMDOutput"/>
        <w:rPr>
          <w:lang w:val="pt-BR"/>
        </w:rPr>
      </w:pPr>
      <w:r w:rsidRPr="00E11656">
        <w:rPr>
          <w:lang w:val="pt-BR"/>
        </w:rPr>
        <w:t>PS1='\[\e[1;31m\][\u@\h \W]\$\[\e[0m\] '</w:t>
      </w:r>
    </w:p>
    <w:p w14:paraId="5CBEA252" w14:textId="77777777" w:rsidR="00143CFB" w:rsidRPr="00E11656" w:rsidRDefault="00143CFB" w:rsidP="00143CFB">
      <w:pPr>
        <w:pStyle w:val="CMDOutput"/>
        <w:rPr>
          <w:lang w:val="pt-BR"/>
        </w:rPr>
      </w:pPr>
      <w:r w:rsidRPr="00E11656">
        <w:rPr>
          <w:lang w:val="pt-BR"/>
        </w:rPr>
        <w:t>alias ls="ls --color"</w:t>
      </w:r>
    </w:p>
    <w:p w14:paraId="18661D1A" w14:textId="77777777" w:rsidR="00143CFB" w:rsidRPr="00E11656" w:rsidRDefault="00143CFB" w:rsidP="00143CFB">
      <w:pPr>
        <w:pStyle w:val="CMDOutput"/>
        <w:rPr>
          <w:lang w:val="pt-BR"/>
        </w:rPr>
      </w:pPr>
      <w:r w:rsidRPr="00E11656">
        <w:rPr>
          <w:lang w:val="pt-BR"/>
        </w:rPr>
        <w:t>alias vi="vim"</w:t>
      </w:r>
    </w:p>
    <w:p w14:paraId="207724D8" w14:textId="77777777" w:rsidR="00143CFB" w:rsidRPr="00E11656" w:rsidRDefault="00143CFB" w:rsidP="00143CFB">
      <w:pPr>
        <w:pStyle w:val="CMDOutput"/>
        <w:ind w:left="0"/>
        <w:rPr>
          <w:lang w:val="pt-BR"/>
        </w:rPr>
      </w:pPr>
    </w:p>
    <w:p w14:paraId="15CD475E" w14:textId="77777777" w:rsidR="00143CFB" w:rsidRPr="00E11656" w:rsidRDefault="00143CFB" w:rsidP="00143CFB">
      <w:pPr>
        <w:pStyle w:val="CMDOutput"/>
        <w:rPr>
          <w:lang w:val="pt-BR"/>
        </w:rPr>
      </w:pPr>
    </w:p>
    <w:p w14:paraId="7F378CE7" w14:textId="77777777" w:rsidR="00143CFB" w:rsidRPr="00E11656" w:rsidRDefault="00143CFB" w:rsidP="00143CFB">
      <w:pPr>
        <w:pStyle w:val="CMDOutput"/>
        <w:rPr>
          <w:lang w:val="pt-BR"/>
        </w:rPr>
      </w:pPr>
    </w:p>
    <w:p w14:paraId="11257D1F" w14:textId="77777777" w:rsidR="00143CFB" w:rsidRPr="00E11656" w:rsidRDefault="00143CFB" w:rsidP="00143CFB">
      <w:pPr>
        <w:pStyle w:val="CMDOutput"/>
        <w:rPr>
          <w:lang w:val="pt-BR"/>
        </w:rPr>
      </w:pPr>
    </w:p>
    <w:p w14:paraId="663DC3D5" w14:textId="77777777" w:rsidR="00143CFB" w:rsidRPr="00E11656" w:rsidRDefault="00143CFB" w:rsidP="00143CFB">
      <w:pPr>
        <w:pStyle w:val="CMDOutput"/>
        <w:rPr>
          <w:lang w:val="pt-BR"/>
        </w:rPr>
      </w:pPr>
    </w:p>
    <w:p w14:paraId="6A8EBDB5" w14:textId="77777777" w:rsidR="00143CFB" w:rsidRPr="00E11656" w:rsidRDefault="00143CFB" w:rsidP="00143CFB">
      <w:pPr>
        <w:pStyle w:val="CMDOutput"/>
      </w:pPr>
      <w:r w:rsidRPr="00E11656">
        <w:rPr>
          <w:lang w:val="pt-BR"/>
        </w:rPr>
        <w:t xml:space="preserve">                                </w:t>
      </w:r>
      <w:r w:rsidRPr="007E597A">
        <w:t>[ Read 5 lines ]</w:t>
      </w:r>
    </w:p>
    <w:p w14:paraId="0110C836" w14:textId="77777777" w:rsidR="00143CFB" w:rsidRPr="00E11656" w:rsidRDefault="00143CFB" w:rsidP="00143CFB">
      <w:pPr>
        <w:pStyle w:val="CMDOutput"/>
      </w:pPr>
      <w:r w:rsidRPr="007E597A">
        <w:t>^G</w:t>
      </w:r>
      <w:r w:rsidRPr="00E11656">
        <w:t xml:space="preserve"> Get Help  </w:t>
      </w:r>
      <w:r w:rsidRPr="007E597A">
        <w:t>^O</w:t>
      </w:r>
      <w:r w:rsidRPr="00E11656">
        <w:t xml:space="preserve"> Write Out </w:t>
      </w:r>
      <w:r w:rsidRPr="007E597A">
        <w:t>^W</w:t>
      </w:r>
      <w:r w:rsidRPr="00E11656">
        <w:t xml:space="preserve"> Where Is  </w:t>
      </w:r>
      <w:r w:rsidRPr="007E597A">
        <w:t>^K</w:t>
      </w:r>
      <w:r w:rsidRPr="00E11656">
        <w:t xml:space="preserve"> Cut Text  </w:t>
      </w:r>
      <w:r w:rsidRPr="007E597A">
        <w:t>^J</w:t>
      </w:r>
      <w:r w:rsidRPr="00E11656">
        <w:t xml:space="preserve"> Justify   ^C Cur Pos</w:t>
      </w:r>
    </w:p>
    <w:p w14:paraId="7BDD71F7" w14:textId="77777777" w:rsidR="00143CFB" w:rsidRDefault="00143CFB" w:rsidP="00143CFB">
      <w:pPr>
        <w:pStyle w:val="CMDOutput"/>
      </w:pPr>
      <w:r w:rsidRPr="00E11656">
        <w:t xml:space="preserve">^X Exit      </w:t>
      </w:r>
      <w:r w:rsidRPr="007E597A">
        <w:t>^R</w:t>
      </w:r>
      <w:r w:rsidRPr="00E11656">
        <w:t xml:space="preserve"> Read File </w:t>
      </w:r>
      <w:r w:rsidRPr="007E597A">
        <w:t>^\</w:t>
      </w:r>
      <w:r w:rsidRPr="00E11656">
        <w:t xml:space="preserve"> Replace   </w:t>
      </w:r>
      <w:r w:rsidRPr="007E597A">
        <w:t>^U</w:t>
      </w:r>
      <w:r w:rsidRPr="00E11656">
        <w:t xml:space="preserve"> Uncut Text</w:t>
      </w:r>
      <w:r w:rsidRPr="007E597A">
        <w:t>^T</w:t>
      </w:r>
      <w:r w:rsidRPr="00E11656">
        <w:t xml:space="preserve"> To Spell  </w:t>
      </w:r>
      <w:r w:rsidRPr="007E597A">
        <w:t>^_</w:t>
      </w:r>
      <w:r w:rsidRPr="00E11656">
        <w:t xml:space="preserve"> Go To Line</w:t>
      </w:r>
    </w:p>
    <w:p w14:paraId="796A1354"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Change 31 to 33. 33 is the color code to yellow.</w:t>
      </w:r>
    </w:p>
    <w:p w14:paraId="757479F8"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Press </w:t>
      </w:r>
      <w:r w:rsidRPr="001D7355">
        <w:rPr>
          <w:rFonts w:asciiTheme="majorBidi" w:hAnsiTheme="majorBidi" w:cstheme="majorBidi"/>
          <w:b/>
        </w:rPr>
        <w:t>CTRL+X</w:t>
      </w:r>
      <w:r w:rsidRPr="001D7355">
        <w:rPr>
          <w:rFonts w:asciiTheme="majorBidi" w:hAnsiTheme="majorBidi" w:cstheme="majorBidi"/>
        </w:rPr>
        <w:t xml:space="preserve"> to save and then press </w:t>
      </w:r>
      <w:r w:rsidRPr="001D7355">
        <w:rPr>
          <w:rFonts w:asciiTheme="majorBidi" w:hAnsiTheme="majorBidi" w:cstheme="majorBidi"/>
          <w:b/>
        </w:rPr>
        <w:t>Y</w:t>
      </w:r>
      <w:r w:rsidRPr="001D7355">
        <w:rPr>
          <w:rFonts w:asciiTheme="majorBidi" w:hAnsiTheme="majorBidi" w:cstheme="majorBidi"/>
        </w:rPr>
        <w:t xml:space="preserve"> to confirm.</w:t>
      </w:r>
      <w:r w:rsidR="00E83E18" w:rsidRPr="001D7355">
        <w:rPr>
          <w:rFonts w:asciiTheme="majorBidi" w:hAnsiTheme="majorBidi" w:cstheme="majorBidi"/>
        </w:rPr>
        <w:t xml:space="preserve"> The text </w:t>
      </w:r>
      <w:r w:rsidR="00E11656" w:rsidRPr="001D7355">
        <w:rPr>
          <w:rFonts w:asciiTheme="majorBidi" w:hAnsiTheme="majorBidi" w:cstheme="majorBidi"/>
        </w:rPr>
        <w:t>editor</w:t>
      </w:r>
      <w:r w:rsidRPr="001D7355">
        <w:rPr>
          <w:rFonts w:asciiTheme="majorBidi" w:hAnsiTheme="majorBidi" w:cstheme="majorBidi"/>
        </w:rPr>
        <w:t xml:space="preserve"> </w:t>
      </w:r>
      <w:r w:rsidR="00E83E18" w:rsidRPr="001D7355">
        <w:rPr>
          <w:rFonts w:asciiTheme="majorBidi" w:hAnsiTheme="majorBidi" w:cstheme="majorBidi"/>
          <w:b/>
          <w:bCs/>
        </w:rPr>
        <w:t>nano</w:t>
      </w:r>
      <w:r w:rsidR="00E83E18" w:rsidRPr="001D7355">
        <w:rPr>
          <w:rFonts w:asciiTheme="majorBidi" w:hAnsiTheme="majorBidi" w:cstheme="majorBidi"/>
        </w:rPr>
        <w:t xml:space="preserve"> </w:t>
      </w:r>
      <w:r w:rsidRPr="001D7355">
        <w:rPr>
          <w:rFonts w:asciiTheme="majorBidi" w:hAnsiTheme="majorBidi" w:cstheme="majorBidi"/>
        </w:rPr>
        <w:t xml:space="preserve">will also offer you the chance to change the filename. Simply press </w:t>
      </w:r>
      <w:r w:rsidRPr="001D7355">
        <w:rPr>
          <w:rFonts w:asciiTheme="majorBidi" w:hAnsiTheme="majorBidi" w:cstheme="majorBidi"/>
          <w:b/>
        </w:rPr>
        <w:t>ENTER</w:t>
      </w:r>
      <w:r w:rsidRPr="001D7355">
        <w:rPr>
          <w:rFonts w:asciiTheme="majorBidi" w:hAnsiTheme="majorBidi" w:cstheme="majorBidi"/>
        </w:rPr>
        <w:t xml:space="preserve"> to use the same name, </w:t>
      </w:r>
      <w:r w:rsidRPr="001D7355">
        <w:rPr>
          <w:rFonts w:asciiTheme="majorBidi" w:hAnsiTheme="majorBidi" w:cstheme="majorBidi"/>
          <w:b/>
        </w:rPr>
        <w:t>.bashrc</w:t>
      </w:r>
      <w:r w:rsidRPr="001D7355">
        <w:rPr>
          <w:rFonts w:asciiTheme="majorBidi" w:hAnsiTheme="majorBidi" w:cstheme="majorBidi"/>
        </w:rPr>
        <w:t>.</w:t>
      </w:r>
    </w:p>
    <w:p w14:paraId="1078140F" w14:textId="77777777" w:rsidR="00143CFB" w:rsidRPr="001D7355" w:rsidRDefault="00E83E18" w:rsidP="00143CFB">
      <w:pPr>
        <w:pStyle w:val="SubStepAlpha"/>
        <w:rPr>
          <w:rFonts w:asciiTheme="majorBidi" w:hAnsiTheme="majorBidi" w:cstheme="majorBidi"/>
        </w:rPr>
      </w:pPr>
      <w:r w:rsidRPr="001D7355">
        <w:rPr>
          <w:rFonts w:asciiTheme="majorBidi" w:hAnsiTheme="majorBidi" w:cstheme="majorBidi"/>
        </w:rPr>
        <w:t xml:space="preserve">The text </w:t>
      </w:r>
      <w:r w:rsidR="00E11656" w:rsidRPr="001D7355">
        <w:rPr>
          <w:rFonts w:asciiTheme="majorBidi" w:hAnsiTheme="majorBidi" w:cstheme="majorBidi"/>
        </w:rPr>
        <w:t>editor</w:t>
      </w:r>
      <w:r w:rsidRPr="001D7355">
        <w:rPr>
          <w:rFonts w:asciiTheme="majorBidi" w:hAnsiTheme="majorBidi" w:cstheme="majorBidi"/>
        </w:rPr>
        <w:t xml:space="preserve"> </w:t>
      </w:r>
      <w:r w:rsidRPr="001D7355">
        <w:rPr>
          <w:rFonts w:asciiTheme="majorBidi" w:hAnsiTheme="majorBidi" w:cstheme="majorBidi"/>
          <w:b/>
          <w:bCs/>
        </w:rPr>
        <w:t>nano</w:t>
      </w:r>
      <w:r w:rsidRPr="001D7355">
        <w:rPr>
          <w:rFonts w:asciiTheme="majorBidi" w:hAnsiTheme="majorBidi" w:cstheme="majorBidi"/>
        </w:rPr>
        <w:t xml:space="preserve"> </w:t>
      </w:r>
      <w:r w:rsidR="00143CFB" w:rsidRPr="001D7355">
        <w:rPr>
          <w:rFonts w:asciiTheme="majorBidi" w:hAnsiTheme="majorBidi" w:cstheme="majorBidi"/>
        </w:rPr>
        <w:t xml:space="preserve">will end, and you will be back on the shell prompt. This time reload the bash terminal by entering the command </w:t>
      </w:r>
      <w:r w:rsidR="00143CFB" w:rsidRPr="001D7355">
        <w:rPr>
          <w:rFonts w:asciiTheme="majorBidi" w:hAnsiTheme="majorBidi" w:cstheme="majorBidi"/>
          <w:b/>
          <w:bCs/>
        </w:rPr>
        <w:t>bash</w:t>
      </w:r>
      <w:r w:rsidR="00143CFB" w:rsidRPr="001D7355">
        <w:rPr>
          <w:rFonts w:asciiTheme="majorBidi" w:hAnsiTheme="majorBidi" w:cstheme="majorBidi"/>
        </w:rPr>
        <w:t xml:space="preserve"> in the terminal. The prompt should now appear in yellow instead of red.</w:t>
      </w:r>
    </w:p>
    <w:p w14:paraId="69A64BC1" w14:textId="77777777" w:rsidR="00143CFB" w:rsidRPr="001D7355" w:rsidRDefault="00143CFB" w:rsidP="003534C4">
      <w:pPr>
        <w:pStyle w:val="Heading3"/>
        <w:rPr>
          <w:rFonts w:asciiTheme="majorBidi" w:hAnsiTheme="majorBidi" w:cstheme="majorBidi"/>
        </w:rPr>
      </w:pPr>
      <w:r w:rsidRPr="001D7355">
        <w:rPr>
          <w:rFonts w:asciiTheme="majorBidi" w:hAnsiTheme="majorBidi" w:cstheme="majorBidi"/>
        </w:rPr>
        <w:t>Editing Configuration Files for Services</w:t>
      </w:r>
    </w:p>
    <w:p w14:paraId="2BB50FD2" w14:textId="50757DEF"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 xml:space="preserve">System-wide configuration files are not very different from the user-application files. </w:t>
      </w:r>
      <w:r w:rsidRPr="001D7355">
        <w:rPr>
          <w:rFonts w:asciiTheme="majorBidi" w:hAnsiTheme="majorBidi" w:cstheme="majorBidi"/>
          <w:b/>
        </w:rPr>
        <w:t>nginx</w:t>
      </w:r>
      <w:r w:rsidRPr="001D7355">
        <w:rPr>
          <w:rFonts w:asciiTheme="majorBidi" w:hAnsiTheme="majorBidi" w:cstheme="majorBidi"/>
        </w:rPr>
        <w:t xml:space="preserve"> is a lightweight web server that is installed in the </w:t>
      </w:r>
      <w:r w:rsidRPr="001D7355">
        <w:rPr>
          <w:rFonts w:asciiTheme="majorBidi" w:hAnsiTheme="majorBidi" w:cstheme="majorBidi"/>
          <w:b/>
        </w:rPr>
        <w:t>CyberOPS Workstation VM</w:t>
      </w:r>
      <w:r w:rsidRPr="001D7355">
        <w:rPr>
          <w:rFonts w:asciiTheme="majorBidi" w:hAnsiTheme="majorBidi" w:cstheme="majorBidi"/>
        </w:rPr>
        <w:t xml:space="preserve">. </w:t>
      </w:r>
      <w:r w:rsidRPr="001D7355">
        <w:rPr>
          <w:rFonts w:asciiTheme="majorBidi" w:hAnsiTheme="majorBidi" w:cstheme="majorBidi"/>
          <w:b/>
        </w:rPr>
        <w:t>nginx</w:t>
      </w:r>
      <w:r w:rsidRPr="001D7355">
        <w:rPr>
          <w:rFonts w:asciiTheme="majorBidi" w:hAnsiTheme="majorBidi" w:cstheme="majorBidi"/>
        </w:rPr>
        <w:t xml:space="preserve"> can be customized by changing its configuration file, which is located in </w:t>
      </w:r>
      <w:r w:rsidRPr="001D7355">
        <w:rPr>
          <w:rFonts w:asciiTheme="majorBidi" w:hAnsiTheme="majorBidi" w:cstheme="majorBidi"/>
          <w:b/>
        </w:rPr>
        <w:t>/etc/nginx</w:t>
      </w:r>
      <w:r w:rsidRPr="001D7355">
        <w:rPr>
          <w:rFonts w:asciiTheme="majorBidi" w:hAnsiTheme="majorBidi" w:cstheme="majorBidi"/>
        </w:rPr>
        <w:t>.</w:t>
      </w:r>
    </w:p>
    <w:p w14:paraId="5C2CA38F"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First, open </w:t>
      </w:r>
      <w:r w:rsidRPr="001D7355">
        <w:rPr>
          <w:rFonts w:asciiTheme="majorBidi" w:hAnsiTheme="majorBidi" w:cstheme="majorBidi"/>
          <w:b/>
        </w:rPr>
        <w:t>nginx</w:t>
      </w:r>
      <w:r w:rsidRPr="001D7355">
        <w:rPr>
          <w:rFonts w:asciiTheme="majorBidi" w:hAnsiTheme="majorBidi" w:cstheme="majorBidi"/>
        </w:rPr>
        <w:t xml:space="preserve">’s configuration file in a </w:t>
      </w:r>
      <w:r w:rsidRPr="001D7355">
        <w:rPr>
          <w:rFonts w:asciiTheme="majorBidi" w:hAnsiTheme="majorBidi" w:cstheme="majorBidi"/>
          <w:b/>
        </w:rPr>
        <w:t>nano</w:t>
      </w:r>
      <w:r w:rsidRPr="001D7355">
        <w:rPr>
          <w:rFonts w:asciiTheme="majorBidi" w:hAnsiTheme="majorBidi" w:cstheme="majorBidi"/>
        </w:rPr>
        <w:t xml:space="preserve">. The configuration file name used here is </w:t>
      </w:r>
      <w:r w:rsidRPr="001D7355">
        <w:rPr>
          <w:rFonts w:asciiTheme="majorBidi" w:hAnsiTheme="majorBidi" w:cstheme="majorBidi"/>
          <w:b/>
        </w:rPr>
        <w:t>custom_server.conf</w:t>
      </w:r>
      <w:r w:rsidRPr="001D7355">
        <w:rPr>
          <w:rFonts w:asciiTheme="majorBidi" w:hAnsiTheme="majorBidi" w:cstheme="majorBidi"/>
        </w:rPr>
        <w:t xml:space="preserve">. Notice below that the command is preceded by the </w:t>
      </w:r>
      <w:r w:rsidRPr="001D7355">
        <w:rPr>
          <w:rFonts w:asciiTheme="majorBidi" w:hAnsiTheme="majorBidi" w:cstheme="majorBidi"/>
          <w:b/>
        </w:rPr>
        <w:t>sudo</w:t>
      </w:r>
      <w:r w:rsidRPr="001D7355">
        <w:rPr>
          <w:rFonts w:asciiTheme="majorBidi" w:hAnsiTheme="majorBidi" w:cstheme="majorBidi"/>
        </w:rPr>
        <w:t xml:space="preserve"> command. After typing </w:t>
      </w:r>
      <w:r w:rsidRPr="001D7355">
        <w:rPr>
          <w:rFonts w:asciiTheme="majorBidi" w:hAnsiTheme="majorBidi" w:cstheme="majorBidi"/>
          <w:b/>
        </w:rPr>
        <w:t>nano</w:t>
      </w:r>
      <w:r w:rsidRPr="001D7355">
        <w:rPr>
          <w:rFonts w:asciiTheme="majorBidi" w:hAnsiTheme="majorBidi" w:cstheme="majorBidi"/>
        </w:rPr>
        <w:t xml:space="preserve"> include a space and the </w:t>
      </w:r>
      <w:r w:rsidRPr="001D7355">
        <w:rPr>
          <w:rFonts w:asciiTheme="majorBidi" w:hAnsiTheme="majorBidi" w:cstheme="majorBidi"/>
          <w:b/>
        </w:rPr>
        <w:t>-l</w:t>
      </w:r>
      <w:r w:rsidRPr="001D7355">
        <w:rPr>
          <w:rFonts w:asciiTheme="majorBidi" w:hAnsiTheme="majorBidi" w:cstheme="majorBidi"/>
        </w:rPr>
        <w:t xml:space="preserve"> switch to turn on line-numbering. </w:t>
      </w:r>
    </w:p>
    <w:p w14:paraId="378B8E99" w14:textId="77777777" w:rsidR="00143CFB" w:rsidRPr="003C0DF7" w:rsidRDefault="00143CFB" w:rsidP="00143CFB">
      <w:pPr>
        <w:pStyle w:val="CMD"/>
        <w:rPr>
          <w:lang w:val="pt-BR"/>
        </w:rPr>
      </w:pPr>
      <w:r w:rsidRPr="00536182">
        <w:rPr>
          <w:lang w:val="pt-BR"/>
        </w:rPr>
        <w:t>[analyst@secOps ~]$</w:t>
      </w:r>
      <w:r w:rsidRPr="003C0DF7">
        <w:rPr>
          <w:lang w:val="pt-BR"/>
        </w:rPr>
        <w:t xml:space="preserve"> </w:t>
      </w:r>
      <w:r w:rsidRPr="00555BA5">
        <w:rPr>
          <w:b/>
          <w:lang w:val="pt-BR"/>
        </w:rPr>
        <w:t xml:space="preserve">sudo nano </w:t>
      </w:r>
      <w:r>
        <w:rPr>
          <w:b/>
          <w:lang w:val="pt-BR"/>
        </w:rPr>
        <w:t>-l</w:t>
      </w:r>
      <w:r w:rsidRPr="00555BA5">
        <w:rPr>
          <w:b/>
          <w:lang w:val="pt-BR"/>
        </w:rPr>
        <w:t xml:space="preserve"> /etc/nginx/custom_server.conf</w:t>
      </w:r>
    </w:p>
    <w:p w14:paraId="7FEA61C3" w14:textId="77777777" w:rsidR="00143CFB" w:rsidRPr="00762F00" w:rsidRDefault="00143CFB" w:rsidP="00143CFB">
      <w:pPr>
        <w:pStyle w:val="CMD"/>
      </w:pPr>
      <w:r w:rsidRPr="00762F00">
        <w:t>[sudo] password for analyst:</w:t>
      </w:r>
    </w:p>
    <w:p w14:paraId="5DB58267" w14:textId="77777777" w:rsidR="00143CFB" w:rsidRPr="00762F00" w:rsidRDefault="00143CFB" w:rsidP="00143CFB">
      <w:pPr>
        <w:pStyle w:val="BodyTextL50"/>
      </w:pPr>
      <w:r w:rsidRPr="00762F00">
        <w:t>Use the arrow keys to navigate through the file.</w:t>
      </w:r>
    </w:p>
    <w:p w14:paraId="1758A055" w14:textId="77777777" w:rsidR="00143CFB" w:rsidRPr="00022FB2" w:rsidRDefault="00143CFB" w:rsidP="00143CFB">
      <w:pPr>
        <w:pStyle w:val="CMDOutput"/>
        <w:rPr>
          <w:lang w:val="pt-BR"/>
        </w:rPr>
      </w:pPr>
      <w:r w:rsidRPr="00762F00">
        <w:t xml:space="preserve">  </w:t>
      </w:r>
    </w:p>
    <w:p w14:paraId="3E0B9A78" w14:textId="77777777" w:rsidR="00143CFB" w:rsidRPr="00022FB2" w:rsidRDefault="00143CFB" w:rsidP="00143CFB">
      <w:pPr>
        <w:pStyle w:val="CMDOutput"/>
        <w:rPr>
          <w:lang w:val="pt-BR"/>
        </w:rPr>
      </w:pPr>
      <w:r w:rsidRPr="00022FB2">
        <w:rPr>
          <w:lang w:val="pt-BR"/>
        </w:rPr>
        <w:t xml:space="preserve">  GNU nano </w:t>
      </w:r>
      <w:r w:rsidR="00594849">
        <w:rPr>
          <w:lang w:val="pt-BR"/>
        </w:rPr>
        <w:t>4</w:t>
      </w:r>
      <w:r w:rsidRPr="00022FB2">
        <w:rPr>
          <w:lang w:val="pt-BR"/>
        </w:rPr>
        <w:t>.9.</w:t>
      </w:r>
      <w:r w:rsidR="00594849">
        <w:rPr>
          <w:lang w:val="pt-BR"/>
        </w:rPr>
        <w:t>2</w:t>
      </w:r>
      <w:r w:rsidRPr="00022FB2">
        <w:rPr>
          <w:lang w:val="pt-BR"/>
        </w:rPr>
        <w:t xml:space="preserve">                /etc/nginx/custom_server.conf                          </w:t>
      </w:r>
    </w:p>
    <w:p w14:paraId="5E31D345" w14:textId="77777777" w:rsidR="00143CFB" w:rsidRPr="00022FB2" w:rsidRDefault="00143CFB" w:rsidP="00143CFB">
      <w:pPr>
        <w:pStyle w:val="CMDOutput"/>
        <w:rPr>
          <w:lang w:val="pt-BR"/>
        </w:rPr>
      </w:pPr>
    </w:p>
    <w:p w14:paraId="3882EA90" w14:textId="77777777" w:rsidR="00143CFB" w:rsidRPr="00762F00" w:rsidRDefault="00143CFB" w:rsidP="00143CFB">
      <w:pPr>
        <w:pStyle w:val="CMDOutput"/>
      </w:pPr>
      <w:r w:rsidRPr="00022FB2">
        <w:rPr>
          <w:lang w:val="pt-BR"/>
        </w:rPr>
        <w:t xml:space="preserve">  </w:t>
      </w:r>
      <w:r w:rsidRPr="00762F00">
        <w:t>1</w:t>
      </w:r>
    </w:p>
    <w:p w14:paraId="116D70C1" w14:textId="77777777" w:rsidR="00143CFB" w:rsidRPr="00762F00" w:rsidRDefault="00143CFB" w:rsidP="00143CFB">
      <w:pPr>
        <w:pStyle w:val="CMDOutput"/>
      </w:pPr>
      <w:r w:rsidRPr="00762F00">
        <w:t xml:space="preserve">  2 #user html;</w:t>
      </w:r>
    </w:p>
    <w:p w14:paraId="2E8B58CE" w14:textId="77777777" w:rsidR="00143CFB" w:rsidRPr="00762F00" w:rsidRDefault="00143CFB" w:rsidP="00143CFB">
      <w:pPr>
        <w:pStyle w:val="CMDOutput"/>
      </w:pPr>
      <w:r w:rsidRPr="00762F00">
        <w:t xml:space="preserve">  3 worker_processes  1;</w:t>
      </w:r>
    </w:p>
    <w:p w14:paraId="32DAB59F" w14:textId="77777777" w:rsidR="00143CFB" w:rsidRPr="00762F00" w:rsidRDefault="00143CFB" w:rsidP="00143CFB">
      <w:pPr>
        <w:pStyle w:val="CMDOutput"/>
      </w:pPr>
      <w:r w:rsidRPr="00762F00">
        <w:t xml:space="preserve">  4</w:t>
      </w:r>
    </w:p>
    <w:p w14:paraId="0B7665FD" w14:textId="77777777" w:rsidR="00143CFB" w:rsidRPr="00762F00" w:rsidRDefault="00143CFB" w:rsidP="00143CFB">
      <w:pPr>
        <w:pStyle w:val="CMDOutput"/>
      </w:pPr>
      <w:r w:rsidRPr="00762F00">
        <w:t xml:space="preserve">  5 #error_log  logs/error.log;</w:t>
      </w:r>
    </w:p>
    <w:p w14:paraId="58334A7D" w14:textId="77777777" w:rsidR="00143CFB" w:rsidRPr="00762F00" w:rsidRDefault="00143CFB" w:rsidP="00143CFB">
      <w:pPr>
        <w:pStyle w:val="CMDOutput"/>
      </w:pPr>
      <w:r w:rsidRPr="00762F00">
        <w:t xml:space="preserve">  6 #error_log  logs/error.log  notice;</w:t>
      </w:r>
    </w:p>
    <w:p w14:paraId="42BD845D" w14:textId="77777777" w:rsidR="00143CFB" w:rsidRPr="00762F00" w:rsidRDefault="00143CFB" w:rsidP="00143CFB">
      <w:pPr>
        <w:pStyle w:val="CMDOutput"/>
      </w:pPr>
      <w:r w:rsidRPr="00762F00">
        <w:t xml:space="preserve">  7 #error_log  logs/error.log  info;</w:t>
      </w:r>
    </w:p>
    <w:p w14:paraId="7B8BAD49" w14:textId="77777777" w:rsidR="00143CFB" w:rsidRPr="00762F00" w:rsidRDefault="00143CFB" w:rsidP="00143CFB">
      <w:pPr>
        <w:pStyle w:val="CMDOutput"/>
      </w:pPr>
      <w:r w:rsidRPr="00762F00">
        <w:t xml:space="preserve">  8</w:t>
      </w:r>
    </w:p>
    <w:p w14:paraId="3883D0FE" w14:textId="77777777" w:rsidR="00143CFB" w:rsidRPr="00762F00" w:rsidRDefault="00143CFB" w:rsidP="00143CFB">
      <w:pPr>
        <w:pStyle w:val="CMDOutput"/>
      </w:pPr>
      <w:r w:rsidRPr="00762F00">
        <w:t xml:space="preserve">  9 #pid        logs/nginx.pid;</w:t>
      </w:r>
    </w:p>
    <w:p w14:paraId="33F56356" w14:textId="77777777" w:rsidR="00143CFB" w:rsidRPr="00762F00" w:rsidRDefault="00143CFB" w:rsidP="00143CFB">
      <w:pPr>
        <w:pStyle w:val="CMDOutput"/>
      </w:pPr>
      <w:r w:rsidRPr="00762F00">
        <w:t xml:space="preserve"> 10</w:t>
      </w:r>
    </w:p>
    <w:p w14:paraId="67F0A385" w14:textId="77777777" w:rsidR="00143CFB" w:rsidRPr="00762F00" w:rsidRDefault="00143CFB" w:rsidP="00143CFB">
      <w:pPr>
        <w:pStyle w:val="CMDOutput"/>
      </w:pPr>
      <w:r w:rsidRPr="00762F00">
        <w:t xml:space="preserve"> 11</w:t>
      </w:r>
    </w:p>
    <w:p w14:paraId="15BE17E2" w14:textId="77777777" w:rsidR="00143CFB" w:rsidRPr="00762F00" w:rsidRDefault="00143CFB" w:rsidP="00143CFB">
      <w:pPr>
        <w:pStyle w:val="CMDOutput"/>
      </w:pPr>
      <w:r w:rsidRPr="00762F00">
        <w:t xml:space="preserve"> 12 events {</w:t>
      </w:r>
    </w:p>
    <w:p w14:paraId="38A70887" w14:textId="77777777" w:rsidR="00143CFB" w:rsidRPr="00762F00" w:rsidRDefault="00143CFB" w:rsidP="00143CFB">
      <w:pPr>
        <w:pStyle w:val="CMDOutput"/>
      </w:pPr>
      <w:r w:rsidRPr="00762F00">
        <w:t xml:space="preserve"> 13     worker_connections  1024;</w:t>
      </w:r>
    </w:p>
    <w:p w14:paraId="7AFEEB32" w14:textId="77777777" w:rsidR="00143CFB" w:rsidRPr="00762F00" w:rsidRDefault="00143CFB" w:rsidP="00143CFB">
      <w:pPr>
        <w:pStyle w:val="CMDOutput"/>
      </w:pPr>
      <w:r w:rsidRPr="00762F00">
        <w:t xml:space="preserve"> 14 }</w:t>
      </w:r>
    </w:p>
    <w:p w14:paraId="2091DA4C" w14:textId="77777777" w:rsidR="00143CFB" w:rsidRPr="00762F00" w:rsidRDefault="00143CFB" w:rsidP="00143CFB">
      <w:pPr>
        <w:pStyle w:val="CMDOutput"/>
      </w:pPr>
      <w:r w:rsidRPr="00762F00">
        <w:t xml:space="preserve"> 15</w:t>
      </w:r>
    </w:p>
    <w:p w14:paraId="16705646" w14:textId="77777777" w:rsidR="00143CFB" w:rsidRPr="00762F00" w:rsidRDefault="00143CFB" w:rsidP="00143CFB">
      <w:pPr>
        <w:pStyle w:val="CMDOutput"/>
      </w:pPr>
      <w:r w:rsidRPr="00762F00">
        <w:t xml:space="preserve"> 16</w:t>
      </w:r>
    </w:p>
    <w:p w14:paraId="6EAA8BE6" w14:textId="77777777" w:rsidR="00143CFB" w:rsidRPr="00762F00" w:rsidRDefault="00143CFB" w:rsidP="00143CFB">
      <w:pPr>
        <w:pStyle w:val="CMDOutput"/>
      </w:pPr>
      <w:r w:rsidRPr="00762F00">
        <w:t xml:space="preserve"> 17 http {</w:t>
      </w:r>
    </w:p>
    <w:p w14:paraId="1FC5F9E8" w14:textId="77777777" w:rsidR="00143CFB" w:rsidRPr="00762F00" w:rsidRDefault="00143CFB" w:rsidP="00143CFB">
      <w:pPr>
        <w:pStyle w:val="CMDOutput"/>
      </w:pPr>
      <w:r w:rsidRPr="00762F00">
        <w:t xml:space="preserve"> 18     include       mime.types;</w:t>
      </w:r>
    </w:p>
    <w:p w14:paraId="0910FCCC" w14:textId="77777777" w:rsidR="00143CFB" w:rsidRPr="00762F00" w:rsidRDefault="00143CFB" w:rsidP="00143CFB">
      <w:pPr>
        <w:pStyle w:val="CMDOutput"/>
      </w:pPr>
      <w:r w:rsidRPr="00762F00">
        <w:t xml:space="preserve"> 19     default_type  application/octet-stream;</w:t>
      </w:r>
    </w:p>
    <w:p w14:paraId="6BBEC478" w14:textId="77777777" w:rsidR="00143CFB" w:rsidRPr="00762F00" w:rsidRDefault="00143CFB" w:rsidP="00143CFB">
      <w:pPr>
        <w:pStyle w:val="CMDOutput"/>
      </w:pPr>
      <w:r w:rsidRPr="00762F00">
        <w:t xml:space="preserve"> 20</w:t>
      </w:r>
    </w:p>
    <w:p w14:paraId="10842FCD" w14:textId="77777777" w:rsidR="00143CFB" w:rsidRPr="00762F00" w:rsidRDefault="00143CFB" w:rsidP="00143CFB">
      <w:pPr>
        <w:pStyle w:val="CMDOutput"/>
      </w:pPr>
      <w:r w:rsidRPr="00762F00">
        <w:t xml:space="preserve"> 21     #log_format  main  '$remote_addr - $remote_user [$time_local] "$request" '</w:t>
      </w:r>
    </w:p>
    <w:p w14:paraId="3A2A76DB" w14:textId="77777777" w:rsidR="00143CFB" w:rsidRPr="00762F00" w:rsidRDefault="00143CFB" w:rsidP="00143CFB">
      <w:pPr>
        <w:pStyle w:val="CMDOutput"/>
      </w:pPr>
      <w:r w:rsidRPr="00762F00">
        <w:lastRenderedPageBreak/>
        <w:t xml:space="preserve"> 22     #                  '$status $body_bytes_sent "$http_referer" '</w:t>
      </w:r>
    </w:p>
    <w:p w14:paraId="0A1E8FEC" w14:textId="77777777" w:rsidR="00143CFB" w:rsidRPr="00762F00" w:rsidRDefault="00143CFB" w:rsidP="00143CFB">
      <w:pPr>
        <w:pStyle w:val="CMDOutput"/>
      </w:pPr>
      <w:r w:rsidRPr="00762F00">
        <w:t xml:space="preserve"> 23     #                  '"$http_user_agent" "$http_x_forwarded_for"';</w:t>
      </w:r>
    </w:p>
    <w:p w14:paraId="5183F479" w14:textId="77777777" w:rsidR="00143CFB" w:rsidRPr="00762F00" w:rsidRDefault="00143CFB" w:rsidP="00143CFB">
      <w:pPr>
        <w:pStyle w:val="CMDOutput"/>
      </w:pPr>
      <w:r w:rsidRPr="00762F00">
        <w:t xml:space="preserve"> 24</w:t>
      </w:r>
    </w:p>
    <w:p w14:paraId="4E46B872" w14:textId="77777777" w:rsidR="00143CFB" w:rsidRPr="00762F00" w:rsidRDefault="00143CFB" w:rsidP="00143CFB">
      <w:pPr>
        <w:pStyle w:val="CMDOutput"/>
      </w:pPr>
      <w:r w:rsidRPr="00762F00">
        <w:t xml:space="preserve"> 25     #access_log  logs/access.log  main;</w:t>
      </w:r>
    </w:p>
    <w:p w14:paraId="0A1EDC3D" w14:textId="77777777" w:rsidR="00143CFB" w:rsidRPr="00762F00" w:rsidRDefault="00143CFB" w:rsidP="00143CFB">
      <w:pPr>
        <w:pStyle w:val="CMDOutput"/>
      </w:pPr>
      <w:r w:rsidRPr="00762F00">
        <w:t xml:space="preserve"> 26</w:t>
      </w:r>
    </w:p>
    <w:p w14:paraId="5CF3B613" w14:textId="77777777" w:rsidR="00143CFB" w:rsidRPr="00762F00" w:rsidRDefault="00143CFB" w:rsidP="00143CFB">
      <w:pPr>
        <w:pStyle w:val="CMDOutput"/>
      </w:pPr>
      <w:r w:rsidRPr="00762F00">
        <w:t xml:space="preserve"> 27     sendfile        on;</w:t>
      </w:r>
    </w:p>
    <w:p w14:paraId="0C9CCD4C" w14:textId="77777777" w:rsidR="00143CFB" w:rsidRPr="00762F00" w:rsidRDefault="00143CFB" w:rsidP="00143CFB">
      <w:pPr>
        <w:pStyle w:val="CMDOutput"/>
      </w:pPr>
      <w:r w:rsidRPr="00762F00">
        <w:t xml:space="preserve"> 28     #tcp_nopush     on;</w:t>
      </w:r>
    </w:p>
    <w:p w14:paraId="767CA0A4" w14:textId="77777777" w:rsidR="00143CFB" w:rsidRPr="00762F00" w:rsidRDefault="00143CFB" w:rsidP="00143CFB">
      <w:pPr>
        <w:pStyle w:val="CMDOutput"/>
      </w:pPr>
      <w:r w:rsidRPr="00762F00">
        <w:t xml:space="preserve"> 29</w:t>
      </w:r>
    </w:p>
    <w:p w14:paraId="262BB116" w14:textId="77777777" w:rsidR="00143CFB" w:rsidRPr="00762F00" w:rsidRDefault="00143CFB" w:rsidP="00143CFB">
      <w:pPr>
        <w:pStyle w:val="CMDOutput"/>
      </w:pPr>
      <w:r w:rsidRPr="00762F00">
        <w:t xml:space="preserve"> 30     #keepalive_timeout  0;</w:t>
      </w:r>
    </w:p>
    <w:p w14:paraId="7535560E" w14:textId="77777777" w:rsidR="00143CFB" w:rsidRPr="00762F00" w:rsidRDefault="00143CFB" w:rsidP="00143CFB">
      <w:pPr>
        <w:pStyle w:val="CMDOutput"/>
      </w:pPr>
      <w:r w:rsidRPr="00762F00">
        <w:t xml:space="preserve"> 31     keepalive_timeout  65;</w:t>
      </w:r>
    </w:p>
    <w:p w14:paraId="1A3358B7" w14:textId="77777777" w:rsidR="00143CFB" w:rsidRPr="00762F00" w:rsidRDefault="00143CFB" w:rsidP="00143CFB">
      <w:pPr>
        <w:pStyle w:val="CMDOutput"/>
      </w:pPr>
      <w:r w:rsidRPr="00762F00">
        <w:t xml:space="preserve"> 32</w:t>
      </w:r>
    </w:p>
    <w:p w14:paraId="3EDF213F" w14:textId="77777777" w:rsidR="00143CFB" w:rsidRPr="00762F00" w:rsidRDefault="00143CFB" w:rsidP="00143CFB">
      <w:pPr>
        <w:pStyle w:val="CMDOutput"/>
      </w:pPr>
      <w:r w:rsidRPr="00762F00">
        <w:t xml:space="preserve"> 33     #gzip  on;</w:t>
      </w:r>
    </w:p>
    <w:p w14:paraId="110B53A4" w14:textId="77777777" w:rsidR="00143CFB" w:rsidRPr="00762F00" w:rsidRDefault="00143CFB" w:rsidP="00143CFB">
      <w:pPr>
        <w:pStyle w:val="CMDOutput"/>
      </w:pPr>
      <w:r w:rsidRPr="00762F00">
        <w:t xml:space="preserve"> 34</w:t>
      </w:r>
    </w:p>
    <w:p w14:paraId="7A9487AD" w14:textId="77777777" w:rsidR="00143CFB" w:rsidRPr="00762F00" w:rsidRDefault="00143CFB" w:rsidP="00143CFB">
      <w:pPr>
        <w:pStyle w:val="CMDOutput"/>
      </w:pPr>
      <w:r w:rsidRPr="00762F00">
        <w:t xml:space="preserve"> 35     types_hash_max_size 4096;</w:t>
      </w:r>
    </w:p>
    <w:p w14:paraId="2F25F488" w14:textId="77777777" w:rsidR="00143CFB" w:rsidRPr="00762F00" w:rsidRDefault="00143CFB" w:rsidP="00143CFB">
      <w:pPr>
        <w:pStyle w:val="CMDOutput"/>
      </w:pPr>
      <w:r w:rsidRPr="00762F00">
        <w:t xml:space="preserve"> 36     server_names_hash_bucket_size 128;</w:t>
      </w:r>
    </w:p>
    <w:p w14:paraId="5E22C279" w14:textId="77777777" w:rsidR="00143CFB" w:rsidRPr="00762F00" w:rsidRDefault="00143CFB" w:rsidP="00143CFB">
      <w:pPr>
        <w:pStyle w:val="CMDOutput"/>
      </w:pPr>
      <w:r w:rsidRPr="00762F00">
        <w:t xml:space="preserve"> 37</w:t>
      </w:r>
    </w:p>
    <w:p w14:paraId="768B7737" w14:textId="77777777" w:rsidR="00143CFB" w:rsidRPr="00762F00" w:rsidRDefault="00143CFB" w:rsidP="00143CFB">
      <w:pPr>
        <w:pStyle w:val="CMDOutput"/>
      </w:pPr>
      <w:r w:rsidRPr="00762F00">
        <w:t xml:space="preserve"> 38     server {</w:t>
      </w:r>
    </w:p>
    <w:p w14:paraId="5F698253" w14:textId="77777777" w:rsidR="00143CFB" w:rsidRPr="00762F00" w:rsidRDefault="00143CFB" w:rsidP="00143CFB">
      <w:pPr>
        <w:pStyle w:val="CMDOutput"/>
      </w:pPr>
      <w:r w:rsidRPr="00762F00">
        <w:t xml:space="preserve"> 39         listen       81;</w:t>
      </w:r>
    </w:p>
    <w:p w14:paraId="6DB9820A" w14:textId="77777777" w:rsidR="00143CFB" w:rsidRPr="00762F00" w:rsidRDefault="00143CFB" w:rsidP="00143CFB">
      <w:pPr>
        <w:pStyle w:val="CMDOutput"/>
      </w:pPr>
      <w:r w:rsidRPr="00762F00">
        <w:t xml:space="preserve"> 40         server_name  localhost;</w:t>
      </w:r>
    </w:p>
    <w:p w14:paraId="00BEBC50" w14:textId="77777777" w:rsidR="00143CFB" w:rsidRPr="00762F00" w:rsidRDefault="00143CFB" w:rsidP="00143CFB">
      <w:pPr>
        <w:pStyle w:val="CMDOutput"/>
      </w:pPr>
      <w:r w:rsidRPr="00762F00">
        <w:t xml:space="preserve"> 41</w:t>
      </w:r>
    </w:p>
    <w:p w14:paraId="304AF426" w14:textId="77777777" w:rsidR="00143CFB" w:rsidRPr="00762F00" w:rsidRDefault="00143CFB" w:rsidP="00143CFB">
      <w:pPr>
        <w:pStyle w:val="CMDOutput"/>
      </w:pPr>
      <w:r w:rsidRPr="00762F00">
        <w:t xml:space="preserve"> 42         #charset koi8-r;</w:t>
      </w:r>
    </w:p>
    <w:p w14:paraId="46851A4A" w14:textId="77777777" w:rsidR="00143CFB" w:rsidRPr="00762F00" w:rsidRDefault="00143CFB" w:rsidP="00143CFB">
      <w:pPr>
        <w:pStyle w:val="CMDOutput"/>
      </w:pPr>
      <w:r w:rsidRPr="00762F00">
        <w:t xml:space="preserve"> 43</w:t>
      </w:r>
    </w:p>
    <w:p w14:paraId="7B4E6EF8" w14:textId="77777777" w:rsidR="00143CFB" w:rsidRPr="00762F00" w:rsidRDefault="00143CFB" w:rsidP="00143CFB">
      <w:pPr>
        <w:pStyle w:val="CMDOutput"/>
      </w:pPr>
      <w:r w:rsidRPr="00762F00">
        <w:t xml:space="preserve"> 44         #access_log  logs/host.access.log  main;</w:t>
      </w:r>
    </w:p>
    <w:p w14:paraId="0B041FC6" w14:textId="77777777" w:rsidR="00143CFB" w:rsidRPr="00762F00" w:rsidRDefault="00143CFB" w:rsidP="00143CFB">
      <w:pPr>
        <w:pStyle w:val="CMDOutput"/>
      </w:pPr>
      <w:r w:rsidRPr="00762F00">
        <w:t xml:space="preserve"> 45</w:t>
      </w:r>
    </w:p>
    <w:p w14:paraId="3843B630" w14:textId="77777777" w:rsidR="00143CFB" w:rsidRPr="00762F00" w:rsidRDefault="00143CFB" w:rsidP="00143CFB">
      <w:pPr>
        <w:pStyle w:val="CMDOutput"/>
      </w:pPr>
      <w:r w:rsidRPr="00762F00">
        <w:t xml:space="preserve"> 46         location / {</w:t>
      </w:r>
    </w:p>
    <w:p w14:paraId="18B11F50" w14:textId="77777777" w:rsidR="00143CFB" w:rsidRPr="00762F00" w:rsidRDefault="00143CFB" w:rsidP="00143CFB">
      <w:pPr>
        <w:pStyle w:val="CMDOutput"/>
      </w:pPr>
      <w:r w:rsidRPr="00762F00">
        <w:t xml:space="preserve"> 47             root   /usr/share/nginx/html;</w:t>
      </w:r>
    </w:p>
    <w:p w14:paraId="5E0B0BAA" w14:textId="77777777" w:rsidR="00143CFB" w:rsidRPr="00762F00" w:rsidRDefault="00143CFB" w:rsidP="00143CFB">
      <w:pPr>
        <w:pStyle w:val="CMDOutput"/>
      </w:pPr>
      <w:r w:rsidRPr="00762F00">
        <w:t xml:space="preserve"> 48             index  index.html index.htm;</w:t>
      </w:r>
    </w:p>
    <w:p w14:paraId="68CB5D29" w14:textId="77777777" w:rsidR="00143CFB" w:rsidRPr="00762F00" w:rsidRDefault="00143CFB" w:rsidP="00143CFB">
      <w:pPr>
        <w:pStyle w:val="CMDOutput"/>
      </w:pPr>
      <w:r w:rsidRPr="00762F00">
        <w:t xml:space="preserve"> 49         }</w:t>
      </w:r>
    </w:p>
    <w:p w14:paraId="5CC1D704" w14:textId="77777777" w:rsidR="00143CFB" w:rsidRPr="00762F00" w:rsidRDefault="00143CFB" w:rsidP="00143CFB">
      <w:pPr>
        <w:pStyle w:val="CMDOutput"/>
      </w:pPr>
      <w:r>
        <w:t>&lt;Some output omitted&gt;</w:t>
      </w:r>
    </w:p>
    <w:p w14:paraId="1362AE97" w14:textId="77777777" w:rsidR="00143CFB" w:rsidRPr="001D7355" w:rsidRDefault="00143CFB" w:rsidP="00143CFB">
      <w:pPr>
        <w:pStyle w:val="SubStepAlpha"/>
        <w:numPr>
          <w:ilvl w:val="0"/>
          <w:numId w:val="0"/>
        </w:numPr>
        <w:ind w:left="72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w:t>
      </w:r>
      <w:r w:rsidRPr="001D7355">
        <w:rPr>
          <w:rFonts w:asciiTheme="majorBidi" w:hAnsiTheme="majorBidi" w:cstheme="majorBidi"/>
          <w:b/>
        </w:rPr>
        <w:t xml:space="preserve"> </w:t>
      </w:r>
      <w:r w:rsidRPr="001D7355">
        <w:rPr>
          <w:rFonts w:asciiTheme="majorBidi" w:hAnsiTheme="majorBidi" w:cstheme="majorBidi"/>
        </w:rPr>
        <w:t>Conventionally,</w:t>
      </w:r>
      <w:r w:rsidRPr="001D7355">
        <w:rPr>
          <w:rFonts w:asciiTheme="majorBidi" w:hAnsiTheme="majorBidi" w:cstheme="majorBidi"/>
          <w:b/>
        </w:rPr>
        <w:t xml:space="preserve"> .conf</w:t>
      </w:r>
      <w:r w:rsidRPr="001D7355">
        <w:rPr>
          <w:rFonts w:asciiTheme="majorBidi" w:hAnsiTheme="majorBidi" w:cstheme="majorBidi"/>
        </w:rPr>
        <w:t xml:space="preserve"> extensions are used to identify configuration files.</w:t>
      </w:r>
    </w:p>
    <w:p w14:paraId="4BD08D2E"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While the configuration file has many parameters, we will configure only two: the port nginx listens on for incoming connections, and the directory it will serve web pages from, including the index HTML homepage file.</w:t>
      </w:r>
    </w:p>
    <w:p w14:paraId="1AC4EBA4"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Notice that at the bottom of the window, above the nano commands, the line number is highlighted and listed. On line 39, change the port number from </w:t>
      </w:r>
      <w:r w:rsidRPr="001D7355">
        <w:rPr>
          <w:rFonts w:asciiTheme="majorBidi" w:hAnsiTheme="majorBidi" w:cstheme="majorBidi"/>
          <w:b/>
        </w:rPr>
        <w:t>81</w:t>
      </w:r>
      <w:r w:rsidRPr="001D7355">
        <w:rPr>
          <w:rFonts w:asciiTheme="majorBidi" w:hAnsiTheme="majorBidi" w:cstheme="majorBidi"/>
        </w:rPr>
        <w:t xml:space="preserve"> to </w:t>
      </w:r>
      <w:r w:rsidRPr="001D7355">
        <w:rPr>
          <w:rFonts w:asciiTheme="majorBidi" w:hAnsiTheme="majorBidi" w:cstheme="majorBidi"/>
          <w:b/>
        </w:rPr>
        <w:t>8080</w:t>
      </w:r>
      <w:r w:rsidRPr="001D7355">
        <w:rPr>
          <w:rFonts w:asciiTheme="majorBidi" w:hAnsiTheme="majorBidi" w:cstheme="majorBidi"/>
        </w:rPr>
        <w:t xml:space="preserve">. This will tell nginx to listen to HTTP requests on port </w:t>
      </w:r>
      <w:r w:rsidRPr="001D7355">
        <w:rPr>
          <w:rFonts w:asciiTheme="majorBidi" w:hAnsiTheme="majorBidi" w:cstheme="majorBidi"/>
          <w:b/>
        </w:rPr>
        <w:t>TCP 8080</w:t>
      </w:r>
      <w:r w:rsidRPr="001D7355">
        <w:rPr>
          <w:rFonts w:asciiTheme="majorBidi" w:hAnsiTheme="majorBidi" w:cstheme="majorBidi"/>
        </w:rPr>
        <w:t>.</w:t>
      </w:r>
    </w:p>
    <w:p w14:paraId="0F90A276"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Next, move to line 47 and change the path from </w:t>
      </w:r>
      <w:r w:rsidRPr="001D7355">
        <w:rPr>
          <w:rFonts w:asciiTheme="majorBidi" w:hAnsiTheme="majorBidi" w:cstheme="majorBidi"/>
          <w:b/>
        </w:rPr>
        <w:t>/usr/share/nginx/html/</w:t>
      </w:r>
      <w:r w:rsidRPr="001D7355">
        <w:rPr>
          <w:rFonts w:asciiTheme="majorBidi" w:hAnsiTheme="majorBidi" w:cstheme="majorBidi"/>
        </w:rPr>
        <w:t xml:space="preserve"> to </w:t>
      </w:r>
      <w:r w:rsidRPr="001D7355">
        <w:rPr>
          <w:rFonts w:asciiTheme="majorBidi" w:hAnsiTheme="majorBidi" w:cstheme="majorBidi"/>
          <w:b/>
        </w:rPr>
        <w:t>/usr/share/nginx/html/text_ed_lab/</w:t>
      </w:r>
    </w:p>
    <w:p w14:paraId="3AB53EF7" w14:textId="77777777" w:rsidR="00143CFB" w:rsidRPr="001D7355" w:rsidRDefault="00143CFB" w:rsidP="00143CFB">
      <w:pPr>
        <w:pStyle w:val="BodyTextL5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xml:space="preserve">: Be careful not to remove the semi-colon at the end of the line or </w:t>
      </w:r>
      <w:r w:rsidRPr="001D7355">
        <w:rPr>
          <w:rFonts w:asciiTheme="majorBidi" w:hAnsiTheme="majorBidi" w:cstheme="majorBidi"/>
          <w:b/>
        </w:rPr>
        <w:t>nginx</w:t>
      </w:r>
      <w:r w:rsidRPr="001D7355">
        <w:rPr>
          <w:rFonts w:asciiTheme="majorBidi" w:hAnsiTheme="majorBidi" w:cstheme="majorBidi"/>
        </w:rPr>
        <w:t xml:space="preserve"> will throw an error on startup.</w:t>
      </w:r>
    </w:p>
    <w:p w14:paraId="563D691D"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Press </w:t>
      </w:r>
      <w:r w:rsidRPr="001D7355">
        <w:rPr>
          <w:rFonts w:asciiTheme="majorBidi" w:hAnsiTheme="majorBidi" w:cstheme="majorBidi"/>
          <w:b/>
        </w:rPr>
        <w:t>CTRL+X</w:t>
      </w:r>
      <w:r w:rsidRPr="001D7355">
        <w:rPr>
          <w:rFonts w:asciiTheme="majorBidi" w:hAnsiTheme="majorBidi" w:cstheme="majorBidi"/>
        </w:rPr>
        <w:t xml:space="preserve"> to save the file. Press </w:t>
      </w:r>
      <w:r w:rsidRPr="001D7355">
        <w:rPr>
          <w:rFonts w:asciiTheme="majorBidi" w:hAnsiTheme="majorBidi" w:cstheme="majorBidi"/>
          <w:b/>
        </w:rPr>
        <w:t>Y</w:t>
      </w:r>
      <w:r w:rsidRPr="001D7355">
        <w:rPr>
          <w:rFonts w:asciiTheme="majorBidi" w:hAnsiTheme="majorBidi" w:cstheme="majorBidi"/>
        </w:rPr>
        <w:t xml:space="preserve"> and then </w:t>
      </w:r>
      <w:r w:rsidRPr="001D7355">
        <w:rPr>
          <w:rFonts w:asciiTheme="majorBidi" w:hAnsiTheme="majorBidi" w:cstheme="majorBidi"/>
          <w:b/>
        </w:rPr>
        <w:t>ENTER</w:t>
      </w:r>
      <w:r w:rsidRPr="001D7355">
        <w:rPr>
          <w:rFonts w:asciiTheme="majorBidi" w:hAnsiTheme="majorBidi" w:cstheme="majorBidi"/>
        </w:rPr>
        <w:t xml:space="preserve"> to confirm and use the </w:t>
      </w:r>
      <w:r w:rsidRPr="001D7355">
        <w:rPr>
          <w:rFonts w:asciiTheme="majorBidi" w:hAnsiTheme="majorBidi" w:cstheme="majorBidi"/>
          <w:b/>
        </w:rPr>
        <w:t>custom_server.conf</w:t>
      </w:r>
      <w:r w:rsidRPr="001D7355">
        <w:rPr>
          <w:rFonts w:asciiTheme="majorBidi" w:hAnsiTheme="majorBidi" w:cstheme="majorBidi"/>
        </w:rPr>
        <w:t xml:space="preserve"> as the filename.</w:t>
      </w:r>
    </w:p>
    <w:p w14:paraId="0CF66025"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Type the command below to execute nginx using the modified configuration file:</w:t>
      </w:r>
    </w:p>
    <w:p w14:paraId="62D3206A" w14:textId="77777777" w:rsidR="00143CFB" w:rsidRPr="00431FF1" w:rsidRDefault="00143CFB" w:rsidP="00143CFB">
      <w:pPr>
        <w:pStyle w:val="CMD"/>
      </w:pPr>
      <w:r w:rsidRPr="00555BA5">
        <w:t xml:space="preserve">[analyst@secOps ~]$ </w:t>
      </w:r>
      <w:r w:rsidRPr="00555BA5">
        <w:rPr>
          <w:b/>
        </w:rPr>
        <w:t xml:space="preserve">sudo </w:t>
      </w:r>
      <w:r>
        <w:rPr>
          <w:b/>
        </w:rPr>
        <w:t>nginx -c custom_server.conf</w:t>
      </w:r>
    </w:p>
    <w:p w14:paraId="588F6C75"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Click the web browser icon on the Dock to launch Firefox.</w:t>
      </w:r>
    </w:p>
    <w:p w14:paraId="11409834"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On the address bar, type </w:t>
      </w:r>
      <w:r w:rsidRPr="001D7355">
        <w:rPr>
          <w:rFonts w:asciiTheme="majorBidi" w:hAnsiTheme="majorBidi" w:cstheme="majorBidi"/>
          <w:b/>
        </w:rPr>
        <w:t>127.0.0.1:8080</w:t>
      </w:r>
      <w:r w:rsidRPr="001D7355">
        <w:rPr>
          <w:rFonts w:asciiTheme="majorBidi" w:hAnsiTheme="majorBidi" w:cstheme="majorBidi"/>
        </w:rPr>
        <w:t xml:space="preserve"> to connect to a web server hosted on the local machine on port 8080. A page related to this lab should appear.</w:t>
      </w:r>
    </w:p>
    <w:p w14:paraId="761BB23E" w14:textId="77777777" w:rsidR="00DC106C" w:rsidRPr="001D7355" w:rsidRDefault="00143CFB" w:rsidP="007E597A">
      <w:pPr>
        <w:pStyle w:val="SubStepAlpha"/>
        <w:spacing w:after="0"/>
        <w:rPr>
          <w:rFonts w:asciiTheme="majorBidi" w:hAnsiTheme="majorBidi" w:cstheme="majorBidi"/>
        </w:rPr>
      </w:pPr>
      <w:r w:rsidRPr="001D7355">
        <w:rPr>
          <w:rFonts w:asciiTheme="majorBidi" w:hAnsiTheme="majorBidi" w:cstheme="majorBidi"/>
        </w:rPr>
        <w:t xml:space="preserve">After successfully opening the </w:t>
      </w:r>
      <w:r w:rsidRPr="001D7355">
        <w:rPr>
          <w:rFonts w:asciiTheme="majorBidi" w:hAnsiTheme="majorBidi" w:cstheme="majorBidi"/>
          <w:b/>
        </w:rPr>
        <w:t>nginx</w:t>
      </w:r>
      <w:r w:rsidRPr="001D7355">
        <w:rPr>
          <w:rFonts w:asciiTheme="majorBidi" w:hAnsiTheme="majorBidi" w:cstheme="majorBidi"/>
        </w:rPr>
        <w:t xml:space="preserve"> homepage, look at the connection message in the terminal window.</w:t>
      </w:r>
    </w:p>
    <w:p w14:paraId="1F91ECEF" w14:textId="77777777" w:rsidR="00DC106C" w:rsidRPr="001D7355" w:rsidRDefault="00DC106C" w:rsidP="00DC106C">
      <w:pPr>
        <w:pStyle w:val="Heading4"/>
        <w:rPr>
          <w:rFonts w:asciiTheme="majorBidi" w:hAnsiTheme="majorBidi" w:cstheme="majorBidi"/>
        </w:rPr>
      </w:pPr>
      <w:r w:rsidRPr="001D7355">
        <w:rPr>
          <w:rFonts w:asciiTheme="majorBidi" w:hAnsiTheme="majorBidi" w:cstheme="majorBidi"/>
        </w:rPr>
        <w:t>Question:</w:t>
      </w:r>
    </w:p>
    <w:p w14:paraId="4D48E027" w14:textId="365FB46F" w:rsidR="00143CFB" w:rsidRDefault="00DC106C" w:rsidP="00BE76EF">
      <w:pPr>
        <w:pStyle w:val="BodyTextL50"/>
        <w:spacing w:before="0"/>
        <w:rPr>
          <w:rFonts w:asciiTheme="majorBidi" w:hAnsiTheme="majorBidi" w:cstheme="majorBidi"/>
        </w:rPr>
      </w:pPr>
      <w:r w:rsidRPr="001D7355">
        <w:rPr>
          <w:rFonts w:asciiTheme="majorBidi" w:hAnsiTheme="majorBidi" w:cstheme="majorBidi"/>
        </w:rPr>
        <w:t>What is the error message referring to?</w:t>
      </w:r>
    </w:p>
    <w:p w14:paraId="1099E975" w14:textId="6949190C" w:rsidR="00BE76EF" w:rsidRPr="00BE76EF" w:rsidRDefault="00BE76EF" w:rsidP="00BE76EF">
      <w:pPr>
        <w:pStyle w:val="BodyTextL50"/>
        <w:spacing w:before="0"/>
        <w:rPr>
          <w:rFonts w:ascii="Times New Roman" w:hAnsi="Times New Roman"/>
          <w:sz w:val="24"/>
          <w:szCs w:val="24"/>
        </w:rPr>
      </w:pPr>
      <w:r w:rsidRPr="00BE76EF">
        <w:rPr>
          <w:rFonts w:ascii="Times New Roman" w:hAnsi="Times New Roman"/>
          <w:sz w:val="24"/>
          <w:szCs w:val="24"/>
        </w:rPr>
        <w:lastRenderedPageBreak/>
        <w:t>Ans: The error message was generated by the successful web page connection and seems to be caused by a missing favicon.ico file in the lab.support.files directory</w:t>
      </w:r>
      <w:r>
        <w:rPr>
          <w:rFonts w:ascii="Times New Roman" w:hAnsi="Times New Roman"/>
          <w:sz w:val="24"/>
          <w:szCs w:val="24"/>
        </w:rPr>
        <w:t>.</w:t>
      </w:r>
    </w:p>
    <w:p w14:paraId="7196B3DD" w14:textId="3D7F124E" w:rsidR="00781E67" w:rsidRDefault="00781E67" w:rsidP="00781E67">
      <w:pPr>
        <w:pStyle w:val="BodyTextL50"/>
        <w:spacing w:before="0"/>
        <w:rPr>
          <w:rFonts w:asciiTheme="majorBidi" w:hAnsiTheme="majorBidi" w:cstheme="majorBidi"/>
        </w:rPr>
      </w:pPr>
    </w:p>
    <w:p w14:paraId="4EEE1F44" w14:textId="203240E2" w:rsidR="00781E67" w:rsidRDefault="00781E67" w:rsidP="00781E67">
      <w:pPr>
        <w:pStyle w:val="BodyTextL50"/>
        <w:spacing w:before="0"/>
        <w:rPr>
          <w:rFonts w:asciiTheme="majorBidi" w:hAnsiTheme="majorBidi" w:cstheme="majorBidi"/>
        </w:rPr>
      </w:pPr>
    </w:p>
    <w:p w14:paraId="42EFD506" w14:textId="05CC267E" w:rsidR="00781E67" w:rsidRDefault="00781E67" w:rsidP="00781E67">
      <w:pPr>
        <w:pStyle w:val="BodyTextL50"/>
        <w:spacing w:before="0"/>
        <w:rPr>
          <w:rFonts w:asciiTheme="majorBidi" w:hAnsiTheme="majorBidi" w:cstheme="majorBidi"/>
        </w:rPr>
      </w:pPr>
    </w:p>
    <w:p w14:paraId="03ED650D" w14:textId="77777777" w:rsidR="00781E67" w:rsidRPr="001D7355" w:rsidRDefault="00781E67" w:rsidP="00781E67">
      <w:pPr>
        <w:pStyle w:val="BodyTextL50"/>
        <w:spacing w:before="0"/>
        <w:rPr>
          <w:rFonts w:asciiTheme="majorBidi" w:hAnsiTheme="majorBidi" w:cstheme="majorBidi"/>
        </w:rPr>
      </w:pPr>
    </w:p>
    <w:p w14:paraId="5628C260"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To shut down the </w:t>
      </w:r>
      <w:r w:rsidRPr="001D7355">
        <w:rPr>
          <w:rFonts w:asciiTheme="majorBidi" w:hAnsiTheme="majorBidi" w:cstheme="majorBidi"/>
          <w:b/>
        </w:rPr>
        <w:t>nginx</w:t>
      </w:r>
      <w:r w:rsidRPr="001D7355">
        <w:rPr>
          <w:rFonts w:asciiTheme="majorBidi" w:hAnsiTheme="majorBidi" w:cstheme="majorBidi"/>
        </w:rPr>
        <w:t xml:space="preserve"> webserver, press </w:t>
      </w:r>
      <w:r w:rsidRPr="001D7355">
        <w:rPr>
          <w:rFonts w:asciiTheme="majorBidi" w:hAnsiTheme="majorBidi" w:cstheme="majorBidi"/>
          <w:b/>
        </w:rPr>
        <w:t>ENTER</w:t>
      </w:r>
      <w:r w:rsidRPr="001D7355">
        <w:rPr>
          <w:rFonts w:asciiTheme="majorBidi" w:hAnsiTheme="majorBidi" w:cstheme="majorBidi"/>
        </w:rPr>
        <w:t xml:space="preserve"> to get a command prompt and type the following command in the terminal window:</w:t>
      </w:r>
    </w:p>
    <w:p w14:paraId="74B5C64C" w14:textId="77777777" w:rsidR="00143CFB" w:rsidRDefault="00143CFB" w:rsidP="00143CFB">
      <w:pPr>
        <w:pStyle w:val="CMD"/>
        <w:rPr>
          <w:b/>
          <w:lang w:val="pt-BR"/>
        </w:rPr>
      </w:pPr>
      <w:r>
        <w:rPr>
          <w:lang w:val="pt-BR"/>
        </w:rPr>
        <w:t>[</w:t>
      </w:r>
      <w:r w:rsidRPr="00A9384B">
        <w:rPr>
          <w:lang w:val="pt-BR"/>
        </w:rPr>
        <w:t>analyst@secOps ~]$</w:t>
      </w:r>
      <w:r w:rsidRPr="003C0DF7">
        <w:rPr>
          <w:lang w:val="pt-BR"/>
        </w:rPr>
        <w:t xml:space="preserve"> </w:t>
      </w:r>
      <w:r w:rsidRPr="00250626">
        <w:rPr>
          <w:b/>
          <w:lang w:val="pt-BR"/>
        </w:rPr>
        <w:t xml:space="preserve">sudo </w:t>
      </w:r>
      <w:r>
        <w:rPr>
          <w:b/>
          <w:lang w:val="pt-BR"/>
        </w:rPr>
        <w:t>pkill nginx</w:t>
      </w:r>
    </w:p>
    <w:p w14:paraId="7C854140" w14:textId="0499D71F" w:rsidR="00DC106C" w:rsidRPr="001D7355" w:rsidRDefault="00143CFB" w:rsidP="007E597A">
      <w:pPr>
        <w:pStyle w:val="SubStepAlpha"/>
        <w:spacing w:after="0"/>
        <w:rPr>
          <w:rFonts w:asciiTheme="majorBidi" w:hAnsiTheme="majorBidi" w:cstheme="majorBidi"/>
        </w:rPr>
      </w:pPr>
      <w:r w:rsidRPr="001D7355">
        <w:rPr>
          <w:rFonts w:asciiTheme="majorBidi" w:hAnsiTheme="majorBidi" w:cstheme="majorBidi"/>
        </w:rPr>
        <w:t xml:space="preserve">You can test whether the </w:t>
      </w:r>
      <w:r w:rsidRPr="001D7355">
        <w:rPr>
          <w:rFonts w:asciiTheme="majorBidi" w:hAnsiTheme="majorBidi" w:cstheme="majorBidi"/>
          <w:b/>
        </w:rPr>
        <w:t>nginx</w:t>
      </w:r>
      <w:r w:rsidRPr="001D7355">
        <w:rPr>
          <w:rFonts w:asciiTheme="majorBidi" w:hAnsiTheme="majorBidi" w:cstheme="majorBidi"/>
        </w:rPr>
        <w:t xml:space="preserve"> server is indeed shut down by first clearing the recent history in the web browser, then close and re-open the web browser, then go to the nginx homepage at 127.0.0.1:8080.</w:t>
      </w:r>
    </w:p>
    <w:p w14:paraId="1F2526F8" w14:textId="77777777" w:rsidR="00DC106C" w:rsidRPr="001D7355" w:rsidRDefault="00DC106C" w:rsidP="007E597A">
      <w:pPr>
        <w:pStyle w:val="Heading4"/>
        <w:rPr>
          <w:rFonts w:asciiTheme="majorBidi" w:hAnsiTheme="majorBidi" w:cstheme="majorBidi"/>
        </w:rPr>
      </w:pPr>
      <w:r w:rsidRPr="001D7355">
        <w:rPr>
          <w:rFonts w:asciiTheme="majorBidi" w:hAnsiTheme="majorBidi" w:cstheme="majorBidi"/>
        </w:rPr>
        <w:t>Question:</w:t>
      </w:r>
    </w:p>
    <w:p w14:paraId="58DB70A3" w14:textId="2D00B882" w:rsidR="00781E67" w:rsidRDefault="00143CFB" w:rsidP="00BE76EF">
      <w:pPr>
        <w:pStyle w:val="BodyTextL50"/>
        <w:keepNext/>
        <w:spacing w:before="0"/>
        <w:rPr>
          <w:rFonts w:asciiTheme="majorBidi" w:hAnsiTheme="majorBidi" w:cstheme="majorBidi"/>
        </w:rPr>
      </w:pPr>
      <w:r w:rsidRPr="001D7355">
        <w:rPr>
          <w:rFonts w:asciiTheme="majorBidi" w:hAnsiTheme="majorBidi" w:cstheme="majorBidi"/>
        </w:rPr>
        <w:t>Does the web page appear?</w:t>
      </w:r>
    </w:p>
    <w:p w14:paraId="0FB3237A" w14:textId="09E5C73B" w:rsidR="00BE76EF" w:rsidRPr="00BE76EF" w:rsidRDefault="00BE76EF" w:rsidP="00BE76EF">
      <w:pPr>
        <w:pStyle w:val="BodyTextL50"/>
        <w:keepNext/>
        <w:spacing w:before="0"/>
        <w:rPr>
          <w:rFonts w:asciiTheme="majorBidi" w:hAnsiTheme="majorBidi" w:cstheme="majorBidi"/>
        </w:rPr>
      </w:pPr>
      <w:r>
        <w:rPr>
          <w:rFonts w:asciiTheme="majorBidi" w:hAnsiTheme="majorBidi" w:cstheme="majorBidi"/>
        </w:rPr>
        <w:t xml:space="preserve">Ans: </w:t>
      </w:r>
      <w:r w:rsidR="00503273">
        <w:rPr>
          <w:rFonts w:asciiTheme="majorBidi" w:hAnsiTheme="majorBidi" w:cstheme="majorBidi"/>
        </w:rPr>
        <w:t>No</w:t>
      </w:r>
    </w:p>
    <w:p w14:paraId="5A5D34DF" w14:textId="77777777" w:rsidR="00781E67" w:rsidRDefault="00781E67" w:rsidP="00781E67">
      <w:pPr>
        <w:pStyle w:val="BodyTextL50"/>
        <w:keepNext/>
        <w:spacing w:before="0"/>
        <w:rPr>
          <w:rFonts w:asciiTheme="majorBidi" w:hAnsiTheme="majorBidi" w:cstheme="majorBidi"/>
        </w:rPr>
      </w:pPr>
    </w:p>
    <w:p w14:paraId="362D0672" w14:textId="785D221F" w:rsidR="00781E67" w:rsidRDefault="00781E67" w:rsidP="00781E67">
      <w:pPr>
        <w:pStyle w:val="BodyTextL50"/>
        <w:keepNext/>
        <w:spacing w:before="0"/>
        <w:rPr>
          <w:rFonts w:asciiTheme="majorBidi" w:hAnsiTheme="majorBidi" w:cstheme="majorBidi"/>
        </w:rPr>
      </w:pPr>
    </w:p>
    <w:p w14:paraId="27F2EFE1" w14:textId="77777777" w:rsidR="00781E67" w:rsidRPr="001D7355" w:rsidRDefault="00781E67" w:rsidP="00781E67">
      <w:pPr>
        <w:pStyle w:val="BodyTextL50"/>
        <w:keepNext/>
        <w:spacing w:before="0"/>
        <w:rPr>
          <w:rFonts w:asciiTheme="majorBidi" w:hAnsiTheme="majorBidi" w:cstheme="majorBidi"/>
        </w:rPr>
      </w:pPr>
    </w:p>
    <w:p w14:paraId="08896EEE" w14:textId="77777777" w:rsidR="00143CFB" w:rsidRPr="001D7355" w:rsidRDefault="00143CFB" w:rsidP="00143CFB">
      <w:pPr>
        <w:pStyle w:val="BodyTextL25"/>
        <w:keepNext/>
        <w:rPr>
          <w:rFonts w:asciiTheme="majorBidi" w:hAnsiTheme="majorBidi" w:cstheme="majorBidi"/>
        </w:rPr>
      </w:pPr>
      <w:r w:rsidRPr="001D7355">
        <w:rPr>
          <w:rFonts w:asciiTheme="majorBidi" w:hAnsiTheme="majorBidi" w:cstheme="majorBidi"/>
          <w:b/>
        </w:rPr>
        <w:t>Challenge</w:t>
      </w:r>
      <w:r w:rsidR="00DC106C" w:rsidRPr="001D7355">
        <w:rPr>
          <w:rFonts w:asciiTheme="majorBidi" w:hAnsiTheme="majorBidi" w:cstheme="majorBidi"/>
          <w:b/>
        </w:rPr>
        <w:t xml:space="preserve"> Question</w:t>
      </w:r>
      <w:r w:rsidRPr="001D7355">
        <w:rPr>
          <w:rFonts w:asciiTheme="majorBidi" w:hAnsiTheme="majorBidi" w:cstheme="majorBidi"/>
        </w:rPr>
        <w:t xml:space="preserve">: Can you edit the </w:t>
      </w:r>
      <w:r w:rsidRPr="001D7355">
        <w:rPr>
          <w:rFonts w:asciiTheme="majorBidi" w:hAnsiTheme="majorBidi" w:cstheme="majorBidi"/>
          <w:b/>
        </w:rPr>
        <w:t>/etc/nginx/custom_configuration.conf</w:t>
      </w:r>
      <w:r w:rsidRPr="001D7355">
        <w:rPr>
          <w:rFonts w:asciiTheme="majorBidi" w:hAnsiTheme="majorBidi" w:cstheme="majorBidi"/>
        </w:rPr>
        <w:t xml:space="preserve"> file with SciTE? Describe the process below.</w:t>
      </w:r>
    </w:p>
    <w:p w14:paraId="65BF2F15" w14:textId="32B9DFD5" w:rsidR="00DC106C" w:rsidRDefault="00143CFB" w:rsidP="00BE76EF">
      <w:pPr>
        <w:pStyle w:val="BodyTextL25"/>
        <w:keepNext/>
        <w:rPr>
          <w:rFonts w:asciiTheme="majorBidi" w:hAnsiTheme="majorBidi" w:cstheme="majorBidi"/>
        </w:rPr>
      </w:pPr>
      <w:r w:rsidRPr="001D7355">
        <w:rPr>
          <w:rFonts w:asciiTheme="majorBidi" w:hAnsiTheme="majorBidi" w:cstheme="majorBidi"/>
        </w:rPr>
        <w:t>Remember, because the file is stored under /etc, you will need root permissions to edit it.</w:t>
      </w:r>
    </w:p>
    <w:p w14:paraId="1FCCB899" w14:textId="42C1D34C" w:rsidR="00BE76EF" w:rsidRPr="00BE76EF" w:rsidRDefault="00BE76EF" w:rsidP="00BE76EF">
      <w:pPr>
        <w:pStyle w:val="BodyTextL25"/>
        <w:keepNext/>
        <w:rPr>
          <w:rFonts w:ascii="Times New Roman" w:hAnsi="Times New Roman"/>
          <w:sz w:val="24"/>
          <w:szCs w:val="24"/>
        </w:rPr>
      </w:pPr>
      <w:r w:rsidRPr="00BE76EF">
        <w:rPr>
          <w:rFonts w:ascii="Times New Roman" w:hAnsi="Times New Roman"/>
          <w:sz w:val="24"/>
          <w:szCs w:val="24"/>
        </w:rPr>
        <w:t>Ans: From a terminal window, issue sudo scite /etc/nginx/custom_configuration.conf to launch scite as root.</w:t>
      </w:r>
    </w:p>
    <w:p w14:paraId="6CAC42FF" w14:textId="2793187D" w:rsidR="00781E67" w:rsidRDefault="00781E67" w:rsidP="00781E67">
      <w:pPr>
        <w:pStyle w:val="BodyTextL25"/>
        <w:keepNext/>
        <w:rPr>
          <w:rFonts w:asciiTheme="majorBidi" w:hAnsiTheme="majorBidi" w:cstheme="majorBidi"/>
        </w:rPr>
      </w:pPr>
    </w:p>
    <w:p w14:paraId="511F43F5" w14:textId="377EF1F6" w:rsidR="00781E67" w:rsidRDefault="00781E67" w:rsidP="00781E67">
      <w:pPr>
        <w:pStyle w:val="BodyTextL25"/>
        <w:keepNext/>
        <w:rPr>
          <w:rFonts w:asciiTheme="majorBidi" w:hAnsiTheme="majorBidi" w:cstheme="majorBidi"/>
        </w:rPr>
      </w:pPr>
    </w:p>
    <w:p w14:paraId="1C1529AF" w14:textId="77777777" w:rsidR="00781E67" w:rsidRPr="001D7355" w:rsidRDefault="00781E67" w:rsidP="00781E67">
      <w:pPr>
        <w:pStyle w:val="BodyTextL25"/>
        <w:keepNext/>
        <w:rPr>
          <w:rFonts w:asciiTheme="majorBidi" w:hAnsiTheme="majorBidi" w:cstheme="majorBidi"/>
        </w:rPr>
      </w:pPr>
    </w:p>
    <w:p w14:paraId="6B914080" w14:textId="77777777" w:rsidR="00143CFB" w:rsidRPr="001D7355" w:rsidRDefault="00143CFB" w:rsidP="003534C4">
      <w:pPr>
        <w:pStyle w:val="Heading1"/>
        <w:rPr>
          <w:rFonts w:asciiTheme="majorBidi" w:hAnsiTheme="majorBidi" w:cstheme="majorBidi"/>
        </w:rPr>
      </w:pPr>
      <w:r w:rsidRPr="001D7355">
        <w:rPr>
          <w:rFonts w:asciiTheme="majorBidi" w:hAnsiTheme="majorBidi" w:cstheme="majorBidi"/>
        </w:rPr>
        <w:t>Reflection</w:t>
      </w:r>
    </w:p>
    <w:p w14:paraId="3E647200"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Depending on the service, more options may be available for configuration.</w:t>
      </w:r>
    </w:p>
    <w:p w14:paraId="2E763B73"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Configuration file location, syntax, and available parameters will vary from service to service. Always consult the documentation for information.</w:t>
      </w:r>
    </w:p>
    <w:p w14:paraId="08D36F44"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Permissions are a very common cause of problems. Make sure you have the correct permissions before trying to edit configuration files.</w:t>
      </w:r>
    </w:p>
    <w:p w14:paraId="304E7017" w14:textId="6CA30399" w:rsidR="00C162C0" w:rsidRPr="003871BF" w:rsidRDefault="00143CFB" w:rsidP="003871BF">
      <w:pPr>
        <w:pStyle w:val="BodyTextL25"/>
        <w:rPr>
          <w:rStyle w:val="DevConfigGray"/>
          <w:rFonts w:asciiTheme="majorBidi" w:hAnsiTheme="majorBidi" w:cstheme="majorBidi"/>
          <w:b w:val="0"/>
          <w:shd w:val="clear" w:color="auto" w:fill="auto"/>
        </w:rPr>
      </w:pPr>
      <w:r w:rsidRPr="001D7355">
        <w:rPr>
          <w:rFonts w:asciiTheme="majorBidi" w:hAnsiTheme="majorBidi" w:cstheme="majorBidi"/>
        </w:rPr>
        <w:t>More often than not, services must be restarted before the changes take effect.</w:t>
      </w:r>
    </w:p>
    <w:sectPr w:rsidR="00C162C0" w:rsidRPr="003871BF"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6B011" w14:textId="77777777" w:rsidR="003F2FA3" w:rsidRDefault="003F2FA3" w:rsidP="00710659">
      <w:pPr>
        <w:spacing w:after="0" w:line="240" w:lineRule="auto"/>
      </w:pPr>
      <w:r>
        <w:separator/>
      </w:r>
    </w:p>
    <w:p w14:paraId="089D683A" w14:textId="77777777" w:rsidR="003F2FA3" w:rsidRDefault="003F2FA3"/>
  </w:endnote>
  <w:endnote w:type="continuationSeparator" w:id="0">
    <w:p w14:paraId="2FB08D72" w14:textId="77777777" w:rsidR="003F2FA3" w:rsidRDefault="003F2FA3" w:rsidP="00710659">
      <w:pPr>
        <w:spacing w:after="0" w:line="240" w:lineRule="auto"/>
      </w:pPr>
      <w:r>
        <w:continuationSeparator/>
      </w:r>
    </w:p>
    <w:p w14:paraId="232F2AF4" w14:textId="77777777" w:rsidR="003F2FA3" w:rsidRDefault="003F2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637C" w14:textId="4F13FE6F" w:rsidR="00926CB2" w:rsidRPr="00882B63" w:rsidRDefault="0056680E" w:rsidP="00E859E3">
    <w:pPr>
      <w:pStyle w:val="Footer"/>
      <w:rPr>
        <w:szCs w:val="16"/>
      </w:rPr>
    </w:pPr>
    <w:r w:rsidRPr="00CA3408">
      <w:rPr>
        <w:noProof/>
      </w:rPr>
      <w:drawing>
        <wp:inline distT="0" distB="0" distL="0" distR="0" wp14:anchorId="4D14C77C" wp14:editId="3135ADC0">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36D3" w14:textId="702E878B" w:rsidR="00882B63" w:rsidRPr="00882B63" w:rsidRDefault="0056680E" w:rsidP="00E859E3">
    <w:pPr>
      <w:pStyle w:val="Footer"/>
      <w:rPr>
        <w:szCs w:val="16"/>
      </w:rPr>
    </w:pPr>
    <w:r w:rsidRPr="00CA3408">
      <w:rPr>
        <w:noProof/>
      </w:rPr>
      <w:drawing>
        <wp:inline distT="0" distB="0" distL="0" distR="0" wp14:anchorId="4412CF24" wp14:editId="20A1646F">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56297" w14:textId="77777777" w:rsidR="003F2FA3" w:rsidRDefault="003F2FA3" w:rsidP="00710659">
      <w:pPr>
        <w:spacing w:after="0" w:line="240" w:lineRule="auto"/>
      </w:pPr>
      <w:r>
        <w:separator/>
      </w:r>
    </w:p>
    <w:p w14:paraId="1C741213" w14:textId="77777777" w:rsidR="003F2FA3" w:rsidRDefault="003F2FA3"/>
  </w:footnote>
  <w:footnote w:type="continuationSeparator" w:id="0">
    <w:p w14:paraId="376DBC76" w14:textId="77777777" w:rsidR="003F2FA3" w:rsidRDefault="003F2FA3" w:rsidP="00710659">
      <w:pPr>
        <w:spacing w:after="0" w:line="240" w:lineRule="auto"/>
      </w:pPr>
      <w:r>
        <w:continuationSeparator/>
      </w:r>
    </w:p>
    <w:p w14:paraId="07E3BBFC" w14:textId="77777777" w:rsidR="003F2FA3" w:rsidRDefault="003F2F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D4B8C5BD28845FCAAA54AEF708A16E0"/>
      </w:placeholder>
      <w:dataBinding w:prefixMappings="xmlns:ns0='http://purl.org/dc/elements/1.1/' xmlns:ns1='http://schemas.openxmlformats.org/package/2006/metadata/core-properties' " w:xpath="/ns1:coreProperties[1]/ns0:title[1]" w:storeItemID="{6C3C8BC8-F283-45AE-878A-BAB7291924A1}"/>
      <w:text/>
    </w:sdtPr>
    <w:sdtContent>
      <w:p w14:paraId="646B1047" w14:textId="447BB56B" w:rsidR="00926CB2" w:rsidRDefault="00472FCB" w:rsidP="008402F2">
        <w:pPr>
          <w:pStyle w:val="PageHead"/>
        </w:pPr>
        <w:r>
          <w:t>Lab 5 - Working with Text Files in the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C97B2" w14:textId="311FB6BF" w:rsidR="00926CB2" w:rsidRDefault="0056680E" w:rsidP="006C3FCF">
    <w:pPr>
      <w:ind w:left="-288"/>
    </w:pPr>
    <w:r>
      <w:rPr>
        <w:noProof/>
      </w:rPr>
      <w:drawing>
        <wp:inline distT="0" distB="0" distL="0" distR="0" wp14:anchorId="28B291C2" wp14:editId="658E872E">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2C9E21"/>
    <w:multiLevelType w:val="hybridMultilevel"/>
    <w:tmpl w:val="C2BE5C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FF6633"/>
    <w:multiLevelType w:val="hybridMultilevel"/>
    <w:tmpl w:val="028931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EA50C140"/>
    <w:styleLink w:val="LabList"/>
    <w:lvl w:ilvl="0">
      <w:start w:val="1"/>
      <w:numFmt w:val="none"/>
      <w:pStyle w:val="Heading1"/>
      <w:suff w:val="nothing"/>
      <w:lvlText w:val="%1"/>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A02F77"/>
    <w:multiLevelType w:val="multilevel"/>
    <w:tmpl w:val="BDF014B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1866571">
    <w:abstractNumId w:val="10"/>
  </w:num>
  <w:num w:numId="2" w16cid:durableId="1836071599">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83736916">
    <w:abstractNumId w:val="4"/>
  </w:num>
  <w:num w:numId="4" w16cid:durableId="784614020">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18102801">
    <w:abstractNumId w:val="5"/>
  </w:num>
  <w:num w:numId="6" w16cid:durableId="1165391930">
    <w:abstractNumId w:val="2"/>
  </w:num>
  <w:num w:numId="7" w16cid:durableId="813066483">
    <w:abstractNumId w:val="3"/>
  </w:num>
  <w:num w:numId="8" w16cid:durableId="530842409">
    <w:abstractNumId w:val="7"/>
    <w:lvlOverride w:ilvl="0">
      <w:lvl w:ilvl="0">
        <w:start w:val="1"/>
        <w:numFmt w:val="decimal"/>
        <w:lvlText w:val="Part %1:"/>
        <w:lvlJc w:val="left"/>
        <w:pPr>
          <w:tabs>
            <w:tab w:val="num" w:pos="1152"/>
          </w:tabs>
          <w:ind w:left="1152" w:hanging="792"/>
        </w:pPr>
        <w:rPr>
          <w:rFonts w:hint="default"/>
        </w:rPr>
      </w:lvl>
    </w:lvlOverride>
  </w:num>
  <w:num w:numId="9" w16cid:durableId="74784286">
    <w:abstractNumId w:val="5"/>
  </w:num>
  <w:num w:numId="10" w16cid:durableId="1665812738">
    <w:abstractNumId w:val="6"/>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45809235">
    <w:abstractNumId w:val="6"/>
  </w:num>
  <w:num w:numId="12" w16cid:durableId="450711239">
    <w:abstractNumId w:val="8"/>
  </w:num>
  <w:num w:numId="13" w16cid:durableId="487669710">
    <w:abstractNumId w:val="9"/>
  </w:num>
  <w:num w:numId="14" w16cid:durableId="143275956">
    <w:abstractNumId w:val="1"/>
  </w:num>
  <w:num w:numId="15" w16cid:durableId="122803563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FB"/>
    <w:rsid w:val="00001BDF"/>
    <w:rsid w:val="0000380F"/>
    <w:rsid w:val="00004175"/>
    <w:rsid w:val="000059C9"/>
    <w:rsid w:val="00012C22"/>
    <w:rsid w:val="00013F12"/>
    <w:rsid w:val="000160F7"/>
    <w:rsid w:val="00016D5B"/>
    <w:rsid w:val="00016F30"/>
    <w:rsid w:val="0002047C"/>
    <w:rsid w:val="00021B9A"/>
    <w:rsid w:val="000242D6"/>
    <w:rsid w:val="00024EE5"/>
    <w:rsid w:val="00030B09"/>
    <w:rsid w:val="00041AF6"/>
    <w:rsid w:val="00044E62"/>
    <w:rsid w:val="00050BA4"/>
    <w:rsid w:val="0005141D"/>
    <w:rsid w:val="00051738"/>
    <w:rsid w:val="0005242B"/>
    <w:rsid w:val="00052548"/>
    <w:rsid w:val="00060696"/>
    <w:rsid w:val="00062D89"/>
    <w:rsid w:val="00067A67"/>
    <w:rsid w:val="0007060B"/>
    <w:rsid w:val="00070C16"/>
    <w:rsid w:val="00075C60"/>
    <w:rsid w:val="00075EA9"/>
    <w:rsid w:val="000769CF"/>
    <w:rsid w:val="00080AD8"/>
    <w:rsid w:val="000815D8"/>
    <w:rsid w:val="00084C99"/>
    <w:rsid w:val="00085CC6"/>
    <w:rsid w:val="00090C07"/>
    <w:rsid w:val="0009147A"/>
    <w:rsid w:val="00091E8D"/>
    <w:rsid w:val="0009378D"/>
    <w:rsid w:val="00097163"/>
    <w:rsid w:val="000A22C8"/>
    <w:rsid w:val="000B2344"/>
    <w:rsid w:val="000B3863"/>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719"/>
    <w:rsid w:val="00101BE8"/>
    <w:rsid w:val="00103401"/>
    <w:rsid w:val="00103A44"/>
    <w:rsid w:val="00103D36"/>
    <w:rsid w:val="0010436E"/>
    <w:rsid w:val="00107B2B"/>
    <w:rsid w:val="0011131F"/>
    <w:rsid w:val="00112AC5"/>
    <w:rsid w:val="001133DD"/>
    <w:rsid w:val="00115C21"/>
    <w:rsid w:val="00120CBE"/>
    <w:rsid w:val="00121BAE"/>
    <w:rsid w:val="00125806"/>
    <w:rsid w:val="001261C4"/>
    <w:rsid w:val="00130A20"/>
    <w:rsid w:val="001314FB"/>
    <w:rsid w:val="0013544E"/>
    <w:rsid w:val="001366EC"/>
    <w:rsid w:val="0014219C"/>
    <w:rsid w:val="001425ED"/>
    <w:rsid w:val="00142F98"/>
    <w:rsid w:val="00143450"/>
    <w:rsid w:val="00143CFB"/>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E98"/>
    <w:rsid w:val="001772B8"/>
    <w:rsid w:val="00177B76"/>
    <w:rsid w:val="00180FBF"/>
    <w:rsid w:val="001813C3"/>
    <w:rsid w:val="00182CF4"/>
    <w:rsid w:val="001858D5"/>
    <w:rsid w:val="00186CE1"/>
    <w:rsid w:val="00191F00"/>
    <w:rsid w:val="00192F12"/>
    <w:rsid w:val="00193F14"/>
    <w:rsid w:val="00196CBC"/>
    <w:rsid w:val="0019753E"/>
    <w:rsid w:val="00197614"/>
    <w:rsid w:val="001A0312"/>
    <w:rsid w:val="001A159A"/>
    <w:rsid w:val="001A15DA"/>
    <w:rsid w:val="001A2694"/>
    <w:rsid w:val="001A3CC7"/>
    <w:rsid w:val="001A67A4"/>
    <w:rsid w:val="001A69AC"/>
    <w:rsid w:val="001A7573"/>
    <w:rsid w:val="001B2445"/>
    <w:rsid w:val="001B67D8"/>
    <w:rsid w:val="001B6F95"/>
    <w:rsid w:val="001C05A1"/>
    <w:rsid w:val="001C1D9E"/>
    <w:rsid w:val="001C5998"/>
    <w:rsid w:val="001C7C3B"/>
    <w:rsid w:val="001D5B6F"/>
    <w:rsid w:val="001D7355"/>
    <w:rsid w:val="001E0AB8"/>
    <w:rsid w:val="001E38E0"/>
    <w:rsid w:val="001E4E72"/>
    <w:rsid w:val="001E62B3"/>
    <w:rsid w:val="001E6424"/>
    <w:rsid w:val="001F0171"/>
    <w:rsid w:val="001F0D77"/>
    <w:rsid w:val="001F2E4F"/>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129E"/>
    <w:rsid w:val="00260CD4"/>
    <w:rsid w:val="002639D8"/>
    <w:rsid w:val="002646B0"/>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335D"/>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AFC"/>
    <w:rsid w:val="003534C4"/>
    <w:rsid w:val="0035469B"/>
    <w:rsid w:val="003559CC"/>
    <w:rsid w:val="00355D4B"/>
    <w:rsid w:val="003569D7"/>
    <w:rsid w:val="003608AC"/>
    <w:rsid w:val="00363A23"/>
    <w:rsid w:val="0036440C"/>
    <w:rsid w:val="0036465A"/>
    <w:rsid w:val="00364A53"/>
    <w:rsid w:val="003871BF"/>
    <w:rsid w:val="00390C38"/>
    <w:rsid w:val="00392748"/>
    <w:rsid w:val="00392C65"/>
    <w:rsid w:val="00392ED5"/>
    <w:rsid w:val="00395399"/>
    <w:rsid w:val="00396E0D"/>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2FA3"/>
    <w:rsid w:val="003F4F0E"/>
    <w:rsid w:val="003F6096"/>
    <w:rsid w:val="003F6E06"/>
    <w:rsid w:val="00403C7A"/>
    <w:rsid w:val="004057A6"/>
    <w:rsid w:val="00406554"/>
    <w:rsid w:val="00407755"/>
    <w:rsid w:val="0041293B"/>
    <w:rsid w:val="004131B0"/>
    <w:rsid w:val="004146BE"/>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2FCB"/>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3273"/>
    <w:rsid w:val="00504ED4"/>
    <w:rsid w:val="00510639"/>
    <w:rsid w:val="00511791"/>
    <w:rsid w:val="005139BE"/>
    <w:rsid w:val="00516142"/>
    <w:rsid w:val="0051681C"/>
    <w:rsid w:val="00520027"/>
    <w:rsid w:val="0052093C"/>
    <w:rsid w:val="00521B31"/>
    <w:rsid w:val="00522469"/>
    <w:rsid w:val="0052400A"/>
    <w:rsid w:val="005305F3"/>
    <w:rsid w:val="00536277"/>
    <w:rsid w:val="00536F43"/>
    <w:rsid w:val="00542616"/>
    <w:rsid w:val="005468C1"/>
    <w:rsid w:val="005510BA"/>
    <w:rsid w:val="005538C8"/>
    <w:rsid w:val="00554B4E"/>
    <w:rsid w:val="00556C02"/>
    <w:rsid w:val="00561BB2"/>
    <w:rsid w:val="00563249"/>
    <w:rsid w:val="0056680E"/>
    <w:rsid w:val="00570A65"/>
    <w:rsid w:val="005762B1"/>
    <w:rsid w:val="00580456"/>
    <w:rsid w:val="00580E73"/>
    <w:rsid w:val="00592329"/>
    <w:rsid w:val="00593386"/>
    <w:rsid w:val="00594099"/>
    <w:rsid w:val="00594849"/>
    <w:rsid w:val="00596998"/>
    <w:rsid w:val="0059790F"/>
    <w:rsid w:val="005A6E62"/>
    <w:rsid w:val="005B2FB3"/>
    <w:rsid w:val="005C6DE5"/>
    <w:rsid w:val="005D2B29"/>
    <w:rsid w:val="005D354A"/>
    <w:rsid w:val="005D3E53"/>
    <w:rsid w:val="005D506C"/>
    <w:rsid w:val="005E0DE1"/>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D7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7DA0"/>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877"/>
    <w:rsid w:val="007267CF"/>
    <w:rsid w:val="00731F3F"/>
    <w:rsid w:val="00733BAB"/>
    <w:rsid w:val="00734B10"/>
    <w:rsid w:val="0073604C"/>
    <w:rsid w:val="007436BF"/>
    <w:rsid w:val="007443E9"/>
    <w:rsid w:val="00745DCE"/>
    <w:rsid w:val="00747F8F"/>
    <w:rsid w:val="00752D6E"/>
    <w:rsid w:val="00753D89"/>
    <w:rsid w:val="00753DDA"/>
    <w:rsid w:val="00754A6E"/>
    <w:rsid w:val="007550F9"/>
    <w:rsid w:val="007553D8"/>
    <w:rsid w:val="00755C9B"/>
    <w:rsid w:val="00760FE4"/>
    <w:rsid w:val="00761BB1"/>
    <w:rsid w:val="007636C2"/>
    <w:rsid w:val="00763D8B"/>
    <w:rsid w:val="007657F6"/>
    <w:rsid w:val="00765E47"/>
    <w:rsid w:val="0077125A"/>
    <w:rsid w:val="00781E6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4FF"/>
    <w:rsid w:val="007D2AFE"/>
    <w:rsid w:val="007E3264"/>
    <w:rsid w:val="007E3FEA"/>
    <w:rsid w:val="007E597A"/>
    <w:rsid w:val="007E6402"/>
    <w:rsid w:val="007F0A0B"/>
    <w:rsid w:val="007F3A60"/>
    <w:rsid w:val="007F3D0B"/>
    <w:rsid w:val="007F7C94"/>
    <w:rsid w:val="00802FFA"/>
    <w:rsid w:val="00807879"/>
    <w:rsid w:val="00810E4B"/>
    <w:rsid w:val="00814BAA"/>
    <w:rsid w:val="00816F0C"/>
    <w:rsid w:val="0082211C"/>
    <w:rsid w:val="0082345D"/>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A6"/>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43C"/>
    <w:rsid w:val="0098155C"/>
    <w:rsid w:val="00981CCA"/>
    <w:rsid w:val="00983B77"/>
    <w:rsid w:val="00996053"/>
    <w:rsid w:val="009975FC"/>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EB3"/>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6D6E"/>
    <w:rsid w:val="00A676FF"/>
    <w:rsid w:val="00A729ED"/>
    <w:rsid w:val="00A73EBA"/>
    <w:rsid w:val="00A754B4"/>
    <w:rsid w:val="00A76665"/>
    <w:rsid w:val="00A76749"/>
    <w:rsid w:val="00A807C1"/>
    <w:rsid w:val="00A82658"/>
    <w:rsid w:val="00A83374"/>
    <w:rsid w:val="00A96172"/>
    <w:rsid w:val="00A96D52"/>
    <w:rsid w:val="00A97C5F"/>
    <w:rsid w:val="00AA5AF9"/>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3AE"/>
    <w:rsid w:val="00B27499"/>
    <w:rsid w:val="00B3010D"/>
    <w:rsid w:val="00B34D8B"/>
    <w:rsid w:val="00B35151"/>
    <w:rsid w:val="00B433F2"/>
    <w:rsid w:val="00B458E8"/>
    <w:rsid w:val="00B47940"/>
    <w:rsid w:val="00B5397B"/>
    <w:rsid w:val="00B53EE9"/>
    <w:rsid w:val="00B6183E"/>
    <w:rsid w:val="00B62809"/>
    <w:rsid w:val="00B64B80"/>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DB0"/>
    <w:rsid w:val="00BC7423"/>
    <w:rsid w:val="00BC7CAC"/>
    <w:rsid w:val="00BD15FA"/>
    <w:rsid w:val="00BD6D76"/>
    <w:rsid w:val="00BE3A73"/>
    <w:rsid w:val="00BE56B3"/>
    <w:rsid w:val="00BE676D"/>
    <w:rsid w:val="00BE76EF"/>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1069"/>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2BC0"/>
    <w:rsid w:val="00D139C8"/>
    <w:rsid w:val="00D17F81"/>
    <w:rsid w:val="00D225A9"/>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06C"/>
    <w:rsid w:val="00DC186F"/>
    <w:rsid w:val="00DC252F"/>
    <w:rsid w:val="00DC6050"/>
    <w:rsid w:val="00DC6445"/>
    <w:rsid w:val="00DD35E1"/>
    <w:rsid w:val="00DD43EA"/>
    <w:rsid w:val="00DE6F44"/>
    <w:rsid w:val="00DF1B58"/>
    <w:rsid w:val="00E009DA"/>
    <w:rsid w:val="00E037D9"/>
    <w:rsid w:val="00E04927"/>
    <w:rsid w:val="00E07573"/>
    <w:rsid w:val="00E11656"/>
    <w:rsid w:val="00E11A48"/>
    <w:rsid w:val="00E130EB"/>
    <w:rsid w:val="00E162CD"/>
    <w:rsid w:val="00E17FA5"/>
    <w:rsid w:val="00E21BFE"/>
    <w:rsid w:val="00E21C88"/>
    <w:rsid w:val="00E223AC"/>
    <w:rsid w:val="00E26930"/>
    <w:rsid w:val="00E27257"/>
    <w:rsid w:val="00E27F4F"/>
    <w:rsid w:val="00E31624"/>
    <w:rsid w:val="00E33C65"/>
    <w:rsid w:val="00E449D0"/>
    <w:rsid w:val="00E44A34"/>
    <w:rsid w:val="00E4506A"/>
    <w:rsid w:val="00E53F99"/>
    <w:rsid w:val="00E56510"/>
    <w:rsid w:val="00E62EA8"/>
    <w:rsid w:val="00E67A6E"/>
    <w:rsid w:val="00E70096"/>
    <w:rsid w:val="00E71B43"/>
    <w:rsid w:val="00E81612"/>
    <w:rsid w:val="00E82BD7"/>
    <w:rsid w:val="00E83E18"/>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2931"/>
    <w:rsid w:val="00F25ABB"/>
    <w:rsid w:val="00F266F0"/>
    <w:rsid w:val="00F26F62"/>
    <w:rsid w:val="00F27438"/>
    <w:rsid w:val="00F27963"/>
    <w:rsid w:val="00F30103"/>
    <w:rsid w:val="00F30446"/>
    <w:rsid w:val="00F4135D"/>
    <w:rsid w:val="00F41F1B"/>
    <w:rsid w:val="00F46BD9"/>
    <w:rsid w:val="00F505F7"/>
    <w:rsid w:val="00F60BE0"/>
    <w:rsid w:val="00F6280E"/>
    <w:rsid w:val="00F666EC"/>
    <w:rsid w:val="00F7050A"/>
    <w:rsid w:val="00F75533"/>
    <w:rsid w:val="00F8036D"/>
    <w:rsid w:val="00F809DC"/>
    <w:rsid w:val="00F86EB0"/>
    <w:rsid w:val="00FA0C65"/>
    <w:rsid w:val="00FA154B"/>
    <w:rsid w:val="00FA3811"/>
    <w:rsid w:val="00FA3B9F"/>
    <w:rsid w:val="00FA3F06"/>
    <w:rsid w:val="00FA4A26"/>
    <w:rsid w:val="00FA7084"/>
    <w:rsid w:val="00FA7BEF"/>
    <w:rsid w:val="00FB0C37"/>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8391A"/>
  <w15:docId w15:val="{2B8617FE-3B01-44EA-927C-116FF76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12BC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12BC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12BC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12BC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E597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E597A"/>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97A"/>
    <w:pPr>
      <w:spacing w:before="0" w:after="0"/>
    </w:pPr>
    <w:rPr>
      <w:i/>
      <w:color w:val="FFFFFF" w:themeColor="background1"/>
      <w:sz w:val="6"/>
    </w:rPr>
  </w:style>
  <w:style w:type="paragraph" w:customStyle="1" w:styleId="SubStepAlpha">
    <w:name w:val="SubStep Alpha"/>
    <w:basedOn w:val="BodyTextL25"/>
    <w:qFormat/>
    <w:rsid w:val="00D12BC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A757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D12BC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12BC0"/>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97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efault">
    <w:name w:val="Default"/>
    <w:rsid w:val="0097343C"/>
    <w:pPr>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566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4B8C5BD28845FCAAA54AEF708A16E0"/>
        <w:category>
          <w:name w:val="General"/>
          <w:gallery w:val="placeholder"/>
        </w:category>
        <w:types>
          <w:type w:val="bbPlcHdr"/>
        </w:types>
        <w:behaviors>
          <w:behavior w:val="content"/>
        </w:behaviors>
        <w:guid w:val="{A61C3FE1-B809-45A4-AE97-19A51FFBB390}"/>
      </w:docPartPr>
      <w:docPartBody>
        <w:p w:rsidR="00621D5E" w:rsidRDefault="00663728">
          <w:pPr>
            <w:pStyle w:val="8D4B8C5BD28845FCAAA54AEF708A16E0"/>
          </w:pPr>
          <w:r w:rsidRPr="00E97C7A">
            <w:rPr>
              <w:rStyle w:val="PlaceholderText"/>
            </w:rPr>
            <w:t>[Title]</w:t>
          </w:r>
        </w:p>
      </w:docPartBody>
    </w:docPart>
    <w:docPart>
      <w:docPartPr>
        <w:name w:val="3438FFC31B40F94B8BAB92662FC808BC"/>
        <w:category>
          <w:name w:val="General"/>
          <w:gallery w:val="placeholder"/>
        </w:category>
        <w:types>
          <w:type w:val="bbPlcHdr"/>
        </w:types>
        <w:behaviors>
          <w:behavior w:val="content"/>
        </w:behaviors>
        <w:guid w:val="{A9DD2855-103C-7C4F-B5E7-41ACEAB9E272}"/>
      </w:docPartPr>
      <w:docPartBody>
        <w:p w:rsidR="00C403C0" w:rsidRDefault="001C2994" w:rsidP="001C2994">
          <w:pPr>
            <w:pStyle w:val="3438FFC31B40F94B8BAB92662FC808B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28"/>
    <w:rsid w:val="001C2994"/>
    <w:rsid w:val="00291D30"/>
    <w:rsid w:val="002F0D63"/>
    <w:rsid w:val="00586333"/>
    <w:rsid w:val="005F178D"/>
    <w:rsid w:val="00621D5E"/>
    <w:rsid w:val="00663728"/>
    <w:rsid w:val="00751C25"/>
    <w:rsid w:val="008E15F8"/>
    <w:rsid w:val="00A80B6F"/>
    <w:rsid w:val="00AE3326"/>
    <w:rsid w:val="00C16152"/>
    <w:rsid w:val="00C403C0"/>
    <w:rsid w:val="00DD33C0"/>
    <w:rsid w:val="00DE0D32"/>
    <w:rsid w:val="00DF5CCE"/>
    <w:rsid w:val="00E42743"/>
    <w:rsid w:val="00EC02CA"/>
    <w:rsid w:val="00F039AC"/>
    <w:rsid w:val="00F446A5"/>
    <w:rsid w:val="00F60DA7"/>
    <w:rsid w:val="00FE1E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994"/>
    <w:rPr>
      <w:color w:val="808080"/>
    </w:rPr>
  </w:style>
  <w:style w:type="paragraph" w:customStyle="1" w:styleId="8D4B8C5BD28845FCAAA54AEF708A16E0">
    <w:name w:val="8D4B8C5BD28845FCAAA54AEF708A16E0"/>
  </w:style>
  <w:style w:type="paragraph" w:customStyle="1" w:styleId="3438FFC31B40F94B8BAB92662FC808BC">
    <w:name w:val="3438FFC31B40F94B8BAB92662FC808BC"/>
    <w:rsid w:val="001C2994"/>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7C4197-8EB6-4689-BE0A-0B81B8CFB1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31EBC0-9C63-49BD-B671-73DDA3000654}">
  <ds:schemaRefs>
    <ds:schemaRef ds:uri="http://schemas.microsoft.com/sharepoint/v3/contenttype/forms"/>
  </ds:schemaRefs>
</ds:datastoreItem>
</file>

<file path=customXml/itemProps3.xml><?xml version="1.0" encoding="utf-8"?>
<ds:datastoreItem xmlns:ds="http://schemas.openxmlformats.org/officeDocument/2006/customXml" ds:itemID="{ECB4F7D8-BC89-4213-A794-7BF4C98BB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FD90DA-6839-4249-9705-E50629DE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TotalTime>
  <Pages>10</Pages>
  <Words>3595</Words>
  <Characters>20495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Lab 5 - Working with Text Files in the CLI</vt:lpstr>
    </vt:vector>
  </TitlesOfParts>
  <Company>Cisco Systems, Inc.</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Working with Text Files in the CLI</dc:title>
  <dc:creator>SP</dc:creator>
  <dc:description>2018</dc:description>
  <cp:lastModifiedBy>Arfan Shah</cp:lastModifiedBy>
  <cp:revision>3</cp:revision>
  <dcterms:created xsi:type="dcterms:W3CDTF">2023-02-01T09:26:00Z</dcterms:created>
  <dcterms:modified xsi:type="dcterms:W3CDTF">2023-02-05T15:58:00Z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