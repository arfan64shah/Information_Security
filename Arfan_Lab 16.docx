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CA9B" w14:textId="77777777" w:rsidR="008D0497" w:rsidRPr="0056680E" w:rsidRDefault="008D0497" w:rsidP="008D049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</w:p>
    <w:p w14:paraId="0F26691D" w14:textId="77777777" w:rsidR="008D0497" w:rsidRPr="0056680E" w:rsidRDefault="008D0497" w:rsidP="008D049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4F9B37FB" w14:textId="77777777" w:rsidR="008D0497" w:rsidRPr="0056680E" w:rsidRDefault="008D0497" w:rsidP="008D049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56680E">
        <w:rPr>
          <w:rFonts w:asciiTheme="majorBidi" w:hAnsiTheme="majorBidi" w:cstheme="majorBidi"/>
          <w:b/>
          <w:color w:val="000000" w:themeColor="text1"/>
          <w:sz w:val="40"/>
          <w:szCs w:val="40"/>
        </w:rPr>
        <w:t>Information Security</w:t>
      </w:r>
    </w:p>
    <w:p w14:paraId="10BF65BD" w14:textId="77777777" w:rsidR="008D0497" w:rsidRPr="0056680E" w:rsidRDefault="008D0497" w:rsidP="008D049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19AEB710" w14:textId="77777777" w:rsidR="008D0497" w:rsidRPr="0056680E" w:rsidRDefault="008D0497" w:rsidP="008D049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030B09"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Chapter </w:t>
      </w:r>
      <w:r>
        <w:rPr>
          <w:rFonts w:asciiTheme="majorBidi" w:hAnsiTheme="majorBidi" w:cstheme="majorBidi"/>
          <w:b/>
          <w:color w:val="000000" w:themeColor="text1"/>
          <w:sz w:val="40"/>
          <w:szCs w:val="40"/>
        </w:rPr>
        <w:t>3</w:t>
      </w:r>
      <w:r w:rsidRPr="00030B09"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: </w:t>
      </w:r>
      <w:r w:rsidRPr="002E0E9F">
        <w:rPr>
          <w:rFonts w:asciiTheme="majorBidi" w:hAnsiTheme="majorBidi" w:cstheme="majorBidi"/>
          <w:b/>
          <w:color w:val="000000" w:themeColor="text1"/>
          <w:sz w:val="40"/>
          <w:szCs w:val="40"/>
        </w:rPr>
        <w:t>Network Protocols and Services</w:t>
      </w:r>
    </w:p>
    <w:p w14:paraId="5EB1AB84" w14:textId="77777777" w:rsidR="008D0497" w:rsidRPr="0056680E" w:rsidRDefault="008D0497" w:rsidP="008D049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56680E">
        <w:rPr>
          <w:rFonts w:asciiTheme="majorBidi" w:hAnsiTheme="majorBidi" w:cstheme="majorBidi"/>
          <w:b/>
          <w:color w:val="000000" w:themeColor="text1"/>
          <w:sz w:val="40"/>
          <w:szCs w:val="40"/>
        </w:rPr>
        <w:tab/>
      </w:r>
    </w:p>
    <w:sdt>
      <w:sdtPr>
        <w:rPr>
          <w:rFonts w:asciiTheme="majorBidi" w:hAnsiTheme="majorBidi" w:cstheme="majorBidi"/>
          <w:b/>
          <w:color w:val="000000" w:themeColor="text1"/>
          <w:sz w:val="40"/>
          <w:szCs w:val="40"/>
        </w:rPr>
        <w:alias w:val="Title"/>
        <w:tag w:val=""/>
        <w:id w:val="-450711488"/>
        <w:placeholder>
          <w:docPart w:val="E67CE19B863AA347B4CBA01E6DAD1C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10DC476" w14:textId="5A0A99B7" w:rsidR="008D0497" w:rsidRPr="0056680E" w:rsidRDefault="005C03F7" w:rsidP="008D0497">
          <w:pPr>
            <w:pStyle w:val="ListParagraph"/>
            <w:numPr>
              <w:ilvl w:val="0"/>
              <w:numId w:val="3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</w:pPr>
          <w:r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  <w:t>Lab 16 - Using Wireshark to Examine HTTP and HTTPS Traffic</w:t>
          </w:r>
        </w:p>
      </w:sdtContent>
    </w:sdt>
    <w:p w14:paraId="6836D714" w14:textId="77777777" w:rsidR="008D0497" w:rsidRPr="0056680E" w:rsidRDefault="008D0497" w:rsidP="008D049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1AE60FE8" w14:textId="77777777" w:rsidR="008D0497" w:rsidRPr="0056680E" w:rsidRDefault="008D0497" w:rsidP="008D049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06FCF181" w14:textId="77777777" w:rsidR="008D0497" w:rsidRPr="0056680E" w:rsidRDefault="008D0497" w:rsidP="008D049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4FE63842" w14:textId="77777777" w:rsidR="00D778DF" w:rsidRPr="008D0497" w:rsidRDefault="00D778DF" w:rsidP="00D452F4">
      <w:pPr>
        <w:pStyle w:val="Heading1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Objectives</w:t>
      </w:r>
    </w:p>
    <w:p w14:paraId="4E0926D3" w14:textId="42EAD98C" w:rsidR="00750FC7" w:rsidRPr="008D0497" w:rsidRDefault="00750FC7" w:rsidP="00750FC7">
      <w:pPr>
        <w:pStyle w:val="BodyTextL25Bold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Part 1: </w:t>
      </w:r>
      <w:r w:rsidRPr="008D0497">
        <w:rPr>
          <w:rFonts w:asciiTheme="majorBidi" w:hAnsiTheme="majorBidi" w:cstheme="majorBidi"/>
          <w:b w:val="0"/>
          <w:bCs/>
        </w:rPr>
        <w:t>Capture and view HTTP traffic</w:t>
      </w:r>
      <w:r w:rsidR="008D0497" w:rsidRPr="008D0497">
        <w:rPr>
          <w:rFonts w:asciiTheme="majorBidi" w:hAnsiTheme="majorBidi" w:cstheme="majorBidi"/>
          <w:b w:val="0"/>
          <w:bCs/>
        </w:rPr>
        <w:t>.</w:t>
      </w:r>
    </w:p>
    <w:p w14:paraId="5023473D" w14:textId="46A89E29" w:rsidR="00750FC7" w:rsidRPr="008D0497" w:rsidRDefault="00750FC7" w:rsidP="00750FC7">
      <w:pPr>
        <w:pStyle w:val="BodyTextL25Bold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Part 2: </w:t>
      </w:r>
      <w:r w:rsidRPr="008D0497">
        <w:rPr>
          <w:rFonts w:asciiTheme="majorBidi" w:hAnsiTheme="majorBidi" w:cstheme="majorBidi"/>
          <w:b w:val="0"/>
          <w:bCs/>
        </w:rPr>
        <w:t>Capture and view HTTPS traffic</w:t>
      </w:r>
      <w:r w:rsidR="008D0497" w:rsidRPr="008D0497">
        <w:rPr>
          <w:rFonts w:asciiTheme="majorBidi" w:hAnsiTheme="majorBidi" w:cstheme="majorBidi"/>
          <w:b w:val="0"/>
          <w:bCs/>
        </w:rPr>
        <w:t>.</w:t>
      </w:r>
    </w:p>
    <w:p w14:paraId="7470E026" w14:textId="77777777" w:rsidR="00D778DF" w:rsidRPr="008D0497" w:rsidRDefault="00D778DF" w:rsidP="00D452F4">
      <w:pPr>
        <w:pStyle w:val="Heading1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Background / Scenario</w:t>
      </w:r>
    </w:p>
    <w:p w14:paraId="29540EB6" w14:textId="77777777" w:rsidR="00750FC7" w:rsidRPr="008D0497" w:rsidRDefault="00750FC7" w:rsidP="00750FC7">
      <w:pPr>
        <w:pStyle w:val="BodyTextL25"/>
        <w:rPr>
          <w:rFonts w:asciiTheme="majorBidi" w:hAnsiTheme="majorBidi" w:cstheme="majorBidi"/>
        </w:rPr>
      </w:pPr>
      <w:proofErr w:type="spellStart"/>
      <w:r w:rsidRPr="008D0497">
        <w:rPr>
          <w:rFonts w:asciiTheme="majorBidi" w:hAnsiTheme="majorBidi" w:cstheme="majorBidi"/>
        </w:rPr>
        <w:t>HyperText</w:t>
      </w:r>
      <w:proofErr w:type="spellEnd"/>
      <w:r w:rsidRPr="008D0497">
        <w:rPr>
          <w:rFonts w:asciiTheme="majorBidi" w:hAnsiTheme="majorBidi" w:cstheme="majorBidi"/>
        </w:rPr>
        <w:t xml:space="preserve"> Transfer Protocol (HTTP) is an application layer protocol that presents data via a web browser. With HTTP, there is no safeguard for the exchanged data between two communicating devices. </w:t>
      </w:r>
    </w:p>
    <w:p w14:paraId="18C52E2B" w14:textId="77777777" w:rsidR="00750FC7" w:rsidRPr="008D0497" w:rsidRDefault="00750FC7" w:rsidP="00750FC7">
      <w:pPr>
        <w:pStyle w:val="BodyTextL25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With HTTPS, encryption is used via a mathematical algorithm. This algorithm hides the true meaning of the data that is being exchanged. This is done </w:t>
      </w:r>
      <w:proofErr w:type="gramStart"/>
      <w:r w:rsidRPr="008D0497">
        <w:rPr>
          <w:rFonts w:asciiTheme="majorBidi" w:hAnsiTheme="majorBidi" w:cstheme="majorBidi"/>
        </w:rPr>
        <w:t>through the use of</w:t>
      </w:r>
      <w:proofErr w:type="gramEnd"/>
      <w:r w:rsidRPr="008D0497">
        <w:rPr>
          <w:rFonts w:asciiTheme="majorBidi" w:hAnsiTheme="majorBidi" w:cstheme="majorBidi"/>
        </w:rPr>
        <w:t xml:space="preserve"> certificates that can be viewed later in this lab.</w:t>
      </w:r>
    </w:p>
    <w:p w14:paraId="5F88D720" w14:textId="77777777" w:rsidR="00750FC7" w:rsidRPr="008D0497" w:rsidRDefault="00750FC7" w:rsidP="00750FC7">
      <w:pPr>
        <w:pStyle w:val="BodyTextL25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Regardless of HTTP or HTTPS, it is only recommended to exchange data with websites that you trust. Just because a site uses HTTPS does not mean it is a trustworthy site. Threat actors commonly use HTTPS to hide their activities.</w:t>
      </w:r>
    </w:p>
    <w:p w14:paraId="1FB1C69C" w14:textId="77777777" w:rsidR="00750FC7" w:rsidRPr="008D0497" w:rsidRDefault="00750FC7" w:rsidP="00750FC7">
      <w:pPr>
        <w:pStyle w:val="BodyTextL25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In this lab, you will explore and capture HTTP and HTTPS traffic using Wireshark.</w:t>
      </w:r>
    </w:p>
    <w:p w14:paraId="021D1C4D" w14:textId="77777777" w:rsidR="00D778DF" w:rsidRPr="008D0497" w:rsidRDefault="00D778DF" w:rsidP="00D452F4">
      <w:pPr>
        <w:pStyle w:val="Heading1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Required Resources</w:t>
      </w:r>
    </w:p>
    <w:p w14:paraId="630A1CCA" w14:textId="77777777" w:rsidR="00750FC7" w:rsidRPr="008D0497" w:rsidRDefault="00750FC7" w:rsidP="00750FC7">
      <w:pPr>
        <w:pStyle w:val="Bulletlevel1"/>
        <w:spacing w:before="60" w:after="60" w:line="276" w:lineRule="auto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  <w:noProof/>
        </w:rPr>
        <w:t>CyberOps Workstation VM</w:t>
      </w:r>
    </w:p>
    <w:p w14:paraId="15FF6DD7" w14:textId="56221CD2" w:rsidR="00750FC7" w:rsidRPr="008D0497" w:rsidRDefault="00F67B7D" w:rsidP="00750FC7">
      <w:pPr>
        <w:pStyle w:val="Bulletlevel1"/>
        <w:spacing w:before="60" w:after="60" w:line="276" w:lineRule="auto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I</w:t>
      </w:r>
      <w:r w:rsidR="00750FC7" w:rsidRPr="008D0497">
        <w:rPr>
          <w:rFonts w:asciiTheme="majorBidi" w:hAnsiTheme="majorBidi" w:cstheme="majorBidi"/>
        </w:rPr>
        <w:t>nternet connection</w:t>
      </w:r>
    </w:p>
    <w:p w14:paraId="17F34244" w14:textId="77777777" w:rsidR="00125806" w:rsidRPr="008D0497" w:rsidRDefault="00125806" w:rsidP="00D452F4">
      <w:pPr>
        <w:pStyle w:val="Heading1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Instructions</w:t>
      </w:r>
    </w:p>
    <w:p w14:paraId="05F2748D" w14:textId="69C08145" w:rsidR="00750FC7" w:rsidRPr="008D0497" w:rsidRDefault="00750FC7" w:rsidP="00750FC7">
      <w:pPr>
        <w:pStyle w:val="Heading2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Capture and </w:t>
      </w:r>
      <w:r w:rsidR="00822D92" w:rsidRPr="008D0497">
        <w:rPr>
          <w:rFonts w:asciiTheme="majorBidi" w:hAnsiTheme="majorBidi" w:cstheme="majorBidi"/>
        </w:rPr>
        <w:t>V</w:t>
      </w:r>
      <w:r w:rsidRPr="008D0497">
        <w:rPr>
          <w:rFonts w:asciiTheme="majorBidi" w:hAnsiTheme="majorBidi" w:cstheme="majorBidi"/>
        </w:rPr>
        <w:t xml:space="preserve">iew HTTP </w:t>
      </w:r>
      <w:r w:rsidR="00822D92" w:rsidRPr="008D0497">
        <w:rPr>
          <w:rFonts w:asciiTheme="majorBidi" w:hAnsiTheme="majorBidi" w:cstheme="majorBidi"/>
        </w:rPr>
        <w:t>T</w:t>
      </w:r>
      <w:r w:rsidRPr="008D0497">
        <w:rPr>
          <w:rFonts w:asciiTheme="majorBidi" w:hAnsiTheme="majorBidi" w:cstheme="majorBidi"/>
        </w:rPr>
        <w:t>raffic</w:t>
      </w:r>
    </w:p>
    <w:p w14:paraId="416DF314" w14:textId="77777777" w:rsidR="00750FC7" w:rsidRPr="008D0497" w:rsidRDefault="00750FC7" w:rsidP="00750FC7">
      <w:pPr>
        <w:pStyle w:val="BodyTextL25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In this part, you will use </w:t>
      </w:r>
      <w:proofErr w:type="spellStart"/>
      <w:r w:rsidRPr="008D0497">
        <w:rPr>
          <w:rFonts w:asciiTheme="majorBidi" w:hAnsiTheme="majorBidi" w:cstheme="majorBidi"/>
          <w:b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to capture the content of HTTP traffic. You will use command options to save the traffic to a packet capture (</w:t>
      </w:r>
      <w:proofErr w:type="spellStart"/>
      <w:r w:rsidRPr="008D0497">
        <w:rPr>
          <w:rFonts w:asciiTheme="majorBidi" w:hAnsiTheme="majorBidi" w:cstheme="majorBidi"/>
        </w:rPr>
        <w:t>pcap</w:t>
      </w:r>
      <w:proofErr w:type="spellEnd"/>
      <w:r w:rsidRPr="008D0497">
        <w:rPr>
          <w:rFonts w:asciiTheme="majorBidi" w:hAnsiTheme="majorBidi" w:cstheme="majorBidi"/>
        </w:rPr>
        <w:t xml:space="preserve">) file. These records can then be analyzed using different applications that read </w:t>
      </w:r>
      <w:proofErr w:type="spellStart"/>
      <w:r w:rsidRPr="008D0497">
        <w:rPr>
          <w:rFonts w:asciiTheme="majorBidi" w:hAnsiTheme="majorBidi" w:cstheme="majorBidi"/>
        </w:rPr>
        <w:t>pcap</w:t>
      </w:r>
      <w:proofErr w:type="spellEnd"/>
      <w:r w:rsidRPr="008D0497">
        <w:rPr>
          <w:rFonts w:asciiTheme="majorBidi" w:hAnsiTheme="majorBidi" w:cstheme="majorBidi"/>
        </w:rPr>
        <w:t xml:space="preserve"> files, including Wireshark.</w:t>
      </w:r>
    </w:p>
    <w:p w14:paraId="32132666" w14:textId="77777777" w:rsidR="00750FC7" w:rsidRPr="008D0497" w:rsidRDefault="00750FC7" w:rsidP="00750FC7">
      <w:pPr>
        <w:pStyle w:val="Heading3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lastRenderedPageBreak/>
        <w:t>Start the virtual machine and log in.</w:t>
      </w:r>
    </w:p>
    <w:p w14:paraId="23B4F29E" w14:textId="77777777" w:rsidR="00750FC7" w:rsidRPr="008D0497" w:rsidRDefault="00750FC7" w:rsidP="00750FC7">
      <w:pPr>
        <w:pStyle w:val="BodyTextL25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Start the </w:t>
      </w:r>
      <w:proofErr w:type="spellStart"/>
      <w:r w:rsidRPr="008D0497">
        <w:rPr>
          <w:rFonts w:asciiTheme="majorBidi" w:hAnsiTheme="majorBidi" w:cstheme="majorBidi"/>
        </w:rPr>
        <w:t>CyberOps</w:t>
      </w:r>
      <w:proofErr w:type="spellEnd"/>
      <w:r w:rsidRPr="008D0497">
        <w:rPr>
          <w:rFonts w:asciiTheme="majorBidi" w:hAnsiTheme="majorBidi" w:cstheme="majorBidi"/>
        </w:rPr>
        <w:t xml:space="preserve"> Workstation VM. Use the following user credentials:</w:t>
      </w:r>
    </w:p>
    <w:p w14:paraId="6FCC6FE3" w14:textId="77777777" w:rsidR="00750FC7" w:rsidRPr="008D0497" w:rsidRDefault="00750FC7" w:rsidP="00750FC7">
      <w:pPr>
        <w:pStyle w:val="BodyTextL25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Username: </w:t>
      </w:r>
      <w:r w:rsidRPr="008D0497">
        <w:rPr>
          <w:rFonts w:asciiTheme="majorBidi" w:hAnsiTheme="majorBidi" w:cstheme="majorBidi"/>
          <w:b/>
        </w:rPr>
        <w:t>analyst</w:t>
      </w:r>
    </w:p>
    <w:p w14:paraId="10ED452A" w14:textId="77777777" w:rsidR="00750FC7" w:rsidRPr="008D0497" w:rsidRDefault="00750FC7" w:rsidP="00750FC7">
      <w:pPr>
        <w:pStyle w:val="BodyTextL25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Password: </w:t>
      </w:r>
      <w:proofErr w:type="spellStart"/>
      <w:r w:rsidRPr="008D0497">
        <w:rPr>
          <w:rFonts w:asciiTheme="majorBidi" w:hAnsiTheme="majorBidi" w:cstheme="majorBidi"/>
          <w:b/>
        </w:rPr>
        <w:t>cyberops</w:t>
      </w:r>
      <w:proofErr w:type="spellEnd"/>
    </w:p>
    <w:p w14:paraId="79830CBC" w14:textId="77777777" w:rsidR="00750FC7" w:rsidRPr="008D0497" w:rsidRDefault="00750FC7" w:rsidP="00750FC7">
      <w:pPr>
        <w:pStyle w:val="Heading3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Open a terminal and start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>.</w:t>
      </w:r>
    </w:p>
    <w:p w14:paraId="338C7625" w14:textId="3971C133" w:rsidR="00750FC7" w:rsidRPr="008D0497" w:rsidRDefault="00750FC7" w:rsidP="00750FC7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Open a terminal application and enter the command </w:t>
      </w:r>
      <w:proofErr w:type="spellStart"/>
      <w:r w:rsidR="00F67B7D" w:rsidRPr="008D0497">
        <w:rPr>
          <w:rFonts w:asciiTheme="majorBidi" w:hAnsiTheme="majorBidi" w:cstheme="majorBidi"/>
          <w:b/>
        </w:rPr>
        <w:t>ip</w:t>
      </w:r>
      <w:proofErr w:type="spellEnd"/>
      <w:r w:rsidR="00F67B7D" w:rsidRPr="008D0497">
        <w:rPr>
          <w:rFonts w:asciiTheme="majorBidi" w:hAnsiTheme="majorBidi" w:cstheme="majorBidi"/>
          <w:b/>
        </w:rPr>
        <w:t xml:space="preserve"> address</w:t>
      </w:r>
      <w:r w:rsidRPr="008D0497">
        <w:rPr>
          <w:rFonts w:asciiTheme="majorBidi" w:hAnsiTheme="majorBidi" w:cstheme="majorBidi"/>
        </w:rPr>
        <w:t>.</w:t>
      </w:r>
    </w:p>
    <w:p w14:paraId="2E9D2802" w14:textId="6C5E83E0" w:rsidR="00750FC7" w:rsidRDefault="00750FC7" w:rsidP="00750FC7">
      <w:pPr>
        <w:pStyle w:val="CMD"/>
      </w:pPr>
      <w:r w:rsidRPr="00C660DB">
        <w:t>[</w:t>
      </w:r>
      <w:proofErr w:type="spellStart"/>
      <w:r w:rsidRPr="00C660DB">
        <w:t>analyst@secOps</w:t>
      </w:r>
      <w:proofErr w:type="spellEnd"/>
      <w:r w:rsidRPr="00C660DB">
        <w:t xml:space="preserve"> </w:t>
      </w:r>
      <w:proofErr w:type="gramStart"/>
      <w:r w:rsidRPr="00C660DB">
        <w:t>~]$</w:t>
      </w:r>
      <w:proofErr w:type="gramEnd"/>
      <w:r w:rsidRPr="00C660DB">
        <w:t xml:space="preserve"> </w:t>
      </w:r>
      <w:proofErr w:type="spellStart"/>
      <w:r w:rsidRPr="00C660DB">
        <w:rPr>
          <w:b/>
        </w:rPr>
        <w:t>i</w:t>
      </w:r>
      <w:r w:rsidR="00F67B7D">
        <w:rPr>
          <w:b/>
        </w:rPr>
        <w:t>p</w:t>
      </w:r>
      <w:proofErr w:type="spellEnd"/>
      <w:r w:rsidR="00F67B7D">
        <w:rPr>
          <w:b/>
        </w:rPr>
        <w:t xml:space="preserve"> address</w:t>
      </w:r>
    </w:p>
    <w:p w14:paraId="518E9A0D" w14:textId="47597A8A" w:rsidR="00750FC7" w:rsidRDefault="00750FC7" w:rsidP="00C86A06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List the interfaces and their IP addresses displayed in the </w:t>
      </w:r>
      <w:proofErr w:type="spellStart"/>
      <w:r w:rsidRPr="008D0497">
        <w:rPr>
          <w:rFonts w:asciiTheme="majorBidi" w:hAnsiTheme="majorBidi" w:cstheme="majorBidi"/>
          <w:b/>
          <w:bCs/>
        </w:rPr>
        <w:t>i</w:t>
      </w:r>
      <w:r w:rsidR="00F67B7D" w:rsidRPr="008D0497">
        <w:rPr>
          <w:rFonts w:asciiTheme="majorBidi" w:hAnsiTheme="majorBidi" w:cstheme="majorBidi"/>
          <w:b/>
          <w:bCs/>
        </w:rPr>
        <w:t>p</w:t>
      </w:r>
      <w:proofErr w:type="spellEnd"/>
      <w:r w:rsidR="00F67B7D" w:rsidRPr="008D0497">
        <w:rPr>
          <w:rFonts w:asciiTheme="majorBidi" w:hAnsiTheme="majorBidi" w:cstheme="majorBidi"/>
          <w:b/>
          <w:bCs/>
        </w:rPr>
        <w:t xml:space="preserve"> address</w:t>
      </w:r>
      <w:r w:rsidRPr="008D0497">
        <w:rPr>
          <w:rFonts w:asciiTheme="majorBidi" w:hAnsiTheme="majorBidi" w:cstheme="majorBidi"/>
        </w:rPr>
        <w:t xml:space="preserve"> output.</w:t>
      </w:r>
    </w:p>
    <w:p w14:paraId="4EBED3E7" w14:textId="5260D449" w:rsidR="00C86A06" w:rsidRPr="00C86A06" w:rsidRDefault="00C86A06" w:rsidP="00C86A06">
      <w:pPr>
        <w:pStyle w:val="SubStepAlpha"/>
        <w:numPr>
          <w:ilvl w:val="0"/>
          <w:numId w:val="0"/>
        </w:num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Ans: lo: 127.0.0.1, enp0s3: 10.0.2.15</w:t>
      </w:r>
    </w:p>
    <w:p w14:paraId="118746CB" w14:textId="0DB3A294" w:rsidR="00407194" w:rsidRDefault="00407194" w:rsidP="00407194">
      <w:pPr>
        <w:pStyle w:val="SubStepAlpha"/>
        <w:numPr>
          <w:ilvl w:val="0"/>
          <w:numId w:val="0"/>
        </w:numPr>
        <w:ind w:left="720"/>
        <w:rPr>
          <w:rFonts w:asciiTheme="majorBidi" w:hAnsiTheme="majorBidi" w:cstheme="majorBidi"/>
        </w:rPr>
      </w:pPr>
    </w:p>
    <w:p w14:paraId="3F70D085" w14:textId="77777777" w:rsidR="00407194" w:rsidRPr="00407194" w:rsidRDefault="00407194" w:rsidP="00407194">
      <w:pPr>
        <w:pStyle w:val="SubStepAlpha"/>
        <w:numPr>
          <w:ilvl w:val="0"/>
          <w:numId w:val="0"/>
        </w:numPr>
        <w:ind w:left="720"/>
        <w:rPr>
          <w:rFonts w:asciiTheme="majorBidi" w:hAnsiTheme="majorBidi" w:cstheme="majorBidi"/>
        </w:rPr>
      </w:pPr>
    </w:p>
    <w:p w14:paraId="5517FA2A" w14:textId="77777777" w:rsidR="00750FC7" w:rsidRPr="008D0497" w:rsidRDefault="00750FC7" w:rsidP="00750FC7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While in the</w:t>
      </w:r>
      <w:r w:rsidRPr="008D0497">
        <w:rPr>
          <w:rFonts w:asciiTheme="majorBidi" w:hAnsiTheme="majorBidi" w:cstheme="majorBidi"/>
          <w:noProof/>
        </w:rPr>
        <w:t xml:space="preserve"> terminal</w:t>
      </w:r>
      <w:r w:rsidRPr="008D0497">
        <w:rPr>
          <w:rFonts w:asciiTheme="majorBidi" w:hAnsiTheme="majorBidi" w:cstheme="majorBidi"/>
        </w:rPr>
        <w:t xml:space="preserve"> application, enter the command </w:t>
      </w:r>
      <w:proofErr w:type="spellStart"/>
      <w:r w:rsidRPr="008D0497">
        <w:rPr>
          <w:rFonts w:asciiTheme="majorBidi" w:hAnsiTheme="majorBidi" w:cstheme="majorBidi"/>
          <w:b/>
        </w:rPr>
        <w:t>sudo</w:t>
      </w:r>
      <w:proofErr w:type="spellEnd"/>
      <w:r w:rsidRPr="008D0497">
        <w:rPr>
          <w:rFonts w:asciiTheme="majorBidi" w:hAnsiTheme="majorBidi" w:cstheme="majorBidi"/>
          <w:b/>
        </w:rPr>
        <w:t xml:space="preserve"> </w:t>
      </w:r>
      <w:proofErr w:type="spellStart"/>
      <w:r w:rsidRPr="008D0497">
        <w:rPr>
          <w:rFonts w:asciiTheme="majorBidi" w:hAnsiTheme="majorBidi" w:cstheme="majorBidi"/>
          <w:b/>
        </w:rPr>
        <w:t>tcpdump</w:t>
      </w:r>
      <w:proofErr w:type="spellEnd"/>
      <w:r w:rsidRPr="008D0497">
        <w:rPr>
          <w:rFonts w:asciiTheme="majorBidi" w:hAnsiTheme="majorBidi" w:cstheme="majorBidi"/>
          <w:b/>
        </w:rPr>
        <w:t xml:space="preserve"> –</w:t>
      </w:r>
      <w:proofErr w:type="spellStart"/>
      <w:r w:rsidRPr="008D0497">
        <w:rPr>
          <w:rFonts w:asciiTheme="majorBidi" w:hAnsiTheme="majorBidi" w:cstheme="majorBidi"/>
          <w:b/>
        </w:rPr>
        <w:t>i</w:t>
      </w:r>
      <w:proofErr w:type="spellEnd"/>
      <w:r w:rsidRPr="008D0497">
        <w:rPr>
          <w:rFonts w:asciiTheme="majorBidi" w:hAnsiTheme="majorBidi" w:cstheme="majorBidi"/>
          <w:b/>
        </w:rPr>
        <w:t xml:space="preserve"> enp0s3 –s 0 –w </w:t>
      </w:r>
      <w:proofErr w:type="spellStart"/>
      <w:proofErr w:type="gramStart"/>
      <w:r w:rsidRPr="008D0497">
        <w:rPr>
          <w:rFonts w:asciiTheme="majorBidi" w:hAnsiTheme="majorBidi" w:cstheme="majorBidi"/>
          <w:b/>
        </w:rPr>
        <w:t>httpdump.pcap</w:t>
      </w:r>
      <w:proofErr w:type="spellEnd"/>
      <w:proofErr w:type="gramEnd"/>
      <w:r w:rsidRPr="008D0497">
        <w:rPr>
          <w:rFonts w:asciiTheme="majorBidi" w:hAnsiTheme="majorBidi" w:cstheme="majorBidi"/>
        </w:rPr>
        <w:t xml:space="preserve">. Enter the password </w:t>
      </w:r>
      <w:proofErr w:type="spellStart"/>
      <w:r w:rsidRPr="008D0497">
        <w:rPr>
          <w:rFonts w:asciiTheme="majorBidi" w:hAnsiTheme="majorBidi" w:cstheme="majorBidi"/>
          <w:b/>
        </w:rPr>
        <w:t>cyberops</w:t>
      </w:r>
      <w:proofErr w:type="spellEnd"/>
      <w:r w:rsidRPr="008D0497">
        <w:rPr>
          <w:rFonts w:asciiTheme="majorBidi" w:hAnsiTheme="majorBidi" w:cstheme="majorBidi"/>
        </w:rPr>
        <w:t xml:space="preserve"> for the user analyst when prompted.</w:t>
      </w:r>
    </w:p>
    <w:p w14:paraId="13E4FCB8" w14:textId="77777777" w:rsidR="00750FC7" w:rsidRDefault="00750FC7" w:rsidP="00750FC7">
      <w:pPr>
        <w:pStyle w:val="CMD"/>
        <w:rPr>
          <w:b/>
        </w:rPr>
      </w:pPr>
      <w:r>
        <w:t>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B97757">
        <w:rPr>
          <w:b/>
        </w:rPr>
        <w:t>sudo</w:t>
      </w:r>
      <w:proofErr w:type="spellEnd"/>
      <w:r w:rsidRPr="00B97757">
        <w:rPr>
          <w:b/>
        </w:rPr>
        <w:t xml:space="preserve"> </w:t>
      </w:r>
      <w:proofErr w:type="spellStart"/>
      <w:r w:rsidRPr="00B97757">
        <w:rPr>
          <w:b/>
        </w:rPr>
        <w:t>tcpdump</w:t>
      </w:r>
      <w:proofErr w:type="spellEnd"/>
      <w:r w:rsidRPr="00B97757">
        <w:rPr>
          <w:b/>
        </w:rPr>
        <w:t xml:space="preserve"> –</w:t>
      </w:r>
      <w:proofErr w:type="spellStart"/>
      <w:r w:rsidRPr="00B97757">
        <w:rPr>
          <w:b/>
        </w:rPr>
        <w:t>i</w:t>
      </w:r>
      <w:proofErr w:type="spellEnd"/>
      <w:r w:rsidRPr="00B97757">
        <w:rPr>
          <w:b/>
        </w:rPr>
        <w:t xml:space="preserve"> enp0s3 –s 0 –w </w:t>
      </w:r>
      <w:proofErr w:type="spellStart"/>
      <w:r w:rsidRPr="00B97757">
        <w:rPr>
          <w:b/>
        </w:rPr>
        <w:t>httpdump.pcap</w:t>
      </w:r>
      <w:proofErr w:type="spellEnd"/>
    </w:p>
    <w:p w14:paraId="52BFE20E" w14:textId="77777777" w:rsidR="00750FC7" w:rsidRDefault="00750FC7" w:rsidP="003C6887">
      <w:pPr>
        <w:pStyle w:val="CMDOutput"/>
        <w:rPr>
          <w:b/>
        </w:rPr>
      </w:pPr>
      <w:r>
        <w:t>[</w:t>
      </w:r>
      <w:proofErr w:type="spellStart"/>
      <w:r>
        <w:t>sudo</w:t>
      </w:r>
      <w:proofErr w:type="spellEnd"/>
      <w:r>
        <w:t>] password for analyst:</w:t>
      </w:r>
    </w:p>
    <w:p w14:paraId="26500A4E" w14:textId="77777777" w:rsidR="00750FC7" w:rsidRDefault="00750FC7" w:rsidP="003C6887">
      <w:pPr>
        <w:pStyle w:val="CMDOutput"/>
      </w:pPr>
      <w:proofErr w:type="spellStart"/>
      <w:r>
        <w:t>tcpdump</w:t>
      </w:r>
      <w:proofErr w:type="spellEnd"/>
      <w:r>
        <w:t xml:space="preserve">: listening on enp0s3, link-type EN10MB (Ethernet), capture size 262144 </w:t>
      </w:r>
      <w:proofErr w:type="gramStart"/>
      <w:r>
        <w:t>bytes</w:t>
      </w:r>
      <w:proofErr w:type="gramEnd"/>
    </w:p>
    <w:p w14:paraId="67A8164B" w14:textId="77777777" w:rsidR="00750FC7" w:rsidRPr="008D0497" w:rsidRDefault="00750FC7" w:rsidP="00750FC7">
      <w:pPr>
        <w:pStyle w:val="BodyTextL5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This command starts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and records network traffic on the </w:t>
      </w:r>
      <w:r w:rsidRPr="008D0497">
        <w:rPr>
          <w:rFonts w:asciiTheme="majorBidi" w:hAnsiTheme="majorBidi" w:cstheme="majorBidi"/>
          <w:b/>
        </w:rPr>
        <w:t>enp0s3</w:t>
      </w:r>
      <w:r w:rsidRPr="008D0497">
        <w:rPr>
          <w:rFonts w:asciiTheme="majorBidi" w:hAnsiTheme="majorBidi" w:cstheme="majorBidi"/>
        </w:rPr>
        <w:t xml:space="preserve"> interface.</w:t>
      </w:r>
    </w:p>
    <w:p w14:paraId="366C31C9" w14:textId="77777777" w:rsidR="00750FC7" w:rsidRPr="008D0497" w:rsidRDefault="00750FC7" w:rsidP="00750FC7">
      <w:pPr>
        <w:pStyle w:val="BodyTextL5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The </w:t>
      </w:r>
      <w:r w:rsidRPr="008D0497">
        <w:rPr>
          <w:rFonts w:asciiTheme="majorBidi" w:hAnsiTheme="majorBidi" w:cstheme="majorBidi"/>
          <w:b/>
        </w:rPr>
        <w:t>-</w:t>
      </w:r>
      <w:proofErr w:type="spellStart"/>
      <w:r w:rsidRPr="008D0497">
        <w:rPr>
          <w:rFonts w:asciiTheme="majorBidi" w:hAnsiTheme="majorBidi" w:cstheme="majorBidi"/>
          <w:b/>
        </w:rPr>
        <w:t>i</w:t>
      </w:r>
      <w:proofErr w:type="spellEnd"/>
      <w:r w:rsidRPr="008D0497">
        <w:rPr>
          <w:rFonts w:asciiTheme="majorBidi" w:hAnsiTheme="majorBidi" w:cstheme="majorBidi"/>
        </w:rPr>
        <w:t xml:space="preserve"> command option allows you to specify the interface. If not specified, the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will capture all traffic on all interfaces. </w:t>
      </w:r>
    </w:p>
    <w:p w14:paraId="6FBEAD21" w14:textId="77777777" w:rsidR="00750FC7" w:rsidRPr="008D0497" w:rsidRDefault="00750FC7" w:rsidP="00750FC7">
      <w:pPr>
        <w:pStyle w:val="BodyTextL5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The </w:t>
      </w:r>
      <w:r w:rsidRPr="008D0497">
        <w:rPr>
          <w:rFonts w:asciiTheme="majorBidi" w:hAnsiTheme="majorBidi" w:cstheme="majorBidi"/>
          <w:b/>
        </w:rPr>
        <w:t>-s</w:t>
      </w:r>
      <w:r w:rsidRPr="008D0497">
        <w:rPr>
          <w:rFonts w:asciiTheme="majorBidi" w:hAnsiTheme="majorBidi" w:cstheme="majorBidi"/>
        </w:rPr>
        <w:t xml:space="preserve"> command option specifies the length of the snapshot for each packet. You should limit </w:t>
      </w:r>
      <w:proofErr w:type="spellStart"/>
      <w:r w:rsidRPr="008D0497">
        <w:rPr>
          <w:rFonts w:asciiTheme="majorBidi" w:hAnsiTheme="majorBidi" w:cstheme="majorBidi"/>
        </w:rPr>
        <w:t>snaplen</w:t>
      </w:r>
      <w:proofErr w:type="spellEnd"/>
      <w:r w:rsidRPr="008D0497">
        <w:rPr>
          <w:rFonts w:asciiTheme="majorBidi" w:hAnsiTheme="majorBidi" w:cstheme="majorBidi"/>
        </w:rPr>
        <w:t xml:space="preserve"> to the smallest number that will capture the protocol information in which you are interested. Setting </w:t>
      </w:r>
      <w:proofErr w:type="spellStart"/>
      <w:r w:rsidRPr="008D0497">
        <w:rPr>
          <w:rFonts w:asciiTheme="majorBidi" w:hAnsiTheme="majorBidi" w:cstheme="majorBidi"/>
        </w:rPr>
        <w:t>snaplen</w:t>
      </w:r>
      <w:proofErr w:type="spellEnd"/>
      <w:r w:rsidRPr="008D0497">
        <w:rPr>
          <w:rFonts w:asciiTheme="majorBidi" w:hAnsiTheme="majorBidi" w:cstheme="majorBidi"/>
        </w:rPr>
        <w:t xml:space="preserve"> to 0 sets it to the default of 262144, for backwards compatibility with recent older versions of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>.</w:t>
      </w:r>
    </w:p>
    <w:p w14:paraId="0104C547" w14:textId="77777777" w:rsidR="00750FC7" w:rsidRPr="008D0497" w:rsidRDefault="00750FC7" w:rsidP="00750FC7">
      <w:pPr>
        <w:pStyle w:val="BodyTextL5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The </w:t>
      </w:r>
      <w:r w:rsidRPr="008D0497">
        <w:rPr>
          <w:rFonts w:asciiTheme="majorBidi" w:hAnsiTheme="majorBidi" w:cstheme="majorBidi"/>
          <w:b/>
        </w:rPr>
        <w:t>-w</w:t>
      </w:r>
      <w:r w:rsidRPr="008D0497">
        <w:rPr>
          <w:rFonts w:asciiTheme="majorBidi" w:hAnsiTheme="majorBidi" w:cstheme="majorBidi"/>
        </w:rPr>
        <w:t xml:space="preserve"> command option is used to write the result of the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command to a file. Adding the </w:t>
      </w:r>
      <w:proofErr w:type="gramStart"/>
      <w:r w:rsidRPr="008D0497">
        <w:rPr>
          <w:rFonts w:asciiTheme="majorBidi" w:hAnsiTheme="majorBidi" w:cstheme="majorBidi"/>
        </w:rPr>
        <w:t>extension .</w:t>
      </w:r>
      <w:proofErr w:type="spellStart"/>
      <w:r w:rsidRPr="008D0497">
        <w:rPr>
          <w:rFonts w:asciiTheme="majorBidi" w:hAnsiTheme="majorBidi" w:cstheme="majorBidi"/>
        </w:rPr>
        <w:t>pcap</w:t>
      </w:r>
      <w:proofErr w:type="spellEnd"/>
      <w:proofErr w:type="gramEnd"/>
      <w:r w:rsidRPr="008D0497">
        <w:rPr>
          <w:rFonts w:asciiTheme="majorBidi" w:hAnsiTheme="majorBidi" w:cstheme="majorBidi"/>
        </w:rPr>
        <w:t xml:space="preserve"> ensures that operating systems and applications will be able to read to file. All recorded traffic will be printed to the file </w:t>
      </w:r>
      <w:proofErr w:type="spellStart"/>
      <w:proofErr w:type="gramStart"/>
      <w:r w:rsidRPr="008D0497">
        <w:rPr>
          <w:rFonts w:asciiTheme="majorBidi" w:hAnsiTheme="majorBidi" w:cstheme="majorBidi"/>
        </w:rPr>
        <w:t>httpdump.pcap</w:t>
      </w:r>
      <w:proofErr w:type="spellEnd"/>
      <w:proofErr w:type="gramEnd"/>
      <w:r w:rsidRPr="008D0497">
        <w:rPr>
          <w:rFonts w:asciiTheme="majorBidi" w:hAnsiTheme="majorBidi" w:cstheme="majorBidi"/>
        </w:rPr>
        <w:t xml:space="preserve"> in the home directory of the user analyst.</w:t>
      </w:r>
    </w:p>
    <w:p w14:paraId="2F10D2B1" w14:textId="77777777" w:rsidR="00750FC7" w:rsidRPr="008D0497" w:rsidRDefault="00750FC7" w:rsidP="00750FC7">
      <w:pPr>
        <w:pStyle w:val="BodyTextL5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Use the man pages for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to determine the usage of the -s and -w command options.</w:t>
      </w:r>
    </w:p>
    <w:p w14:paraId="336F95FD" w14:textId="75523128" w:rsidR="00750FC7" w:rsidRPr="008D0497" w:rsidRDefault="00750FC7" w:rsidP="00750FC7">
      <w:pPr>
        <w:pStyle w:val="SubStepAlpha"/>
        <w:keepNext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  <w:noProof/>
        </w:rPr>
        <w:t xml:space="preserve">Open a web browser from the launch bar within the </w:t>
      </w:r>
      <w:r w:rsidR="003C6887" w:rsidRPr="008D0497">
        <w:rPr>
          <w:rFonts w:asciiTheme="majorBidi" w:hAnsiTheme="majorBidi" w:cstheme="majorBidi"/>
          <w:noProof/>
        </w:rPr>
        <w:t>CyberOps</w:t>
      </w:r>
      <w:r w:rsidRPr="008D0497">
        <w:rPr>
          <w:rFonts w:asciiTheme="majorBidi" w:hAnsiTheme="majorBidi" w:cstheme="majorBidi"/>
          <w:noProof/>
        </w:rPr>
        <w:t xml:space="preserve"> Workstation</w:t>
      </w:r>
      <w:r w:rsidR="003C6887" w:rsidRPr="008D0497">
        <w:rPr>
          <w:rFonts w:asciiTheme="majorBidi" w:hAnsiTheme="majorBidi" w:cstheme="majorBidi"/>
          <w:noProof/>
        </w:rPr>
        <w:t xml:space="preserve"> VM</w:t>
      </w:r>
      <w:r w:rsidRPr="008D0497">
        <w:rPr>
          <w:rFonts w:asciiTheme="majorBidi" w:hAnsiTheme="majorBidi" w:cstheme="majorBidi"/>
          <w:noProof/>
        </w:rPr>
        <w:t xml:space="preserve">. Navigate to </w:t>
      </w:r>
      <w:hyperlink r:id="rId8" w:history="1">
        <w:r w:rsidRPr="008D0497">
          <w:rPr>
            <w:rStyle w:val="Hyperlink"/>
            <w:rFonts w:asciiTheme="majorBidi" w:hAnsiTheme="majorBidi" w:cstheme="majorBidi"/>
            <w:b/>
            <w:noProof/>
          </w:rPr>
          <w:t>http://www.altoromutual.com/login.jsp</w:t>
        </w:r>
      </w:hyperlink>
    </w:p>
    <w:p w14:paraId="6FB5AEB2" w14:textId="307185E0" w:rsidR="00750FC7" w:rsidRPr="008D0497" w:rsidRDefault="00750FC7" w:rsidP="00750FC7">
      <w:pPr>
        <w:pStyle w:val="BodyTextL5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Because this website uses HTTP, the traffic is not encrypted. Click the </w:t>
      </w:r>
      <w:r w:rsidR="003C6887" w:rsidRPr="008D0497">
        <w:rPr>
          <w:rFonts w:asciiTheme="majorBidi" w:hAnsiTheme="majorBidi" w:cstheme="majorBidi"/>
        </w:rPr>
        <w:t>Password</w:t>
      </w:r>
      <w:r w:rsidRPr="008D0497">
        <w:rPr>
          <w:rFonts w:asciiTheme="majorBidi" w:hAnsiTheme="majorBidi" w:cstheme="majorBidi"/>
        </w:rPr>
        <w:t xml:space="preserve"> field to see the warning pop up.</w:t>
      </w:r>
    </w:p>
    <w:p w14:paraId="27FBE5F1" w14:textId="77777777" w:rsidR="00750FC7" w:rsidRPr="008D0497" w:rsidRDefault="00750FC7" w:rsidP="00750FC7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Enter a username of </w:t>
      </w:r>
      <w:r w:rsidRPr="008D0497">
        <w:rPr>
          <w:rFonts w:asciiTheme="majorBidi" w:hAnsiTheme="majorBidi" w:cstheme="majorBidi"/>
          <w:b/>
        </w:rPr>
        <w:t>Admin</w:t>
      </w:r>
      <w:r w:rsidRPr="008D0497">
        <w:rPr>
          <w:rFonts w:asciiTheme="majorBidi" w:hAnsiTheme="majorBidi" w:cstheme="majorBidi"/>
        </w:rPr>
        <w:t xml:space="preserve"> with a password of </w:t>
      </w:r>
      <w:r w:rsidRPr="008D0497">
        <w:rPr>
          <w:rFonts w:asciiTheme="majorBidi" w:hAnsiTheme="majorBidi" w:cstheme="majorBidi"/>
          <w:b/>
        </w:rPr>
        <w:t>Admin</w:t>
      </w:r>
      <w:r w:rsidRPr="008D0497">
        <w:rPr>
          <w:rFonts w:asciiTheme="majorBidi" w:hAnsiTheme="majorBidi" w:cstheme="majorBidi"/>
        </w:rPr>
        <w:t xml:space="preserve"> and click </w:t>
      </w:r>
      <w:r w:rsidRPr="008D0497">
        <w:rPr>
          <w:rFonts w:asciiTheme="majorBidi" w:hAnsiTheme="majorBidi" w:cstheme="majorBidi"/>
          <w:b/>
        </w:rPr>
        <w:t>Login</w:t>
      </w:r>
      <w:r w:rsidRPr="008D0497">
        <w:rPr>
          <w:rFonts w:asciiTheme="majorBidi" w:hAnsiTheme="majorBidi" w:cstheme="majorBidi"/>
        </w:rPr>
        <w:t>.</w:t>
      </w:r>
    </w:p>
    <w:p w14:paraId="05B10B06" w14:textId="77777777" w:rsidR="00750FC7" w:rsidRPr="008D0497" w:rsidRDefault="00750FC7" w:rsidP="00750FC7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Close the web browser.</w:t>
      </w:r>
    </w:p>
    <w:p w14:paraId="740088B1" w14:textId="77777777" w:rsidR="00750FC7" w:rsidRPr="008D0497" w:rsidRDefault="00750FC7" w:rsidP="00750FC7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Return to the terminal window where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is running. Enter </w:t>
      </w:r>
      <w:r w:rsidRPr="008D0497">
        <w:rPr>
          <w:rFonts w:asciiTheme="majorBidi" w:hAnsiTheme="majorBidi" w:cstheme="majorBidi"/>
          <w:b/>
        </w:rPr>
        <w:t>CTRL+C</w:t>
      </w:r>
      <w:r w:rsidRPr="008D0497">
        <w:rPr>
          <w:rFonts w:asciiTheme="majorBidi" w:hAnsiTheme="majorBidi" w:cstheme="majorBidi"/>
        </w:rPr>
        <w:t xml:space="preserve"> to stop the packet capture.</w:t>
      </w:r>
    </w:p>
    <w:p w14:paraId="5388F240" w14:textId="77777777" w:rsidR="00750FC7" w:rsidRPr="008D0497" w:rsidRDefault="00750FC7" w:rsidP="00750FC7">
      <w:pPr>
        <w:pStyle w:val="Heading3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View the HTTP capture.</w:t>
      </w:r>
    </w:p>
    <w:p w14:paraId="47C25625" w14:textId="77777777" w:rsidR="00750FC7" w:rsidRPr="008D0497" w:rsidRDefault="00750FC7" w:rsidP="00750FC7">
      <w:pPr>
        <w:pStyle w:val="BodyTextL25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The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, executed in the previous step, printed the output to a file named </w:t>
      </w:r>
      <w:proofErr w:type="spellStart"/>
      <w:proofErr w:type="gramStart"/>
      <w:r w:rsidRPr="008D0497">
        <w:rPr>
          <w:rFonts w:asciiTheme="majorBidi" w:hAnsiTheme="majorBidi" w:cstheme="majorBidi"/>
        </w:rPr>
        <w:t>httpdump.pcap</w:t>
      </w:r>
      <w:proofErr w:type="spellEnd"/>
      <w:proofErr w:type="gramEnd"/>
      <w:r w:rsidRPr="008D0497">
        <w:rPr>
          <w:rFonts w:asciiTheme="majorBidi" w:hAnsiTheme="majorBidi" w:cstheme="majorBidi"/>
        </w:rPr>
        <w:t xml:space="preserve">. This file </w:t>
      </w:r>
      <w:proofErr w:type="gramStart"/>
      <w:r w:rsidRPr="008D0497">
        <w:rPr>
          <w:rFonts w:asciiTheme="majorBidi" w:hAnsiTheme="majorBidi" w:cstheme="majorBidi"/>
        </w:rPr>
        <w:t>is located in</w:t>
      </w:r>
      <w:proofErr w:type="gramEnd"/>
      <w:r w:rsidRPr="008D0497">
        <w:rPr>
          <w:rFonts w:asciiTheme="majorBidi" w:hAnsiTheme="majorBidi" w:cstheme="majorBidi"/>
        </w:rPr>
        <w:t xml:space="preserve"> the home directory for the user </w:t>
      </w:r>
      <w:r w:rsidRPr="008D0497">
        <w:rPr>
          <w:rFonts w:asciiTheme="majorBidi" w:hAnsiTheme="majorBidi" w:cstheme="majorBidi"/>
          <w:b/>
        </w:rPr>
        <w:t>analyst</w:t>
      </w:r>
      <w:r w:rsidRPr="008D0497">
        <w:rPr>
          <w:rFonts w:asciiTheme="majorBidi" w:hAnsiTheme="majorBidi" w:cstheme="majorBidi"/>
          <w:bCs/>
        </w:rPr>
        <w:t>.</w:t>
      </w:r>
    </w:p>
    <w:p w14:paraId="056F9B91" w14:textId="77777777" w:rsidR="00750FC7" w:rsidRPr="008D0497" w:rsidRDefault="00750FC7" w:rsidP="00750FC7">
      <w:pPr>
        <w:pStyle w:val="SubStepAlpha"/>
        <w:keepNext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lastRenderedPageBreak/>
        <w:t xml:space="preserve">Click the File Manager icon on the desktop and browse to the home folder for the user </w:t>
      </w:r>
      <w:r w:rsidRPr="008D0497">
        <w:rPr>
          <w:rFonts w:asciiTheme="majorBidi" w:hAnsiTheme="majorBidi" w:cstheme="majorBidi"/>
          <w:b/>
        </w:rPr>
        <w:t>analyst</w:t>
      </w:r>
      <w:r w:rsidRPr="008D0497">
        <w:rPr>
          <w:rFonts w:asciiTheme="majorBidi" w:hAnsiTheme="majorBidi" w:cstheme="majorBidi"/>
        </w:rPr>
        <w:t xml:space="preserve">. Double-click the </w:t>
      </w:r>
      <w:proofErr w:type="spellStart"/>
      <w:r w:rsidRPr="008D0497">
        <w:rPr>
          <w:rFonts w:asciiTheme="majorBidi" w:hAnsiTheme="majorBidi" w:cstheme="majorBidi"/>
          <w:b/>
        </w:rPr>
        <w:t>httpdump.pcap</w:t>
      </w:r>
      <w:proofErr w:type="spellEnd"/>
      <w:r w:rsidRPr="008D0497">
        <w:rPr>
          <w:rFonts w:asciiTheme="majorBidi" w:hAnsiTheme="majorBidi" w:cstheme="majorBidi"/>
        </w:rPr>
        <w:t xml:space="preserve"> file, in the Open With dialog box scroll down to Wireshark and then click </w:t>
      </w:r>
      <w:r w:rsidRPr="008D0497">
        <w:rPr>
          <w:rFonts w:asciiTheme="majorBidi" w:hAnsiTheme="majorBidi" w:cstheme="majorBidi"/>
          <w:b/>
          <w:bCs/>
        </w:rPr>
        <w:t>Open</w:t>
      </w:r>
      <w:r w:rsidRPr="008D0497">
        <w:rPr>
          <w:rFonts w:asciiTheme="majorBidi" w:hAnsiTheme="majorBidi" w:cstheme="majorBidi"/>
        </w:rPr>
        <w:t>.</w:t>
      </w:r>
    </w:p>
    <w:p w14:paraId="25AFC027" w14:textId="77777777" w:rsidR="00750FC7" w:rsidRDefault="00750FC7" w:rsidP="00750FC7">
      <w:pPr>
        <w:pStyle w:val="Visual"/>
      </w:pPr>
      <w:r>
        <w:rPr>
          <w:noProof/>
        </w:rPr>
        <w:drawing>
          <wp:inline distT="0" distB="0" distL="0" distR="0" wp14:anchorId="5D2190EF" wp14:editId="77E16B8F">
            <wp:extent cx="4495800" cy="3044774"/>
            <wp:effectExtent l="0" t="0" r="0" b="3810"/>
            <wp:docPr id="8" name="Picture 8" descr="Screenshot of fil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632" cy="30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DAA" w14:textId="77777777" w:rsidR="00750FC7" w:rsidRPr="008D0497" w:rsidRDefault="00750FC7" w:rsidP="009F0ED8">
      <w:pPr>
        <w:pStyle w:val="SubStepAlpha"/>
        <w:keepNext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In the Wireshark application, filter for </w:t>
      </w:r>
      <w:r w:rsidRPr="008D0497">
        <w:rPr>
          <w:rFonts w:asciiTheme="majorBidi" w:hAnsiTheme="majorBidi" w:cstheme="majorBidi"/>
          <w:b/>
        </w:rPr>
        <w:t>http</w:t>
      </w:r>
      <w:r w:rsidRPr="008D0497">
        <w:rPr>
          <w:rFonts w:asciiTheme="majorBidi" w:hAnsiTheme="majorBidi" w:cstheme="majorBidi"/>
        </w:rPr>
        <w:t xml:space="preserve"> and click </w:t>
      </w:r>
      <w:r w:rsidRPr="008D0497">
        <w:rPr>
          <w:rFonts w:asciiTheme="majorBidi" w:hAnsiTheme="majorBidi" w:cstheme="majorBidi"/>
          <w:b/>
        </w:rPr>
        <w:t>Apply</w:t>
      </w:r>
      <w:r w:rsidRPr="008D0497">
        <w:rPr>
          <w:rFonts w:asciiTheme="majorBidi" w:hAnsiTheme="majorBidi" w:cstheme="majorBidi"/>
        </w:rPr>
        <w:t>.</w:t>
      </w:r>
    </w:p>
    <w:p w14:paraId="498F671F" w14:textId="77777777" w:rsidR="00750FC7" w:rsidRPr="00153A23" w:rsidRDefault="00750FC7" w:rsidP="00750FC7">
      <w:pPr>
        <w:pStyle w:val="Visual"/>
      </w:pPr>
      <w:r>
        <w:rPr>
          <w:noProof/>
        </w:rPr>
        <w:drawing>
          <wp:inline distT="0" distB="0" distL="0" distR="0" wp14:anchorId="0D0D4E2C" wp14:editId="2E51A948">
            <wp:extent cx="5486400" cy="394335"/>
            <wp:effectExtent l="0" t="0" r="0" b="5715"/>
            <wp:docPr id="9" name="Picture 9" descr="screenshot of applied http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ED7A" w14:textId="77777777" w:rsidR="00750FC7" w:rsidRPr="008D0497" w:rsidRDefault="00750FC7" w:rsidP="00750FC7">
      <w:pPr>
        <w:pStyle w:val="SubStepAlpha"/>
        <w:keepNext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Browse through the different HTTP messages and select the </w:t>
      </w:r>
      <w:r w:rsidRPr="008D0497">
        <w:rPr>
          <w:rFonts w:asciiTheme="majorBidi" w:hAnsiTheme="majorBidi" w:cstheme="majorBidi"/>
          <w:b/>
        </w:rPr>
        <w:t>POST</w:t>
      </w:r>
      <w:r w:rsidRPr="008D0497">
        <w:rPr>
          <w:rFonts w:asciiTheme="majorBidi" w:hAnsiTheme="majorBidi" w:cstheme="majorBidi"/>
        </w:rPr>
        <w:t xml:space="preserve"> message.</w:t>
      </w:r>
    </w:p>
    <w:p w14:paraId="036A134D" w14:textId="77777777" w:rsidR="00750FC7" w:rsidRDefault="00750FC7" w:rsidP="00750FC7">
      <w:pPr>
        <w:pStyle w:val="Visual"/>
      </w:pPr>
      <w:r>
        <w:rPr>
          <w:noProof/>
        </w:rPr>
        <w:drawing>
          <wp:inline distT="0" distB="0" distL="0" distR="0" wp14:anchorId="1416E8DA" wp14:editId="2A7C9688">
            <wp:extent cx="5566021" cy="1784350"/>
            <wp:effectExtent l="0" t="0" r="0" b="6350"/>
            <wp:docPr id="10" name="Picture 10" descr="screenshot of http filtered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430" cy="18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2A5F" w14:textId="77777777" w:rsidR="00750FC7" w:rsidRPr="008D0497" w:rsidRDefault="00750FC7" w:rsidP="00750FC7">
      <w:pPr>
        <w:pStyle w:val="SubStepAlpha"/>
        <w:keepNext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lastRenderedPageBreak/>
        <w:t xml:space="preserve">In the lower window, the message is displayed. Expand the </w:t>
      </w:r>
      <w:r w:rsidRPr="008D0497">
        <w:rPr>
          <w:rFonts w:asciiTheme="majorBidi" w:hAnsiTheme="majorBidi" w:cstheme="majorBidi"/>
          <w:b/>
        </w:rPr>
        <w:t>HTML Form URL Encoded: application/x-www-form-</w:t>
      </w:r>
      <w:proofErr w:type="spellStart"/>
      <w:r w:rsidRPr="008D0497">
        <w:rPr>
          <w:rFonts w:asciiTheme="majorBidi" w:hAnsiTheme="majorBidi" w:cstheme="majorBidi"/>
          <w:b/>
        </w:rPr>
        <w:t>urlencoded</w:t>
      </w:r>
      <w:proofErr w:type="spellEnd"/>
      <w:r w:rsidRPr="008D0497">
        <w:rPr>
          <w:rFonts w:asciiTheme="majorBidi" w:hAnsiTheme="majorBidi" w:cstheme="majorBidi"/>
        </w:rPr>
        <w:t xml:space="preserve"> section.</w:t>
      </w:r>
    </w:p>
    <w:p w14:paraId="382D373C" w14:textId="77777777" w:rsidR="00750FC7" w:rsidRPr="008D0497" w:rsidRDefault="00750FC7" w:rsidP="00750FC7">
      <w:pPr>
        <w:pStyle w:val="Visual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  <w:noProof/>
        </w:rPr>
        <w:drawing>
          <wp:inline distT="0" distB="0" distL="0" distR="0" wp14:anchorId="7CB4B358" wp14:editId="478A2CE7">
            <wp:extent cx="5261097" cy="1041400"/>
            <wp:effectExtent l="0" t="0" r="0" b="6350"/>
            <wp:docPr id="11" name="Picture 11" descr="screenshot of the expand post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67" cy="10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8139" w14:textId="77777777" w:rsidR="00750FC7" w:rsidRPr="008D0497" w:rsidRDefault="00750FC7" w:rsidP="00750FC7">
      <w:pPr>
        <w:pStyle w:val="Heading4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Question:</w:t>
      </w:r>
    </w:p>
    <w:p w14:paraId="574C281C" w14:textId="2078A394" w:rsidR="00750FC7" w:rsidRDefault="00750FC7" w:rsidP="00DE76A2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What two pieces of information are displayed?</w:t>
      </w:r>
    </w:p>
    <w:p w14:paraId="4F282B6C" w14:textId="6EA8FF77" w:rsidR="00DE76A2" w:rsidRDefault="00DE76A2" w:rsidP="00DE76A2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Ans: user id and password</w:t>
      </w:r>
    </w:p>
    <w:p w14:paraId="645D646D" w14:textId="73325DB3" w:rsidR="00DE76A2" w:rsidRPr="00DE76A2" w:rsidRDefault="00DE76A2" w:rsidP="00DE76A2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uid:Admin</w:t>
      </w:r>
      <w:proofErr w:type="spellEnd"/>
      <w:proofErr w:type="gram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passw:Admin</w:t>
      </w:r>
      <w:proofErr w:type="spellEnd"/>
    </w:p>
    <w:p w14:paraId="35D10ED5" w14:textId="3032DD51" w:rsidR="00407194" w:rsidRDefault="00407194" w:rsidP="00407194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</w:p>
    <w:p w14:paraId="2A614165" w14:textId="77777777" w:rsidR="00407194" w:rsidRPr="008D0497" w:rsidRDefault="00407194" w:rsidP="00407194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</w:p>
    <w:p w14:paraId="7271CD13" w14:textId="77777777" w:rsidR="00750FC7" w:rsidRPr="008D0497" w:rsidRDefault="00750FC7" w:rsidP="00750FC7">
      <w:pPr>
        <w:pStyle w:val="SubStepAlpha"/>
        <w:rPr>
          <w:rStyle w:val="AnswerGray"/>
          <w:rFonts w:asciiTheme="majorBidi" w:hAnsiTheme="majorBidi" w:cstheme="majorBidi"/>
          <w:b w:val="0"/>
          <w:bCs/>
        </w:rPr>
      </w:pPr>
      <w:r w:rsidRPr="008D0497">
        <w:rPr>
          <w:rFonts w:asciiTheme="majorBidi" w:hAnsiTheme="majorBidi" w:cstheme="majorBidi"/>
        </w:rPr>
        <w:t>Close the Wireshark application.</w:t>
      </w:r>
    </w:p>
    <w:p w14:paraId="12D553AE" w14:textId="77777777" w:rsidR="00750FC7" w:rsidRPr="008D0497" w:rsidRDefault="00750FC7" w:rsidP="00750FC7">
      <w:pPr>
        <w:pStyle w:val="Heading2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Capture and View HTTPS Traffic</w:t>
      </w:r>
    </w:p>
    <w:p w14:paraId="1CF804C4" w14:textId="77777777" w:rsidR="00750FC7" w:rsidRPr="008D0497" w:rsidRDefault="00750FC7" w:rsidP="00750FC7">
      <w:pPr>
        <w:pStyle w:val="BodyTextL25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You will now use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from the command line of a Linux workstation to capture HTTPS traffic. After starting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, you will generate HTTPS traffic while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records the contents of the network traffic. These records will again be analyzed using Wireshark.</w:t>
      </w:r>
    </w:p>
    <w:p w14:paraId="71DBA2C6" w14:textId="77777777" w:rsidR="00750FC7" w:rsidRPr="008D0497" w:rsidRDefault="00750FC7" w:rsidP="00750FC7">
      <w:pPr>
        <w:pStyle w:val="Heading3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Start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within a terminal.</w:t>
      </w:r>
    </w:p>
    <w:p w14:paraId="12008264" w14:textId="77777777" w:rsidR="00750FC7" w:rsidRPr="008D0497" w:rsidRDefault="00750FC7" w:rsidP="00750FC7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While in the</w:t>
      </w:r>
      <w:r w:rsidRPr="008D0497">
        <w:rPr>
          <w:rFonts w:asciiTheme="majorBidi" w:hAnsiTheme="majorBidi" w:cstheme="majorBidi"/>
          <w:noProof/>
        </w:rPr>
        <w:t xml:space="preserve"> terminal</w:t>
      </w:r>
      <w:r w:rsidRPr="008D0497">
        <w:rPr>
          <w:rFonts w:asciiTheme="majorBidi" w:hAnsiTheme="majorBidi" w:cstheme="majorBidi"/>
        </w:rPr>
        <w:t xml:space="preserve"> application, enter the command </w:t>
      </w:r>
      <w:proofErr w:type="spellStart"/>
      <w:r w:rsidRPr="008D0497">
        <w:rPr>
          <w:rFonts w:asciiTheme="majorBidi" w:hAnsiTheme="majorBidi" w:cstheme="majorBidi"/>
          <w:b/>
        </w:rPr>
        <w:t>sudo</w:t>
      </w:r>
      <w:proofErr w:type="spellEnd"/>
      <w:r w:rsidRPr="008D0497">
        <w:rPr>
          <w:rFonts w:asciiTheme="majorBidi" w:hAnsiTheme="majorBidi" w:cstheme="majorBidi"/>
          <w:b/>
        </w:rPr>
        <w:t xml:space="preserve"> </w:t>
      </w:r>
      <w:proofErr w:type="spellStart"/>
      <w:r w:rsidRPr="008D0497">
        <w:rPr>
          <w:rFonts w:asciiTheme="majorBidi" w:hAnsiTheme="majorBidi" w:cstheme="majorBidi"/>
          <w:b/>
        </w:rPr>
        <w:t>tcpdump</w:t>
      </w:r>
      <w:proofErr w:type="spellEnd"/>
      <w:r w:rsidRPr="008D0497">
        <w:rPr>
          <w:rFonts w:asciiTheme="majorBidi" w:hAnsiTheme="majorBidi" w:cstheme="majorBidi"/>
          <w:b/>
        </w:rPr>
        <w:t xml:space="preserve"> –</w:t>
      </w:r>
      <w:proofErr w:type="spellStart"/>
      <w:r w:rsidRPr="008D0497">
        <w:rPr>
          <w:rFonts w:asciiTheme="majorBidi" w:hAnsiTheme="majorBidi" w:cstheme="majorBidi"/>
          <w:b/>
        </w:rPr>
        <w:t>i</w:t>
      </w:r>
      <w:proofErr w:type="spellEnd"/>
      <w:r w:rsidRPr="008D0497">
        <w:rPr>
          <w:rFonts w:asciiTheme="majorBidi" w:hAnsiTheme="majorBidi" w:cstheme="majorBidi"/>
          <w:b/>
        </w:rPr>
        <w:t xml:space="preserve"> enp0s3 –s 0 –w </w:t>
      </w:r>
      <w:proofErr w:type="spellStart"/>
      <w:proofErr w:type="gramStart"/>
      <w:r w:rsidRPr="008D0497">
        <w:rPr>
          <w:rFonts w:asciiTheme="majorBidi" w:hAnsiTheme="majorBidi" w:cstheme="majorBidi"/>
          <w:b/>
        </w:rPr>
        <w:t>httpsdump.pcap</w:t>
      </w:r>
      <w:proofErr w:type="spellEnd"/>
      <w:proofErr w:type="gramEnd"/>
      <w:r w:rsidRPr="008D0497">
        <w:rPr>
          <w:rFonts w:asciiTheme="majorBidi" w:hAnsiTheme="majorBidi" w:cstheme="majorBidi"/>
        </w:rPr>
        <w:t xml:space="preserve">. Enter the password </w:t>
      </w:r>
      <w:proofErr w:type="spellStart"/>
      <w:r w:rsidRPr="008D0497">
        <w:rPr>
          <w:rFonts w:asciiTheme="majorBidi" w:hAnsiTheme="majorBidi" w:cstheme="majorBidi"/>
          <w:b/>
        </w:rPr>
        <w:t>cyberops</w:t>
      </w:r>
      <w:proofErr w:type="spellEnd"/>
      <w:r w:rsidRPr="008D0497">
        <w:rPr>
          <w:rFonts w:asciiTheme="majorBidi" w:hAnsiTheme="majorBidi" w:cstheme="majorBidi"/>
        </w:rPr>
        <w:t xml:space="preserve"> for the user analyst when prompted.</w:t>
      </w:r>
    </w:p>
    <w:p w14:paraId="3896DE91" w14:textId="77777777" w:rsidR="00750FC7" w:rsidRDefault="00750FC7" w:rsidP="00750FC7">
      <w:pPr>
        <w:pStyle w:val="CMD"/>
        <w:rPr>
          <w:b/>
        </w:rPr>
      </w:pPr>
      <w:r>
        <w:t>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B97757">
        <w:rPr>
          <w:b/>
        </w:rPr>
        <w:t>sudo</w:t>
      </w:r>
      <w:proofErr w:type="spellEnd"/>
      <w:r w:rsidRPr="00B97757">
        <w:rPr>
          <w:b/>
        </w:rPr>
        <w:t xml:space="preserve"> </w:t>
      </w:r>
      <w:proofErr w:type="spellStart"/>
      <w:r w:rsidRPr="00B97757">
        <w:rPr>
          <w:b/>
        </w:rPr>
        <w:t>tcpdump</w:t>
      </w:r>
      <w:proofErr w:type="spellEnd"/>
      <w:r w:rsidRPr="00B97757">
        <w:rPr>
          <w:b/>
        </w:rPr>
        <w:t xml:space="preserve"> –</w:t>
      </w:r>
      <w:proofErr w:type="spellStart"/>
      <w:r w:rsidRPr="00B97757">
        <w:rPr>
          <w:b/>
        </w:rPr>
        <w:t>i</w:t>
      </w:r>
      <w:proofErr w:type="spellEnd"/>
      <w:r w:rsidRPr="00B97757">
        <w:rPr>
          <w:b/>
        </w:rPr>
        <w:t xml:space="preserve"> enp0s3 –s 0 –w </w:t>
      </w:r>
      <w:proofErr w:type="spellStart"/>
      <w:r w:rsidRPr="00B97757">
        <w:rPr>
          <w:b/>
        </w:rPr>
        <w:t>httpsdump.pcap</w:t>
      </w:r>
      <w:proofErr w:type="spellEnd"/>
    </w:p>
    <w:p w14:paraId="0EE528E9" w14:textId="77777777" w:rsidR="00750FC7" w:rsidRDefault="00750FC7" w:rsidP="00DD7FDB">
      <w:pPr>
        <w:pStyle w:val="CMDOutput"/>
      </w:pPr>
      <w:r>
        <w:t>[</w:t>
      </w:r>
      <w:proofErr w:type="spellStart"/>
      <w:r>
        <w:t>sudo</w:t>
      </w:r>
      <w:proofErr w:type="spellEnd"/>
      <w:r>
        <w:t xml:space="preserve">] password for analyst: </w:t>
      </w:r>
    </w:p>
    <w:p w14:paraId="085F2A05" w14:textId="77777777" w:rsidR="00750FC7" w:rsidRDefault="00750FC7" w:rsidP="00DD7FDB">
      <w:pPr>
        <w:pStyle w:val="CMDOutput"/>
      </w:pPr>
      <w:proofErr w:type="spellStart"/>
      <w:r>
        <w:t>tcpdump</w:t>
      </w:r>
      <w:proofErr w:type="spellEnd"/>
      <w:r>
        <w:t xml:space="preserve">: listening on enp0s3, link-type EN10MB (Ethernet), capture size 262144 </w:t>
      </w:r>
      <w:proofErr w:type="gramStart"/>
      <w:r>
        <w:t>bytes</w:t>
      </w:r>
      <w:proofErr w:type="gramEnd"/>
    </w:p>
    <w:p w14:paraId="45DBBE35" w14:textId="77777777" w:rsidR="00750FC7" w:rsidRPr="008D0497" w:rsidRDefault="00750FC7" w:rsidP="00750FC7">
      <w:pPr>
        <w:pStyle w:val="BodyTextL5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This command will start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and record network traffic on the </w:t>
      </w:r>
      <w:r w:rsidRPr="008D0497">
        <w:rPr>
          <w:rFonts w:asciiTheme="majorBidi" w:hAnsiTheme="majorBidi" w:cstheme="majorBidi"/>
          <w:b/>
        </w:rPr>
        <w:t>enp0s3</w:t>
      </w:r>
      <w:r w:rsidRPr="008D0497">
        <w:rPr>
          <w:rFonts w:asciiTheme="majorBidi" w:hAnsiTheme="majorBidi" w:cstheme="majorBidi"/>
        </w:rPr>
        <w:t xml:space="preserve"> interface of the Linux workstation. If your interface is different than enp0s3, please modify it when using the above command.</w:t>
      </w:r>
    </w:p>
    <w:p w14:paraId="1A1CE088" w14:textId="77777777" w:rsidR="00750FC7" w:rsidRPr="008D0497" w:rsidRDefault="00750FC7" w:rsidP="00750FC7">
      <w:pPr>
        <w:pStyle w:val="SubStepAlpha"/>
        <w:numPr>
          <w:ilvl w:val="0"/>
          <w:numId w:val="0"/>
        </w:numPr>
        <w:ind w:left="72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All recorded traffic will be printed to the file </w:t>
      </w:r>
      <w:proofErr w:type="spellStart"/>
      <w:proofErr w:type="gramStart"/>
      <w:r w:rsidRPr="008D0497">
        <w:rPr>
          <w:rFonts w:asciiTheme="majorBidi" w:hAnsiTheme="majorBidi" w:cstheme="majorBidi"/>
          <w:b/>
        </w:rPr>
        <w:t>httpsdump.pcap</w:t>
      </w:r>
      <w:proofErr w:type="spellEnd"/>
      <w:proofErr w:type="gramEnd"/>
      <w:r w:rsidRPr="008D0497">
        <w:rPr>
          <w:rFonts w:asciiTheme="majorBidi" w:hAnsiTheme="majorBidi" w:cstheme="majorBidi"/>
        </w:rPr>
        <w:t xml:space="preserve"> in the home directory of the user analyst.</w:t>
      </w:r>
    </w:p>
    <w:p w14:paraId="60DE7CBF" w14:textId="5ED14B60" w:rsidR="00750FC7" w:rsidRPr="008D0497" w:rsidRDefault="00750FC7" w:rsidP="00750FC7">
      <w:pPr>
        <w:pStyle w:val="SubStepAlpha"/>
        <w:rPr>
          <w:rFonts w:asciiTheme="majorBidi" w:hAnsiTheme="majorBidi" w:cstheme="majorBidi"/>
          <w:b/>
          <w:noProof/>
          <w:u w:val="single"/>
        </w:rPr>
      </w:pPr>
      <w:r w:rsidRPr="008D0497">
        <w:rPr>
          <w:rFonts w:asciiTheme="majorBidi" w:hAnsiTheme="majorBidi" w:cstheme="majorBidi"/>
        </w:rPr>
        <w:t>Open</w:t>
      </w:r>
      <w:r w:rsidRPr="008D0497">
        <w:rPr>
          <w:rFonts w:asciiTheme="majorBidi" w:hAnsiTheme="majorBidi" w:cstheme="majorBidi"/>
          <w:noProof/>
        </w:rPr>
        <w:t xml:space="preserve"> a web browser from the launch bar within the </w:t>
      </w:r>
      <w:r w:rsidR="003C6887" w:rsidRPr="008D0497">
        <w:rPr>
          <w:rFonts w:asciiTheme="majorBidi" w:hAnsiTheme="majorBidi" w:cstheme="majorBidi"/>
          <w:noProof/>
        </w:rPr>
        <w:t>CyberOps</w:t>
      </w:r>
      <w:r w:rsidRPr="008D0497">
        <w:rPr>
          <w:rFonts w:asciiTheme="majorBidi" w:hAnsiTheme="majorBidi" w:cstheme="majorBidi"/>
          <w:noProof/>
        </w:rPr>
        <w:t xml:space="preserve"> Workstation</w:t>
      </w:r>
      <w:r w:rsidR="003C6887" w:rsidRPr="008D0497">
        <w:rPr>
          <w:rFonts w:asciiTheme="majorBidi" w:hAnsiTheme="majorBidi" w:cstheme="majorBidi"/>
          <w:noProof/>
        </w:rPr>
        <w:t xml:space="preserve"> VM</w:t>
      </w:r>
      <w:r w:rsidRPr="008D0497">
        <w:rPr>
          <w:rFonts w:asciiTheme="majorBidi" w:hAnsiTheme="majorBidi" w:cstheme="majorBidi"/>
          <w:noProof/>
        </w:rPr>
        <w:t xml:space="preserve">. </w:t>
      </w:r>
      <w:r w:rsidR="001D1950" w:rsidRPr="008D0497">
        <w:rPr>
          <w:rFonts w:asciiTheme="majorBidi" w:hAnsiTheme="majorBidi" w:cstheme="majorBidi"/>
          <w:noProof/>
        </w:rPr>
        <w:t>Navigate to</w:t>
      </w:r>
      <w:r w:rsidR="001D1950">
        <w:rPr>
          <w:rFonts w:asciiTheme="majorBidi" w:hAnsiTheme="majorBidi" w:cstheme="majorBidi"/>
          <w:noProof/>
        </w:rPr>
        <w:t xml:space="preserve"> </w:t>
      </w:r>
      <w:hyperlink r:id="rId13" w:history="1">
        <w:r w:rsidR="001D1950" w:rsidRPr="00F42C6E">
          <w:rPr>
            <w:rStyle w:val="Hyperlink"/>
            <w:rFonts w:asciiTheme="majorBidi" w:hAnsiTheme="majorBidi" w:cstheme="majorBidi"/>
            <w:noProof/>
          </w:rPr>
          <w:t>https://ucasaslms.org/</w:t>
        </w:r>
      </w:hyperlink>
      <w:r w:rsidRPr="008D0497">
        <w:rPr>
          <w:rFonts w:asciiTheme="majorBidi" w:hAnsiTheme="majorBidi" w:cstheme="majorBidi"/>
        </w:rPr>
        <w:t>.</w:t>
      </w:r>
    </w:p>
    <w:p w14:paraId="1F897D74" w14:textId="72631D02" w:rsidR="00750FC7" w:rsidRDefault="00750FC7" w:rsidP="00857BB7">
      <w:pPr>
        <w:pStyle w:val="BodyTextL50"/>
        <w:spacing w:before="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What do you notice about the website URL?</w:t>
      </w:r>
    </w:p>
    <w:p w14:paraId="5F5CBE7A" w14:textId="0FD1CD5C" w:rsidR="00857BB7" w:rsidRPr="00857BB7" w:rsidRDefault="00857BB7" w:rsidP="00857BB7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Ans: It uses https which is much more secure than http.</w:t>
      </w:r>
    </w:p>
    <w:p w14:paraId="15805C7E" w14:textId="77777777" w:rsidR="001D1950" w:rsidRDefault="001D1950" w:rsidP="001D1950">
      <w:pPr>
        <w:pStyle w:val="SubStepAlpha"/>
        <w:numPr>
          <w:ilvl w:val="0"/>
          <w:numId w:val="0"/>
        </w:numPr>
        <w:ind w:left="720"/>
        <w:rPr>
          <w:rFonts w:asciiTheme="majorBidi" w:hAnsiTheme="majorBidi" w:cstheme="majorBidi"/>
        </w:rPr>
      </w:pPr>
    </w:p>
    <w:p w14:paraId="47676969" w14:textId="77777777" w:rsidR="001D1950" w:rsidRDefault="001D1950" w:rsidP="001D1950">
      <w:pPr>
        <w:pStyle w:val="SubStepAlpha"/>
        <w:numPr>
          <w:ilvl w:val="0"/>
          <w:numId w:val="0"/>
        </w:numPr>
        <w:ind w:left="720"/>
        <w:rPr>
          <w:rFonts w:asciiTheme="majorBidi" w:hAnsiTheme="majorBidi" w:cstheme="majorBidi"/>
        </w:rPr>
      </w:pPr>
    </w:p>
    <w:p w14:paraId="47745389" w14:textId="78690FEF" w:rsidR="00750FC7" w:rsidRPr="001D1950" w:rsidRDefault="00750FC7" w:rsidP="001D1950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Enter in your username and password. Click </w:t>
      </w:r>
      <w:r w:rsidR="001D1950" w:rsidRPr="008D0497">
        <w:rPr>
          <w:rFonts w:asciiTheme="majorBidi" w:hAnsiTheme="majorBidi" w:cstheme="majorBidi"/>
          <w:b/>
        </w:rPr>
        <w:t>Log in</w:t>
      </w:r>
      <w:r w:rsidRPr="008D0497">
        <w:rPr>
          <w:rFonts w:asciiTheme="majorBidi" w:hAnsiTheme="majorBidi" w:cstheme="majorBidi"/>
        </w:rPr>
        <w:t>.</w:t>
      </w:r>
    </w:p>
    <w:p w14:paraId="54B57C9E" w14:textId="434A206D" w:rsidR="00750FC7" w:rsidRPr="008D0497" w:rsidRDefault="00750FC7" w:rsidP="00750FC7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Close the</w:t>
      </w:r>
      <w:r w:rsidR="00DD7FDB" w:rsidRPr="008D0497">
        <w:rPr>
          <w:rFonts w:asciiTheme="majorBidi" w:hAnsiTheme="majorBidi" w:cstheme="majorBidi"/>
        </w:rPr>
        <w:t xml:space="preserve"> </w:t>
      </w:r>
      <w:r w:rsidRPr="008D0497">
        <w:rPr>
          <w:rFonts w:asciiTheme="majorBidi" w:hAnsiTheme="majorBidi" w:cstheme="majorBidi"/>
        </w:rPr>
        <w:t>web browser</w:t>
      </w:r>
      <w:r w:rsidR="00DD7FDB" w:rsidRPr="008D0497">
        <w:rPr>
          <w:rFonts w:asciiTheme="majorBidi" w:hAnsiTheme="majorBidi" w:cstheme="majorBidi"/>
        </w:rPr>
        <w:t xml:space="preserve"> in the VM.</w:t>
      </w:r>
    </w:p>
    <w:p w14:paraId="517AAF09" w14:textId="77777777" w:rsidR="00750FC7" w:rsidRPr="008D0497" w:rsidRDefault="00750FC7" w:rsidP="00750FC7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Return to the terminal window where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is running. Enter </w:t>
      </w:r>
      <w:r w:rsidRPr="008D0497">
        <w:rPr>
          <w:rFonts w:asciiTheme="majorBidi" w:hAnsiTheme="majorBidi" w:cstheme="majorBidi"/>
          <w:b/>
        </w:rPr>
        <w:t>CTRL+C</w:t>
      </w:r>
      <w:r w:rsidRPr="008D0497">
        <w:rPr>
          <w:rFonts w:asciiTheme="majorBidi" w:hAnsiTheme="majorBidi" w:cstheme="majorBidi"/>
        </w:rPr>
        <w:t xml:space="preserve"> to stop the packet capture.</w:t>
      </w:r>
    </w:p>
    <w:p w14:paraId="6A99CCDA" w14:textId="77777777" w:rsidR="00750FC7" w:rsidRPr="008D0497" w:rsidRDefault="00750FC7" w:rsidP="00750FC7">
      <w:pPr>
        <w:pStyle w:val="Heading3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View the HTTPS capture.</w:t>
      </w:r>
    </w:p>
    <w:p w14:paraId="2954A635" w14:textId="77777777" w:rsidR="00750FC7" w:rsidRPr="008D0497" w:rsidRDefault="00750FC7" w:rsidP="00750FC7">
      <w:pPr>
        <w:pStyle w:val="BodyTextL25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The </w:t>
      </w:r>
      <w:proofErr w:type="spellStart"/>
      <w:r w:rsidRPr="008D0497">
        <w:rPr>
          <w:rFonts w:asciiTheme="majorBidi" w:hAnsiTheme="majorBidi" w:cstheme="majorBidi"/>
        </w:rPr>
        <w:t>tcpdump</w:t>
      </w:r>
      <w:proofErr w:type="spellEnd"/>
      <w:r w:rsidRPr="008D0497">
        <w:rPr>
          <w:rFonts w:asciiTheme="majorBidi" w:hAnsiTheme="majorBidi" w:cstheme="majorBidi"/>
        </w:rPr>
        <w:t xml:space="preserve"> executed in Step 1 printed the output to a file named </w:t>
      </w:r>
      <w:proofErr w:type="spellStart"/>
      <w:proofErr w:type="gramStart"/>
      <w:r w:rsidRPr="008D0497">
        <w:rPr>
          <w:rFonts w:asciiTheme="majorBidi" w:hAnsiTheme="majorBidi" w:cstheme="majorBidi"/>
        </w:rPr>
        <w:t>httpsdump.pcap</w:t>
      </w:r>
      <w:proofErr w:type="spellEnd"/>
      <w:proofErr w:type="gramEnd"/>
      <w:r w:rsidRPr="008D0497">
        <w:rPr>
          <w:rFonts w:asciiTheme="majorBidi" w:hAnsiTheme="majorBidi" w:cstheme="majorBidi"/>
        </w:rPr>
        <w:t xml:space="preserve">. This file </w:t>
      </w:r>
      <w:proofErr w:type="gramStart"/>
      <w:r w:rsidRPr="008D0497">
        <w:rPr>
          <w:rFonts w:asciiTheme="majorBidi" w:hAnsiTheme="majorBidi" w:cstheme="majorBidi"/>
        </w:rPr>
        <w:t>is located in</w:t>
      </w:r>
      <w:proofErr w:type="gramEnd"/>
      <w:r w:rsidRPr="008D0497">
        <w:rPr>
          <w:rFonts w:asciiTheme="majorBidi" w:hAnsiTheme="majorBidi" w:cstheme="majorBidi"/>
        </w:rPr>
        <w:t xml:space="preserve"> the home directory for the user </w:t>
      </w:r>
      <w:r w:rsidRPr="008D0497">
        <w:rPr>
          <w:rFonts w:asciiTheme="majorBidi" w:hAnsiTheme="majorBidi" w:cstheme="majorBidi"/>
          <w:b/>
        </w:rPr>
        <w:t>analyst</w:t>
      </w:r>
      <w:r w:rsidRPr="008D0497">
        <w:rPr>
          <w:rFonts w:asciiTheme="majorBidi" w:hAnsiTheme="majorBidi" w:cstheme="majorBidi"/>
        </w:rPr>
        <w:t>.</w:t>
      </w:r>
    </w:p>
    <w:p w14:paraId="2F78FF05" w14:textId="77777777" w:rsidR="00750FC7" w:rsidRPr="008D0497" w:rsidRDefault="00750FC7" w:rsidP="00750FC7">
      <w:pPr>
        <w:pStyle w:val="SubStepAlpha"/>
        <w:keepNext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lastRenderedPageBreak/>
        <w:t xml:space="preserve">Click the Filesystem icon on the desktop and browse to the home folder for the user analyst. Open the </w:t>
      </w:r>
      <w:proofErr w:type="spellStart"/>
      <w:r w:rsidRPr="008D0497">
        <w:rPr>
          <w:rFonts w:asciiTheme="majorBidi" w:hAnsiTheme="majorBidi" w:cstheme="majorBidi"/>
          <w:b/>
        </w:rPr>
        <w:t>httpsdump.pcap</w:t>
      </w:r>
      <w:proofErr w:type="spellEnd"/>
      <w:r w:rsidRPr="008D0497">
        <w:rPr>
          <w:rFonts w:asciiTheme="majorBidi" w:hAnsiTheme="majorBidi" w:cstheme="majorBidi"/>
        </w:rPr>
        <w:t xml:space="preserve"> file.</w:t>
      </w:r>
    </w:p>
    <w:p w14:paraId="4FDC2C65" w14:textId="77777777" w:rsidR="00750FC7" w:rsidRDefault="00750FC7" w:rsidP="00750FC7">
      <w:pPr>
        <w:pStyle w:val="Visual"/>
      </w:pPr>
      <w:r>
        <w:rPr>
          <w:noProof/>
        </w:rPr>
        <w:drawing>
          <wp:inline distT="0" distB="0" distL="0" distR="0" wp14:anchorId="3369DEBB" wp14:editId="1E7346B1">
            <wp:extent cx="4546600" cy="3083256"/>
            <wp:effectExtent l="0" t="0" r="6350" b="3175"/>
            <wp:docPr id="23" name="Picture 23" descr="screenshot of fil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39" cy="30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06C4" w14:textId="77777777" w:rsidR="00750FC7" w:rsidRPr="008D0497" w:rsidRDefault="00750FC7" w:rsidP="00750FC7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In the Wireshark application, expand the capture window vertically and then filter by HTTPS traffic via port 443.</w:t>
      </w:r>
    </w:p>
    <w:p w14:paraId="32307282" w14:textId="77777777" w:rsidR="00750FC7" w:rsidRPr="008D0497" w:rsidRDefault="00750FC7" w:rsidP="00750FC7">
      <w:pPr>
        <w:pStyle w:val="BodyTextL5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Enter </w:t>
      </w:r>
      <w:proofErr w:type="spellStart"/>
      <w:proofErr w:type="gramStart"/>
      <w:r w:rsidRPr="008D0497">
        <w:rPr>
          <w:rFonts w:asciiTheme="majorBidi" w:hAnsiTheme="majorBidi" w:cstheme="majorBidi"/>
          <w:b/>
        </w:rPr>
        <w:t>tcp.port</w:t>
      </w:r>
      <w:proofErr w:type="spellEnd"/>
      <w:proofErr w:type="gramEnd"/>
      <w:r w:rsidRPr="008D0497">
        <w:rPr>
          <w:rFonts w:asciiTheme="majorBidi" w:hAnsiTheme="majorBidi" w:cstheme="majorBidi"/>
          <w:b/>
        </w:rPr>
        <w:t>==443</w:t>
      </w:r>
      <w:r w:rsidRPr="008D0497">
        <w:rPr>
          <w:rFonts w:asciiTheme="majorBidi" w:hAnsiTheme="majorBidi" w:cstheme="majorBidi"/>
        </w:rPr>
        <w:t xml:space="preserve"> as a filter, and click </w:t>
      </w:r>
      <w:r w:rsidRPr="008D0497">
        <w:rPr>
          <w:rFonts w:asciiTheme="majorBidi" w:hAnsiTheme="majorBidi" w:cstheme="majorBidi"/>
          <w:b/>
        </w:rPr>
        <w:t>Apply</w:t>
      </w:r>
      <w:r w:rsidRPr="008D0497">
        <w:rPr>
          <w:rFonts w:asciiTheme="majorBidi" w:hAnsiTheme="majorBidi" w:cstheme="majorBidi"/>
        </w:rPr>
        <w:t>.</w:t>
      </w:r>
    </w:p>
    <w:p w14:paraId="07A5AEE3" w14:textId="77777777" w:rsidR="00750FC7" w:rsidRPr="008D0497" w:rsidRDefault="00750FC7" w:rsidP="00750FC7">
      <w:pPr>
        <w:pStyle w:val="Visual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  <w:noProof/>
        </w:rPr>
        <w:drawing>
          <wp:inline distT="0" distB="0" distL="0" distR="0" wp14:anchorId="2EFE1E53" wp14:editId="71BC9A27">
            <wp:extent cx="5478749" cy="364490"/>
            <wp:effectExtent l="0" t="0" r="8255" b="0"/>
            <wp:docPr id="24" name="Picture 24" descr="screenshot of applied tcp.port==443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371" cy="36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CC7" w14:textId="77777777" w:rsidR="00750FC7" w:rsidRPr="008D0497" w:rsidRDefault="00750FC7" w:rsidP="00750FC7">
      <w:pPr>
        <w:pStyle w:val="SubStepAlpha"/>
        <w:keepNext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Browse through the different HTTPS messages and select an </w:t>
      </w:r>
      <w:r w:rsidRPr="008D0497">
        <w:rPr>
          <w:rFonts w:asciiTheme="majorBidi" w:hAnsiTheme="majorBidi" w:cstheme="majorBidi"/>
          <w:b/>
        </w:rPr>
        <w:t>Application Data</w:t>
      </w:r>
      <w:r w:rsidRPr="008D0497">
        <w:rPr>
          <w:rFonts w:asciiTheme="majorBidi" w:hAnsiTheme="majorBidi" w:cstheme="majorBidi"/>
        </w:rPr>
        <w:t xml:space="preserve"> message.</w:t>
      </w:r>
    </w:p>
    <w:p w14:paraId="0C4CC5D7" w14:textId="77777777" w:rsidR="00750FC7" w:rsidRDefault="00750FC7" w:rsidP="00750FC7">
      <w:pPr>
        <w:pStyle w:val="Visual"/>
      </w:pPr>
      <w:r>
        <w:rPr>
          <w:noProof/>
        </w:rPr>
        <w:drawing>
          <wp:inline distT="0" distB="0" distL="0" distR="0" wp14:anchorId="15C1CD85" wp14:editId="34CDA842">
            <wp:extent cx="5540475" cy="1600200"/>
            <wp:effectExtent l="0" t="0" r="3175" b="0"/>
            <wp:docPr id="25" name="Picture 25" descr="screenshot of the result with  the filter  tcp.port==443 appl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070" cy="160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9335" w14:textId="77777777" w:rsidR="00750FC7" w:rsidRPr="008D0497" w:rsidRDefault="00750FC7" w:rsidP="00750FC7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In the lower window, the message is displayed.</w:t>
      </w:r>
    </w:p>
    <w:p w14:paraId="4A190ACF" w14:textId="77777777" w:rsidR="00750FC7" w:rsidRPr="008D0497" w:rsidRDefault="00750FC7" w:rsidP="00750FC7">
      <w:pPr>
        <w:pStyle w:val="Heading4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Question:</w:t>
      </w:r>
    </w:p>
    <w:p w14:paraId="21E7096A" w14:textId="2A0AEB3A" w:rsidR="00750FC7" w:rsidRDefault="00750FC7" w:rsidP="003111D2">
      <w:pPr>
        <w:pStyle w:val="BodyTextL50"/>
        <w:spacing w:before="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What has replaced the HTTP section that was in the previous capture file?</w:t>
      </w:r>
    </w:p>
    <w:p w14:paraId="7FEECA96" w14:textId="6BDD818A" w:rsidR="003111D2" w:rsidRPr="003111D2" w:rsidRDefault="003111D2" w:rsidP="003111D2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  <w:r w:rsidRPr="003111D2">
        <w:rPr>
          <w:rFonts w:asciiTheme="majorBidi" w:hAnsiTheme="majorBidi" w:cstheme="majorBidi"/>
        </w:rPr>
        <w:t>After the TCP section, there is now a Secure Sockets Layer (SSL/TLS</w:t>
      </w:r>
      <w:r>
        <w:rPr>
          <w:rFonts w:asciiTheme="majorBidi" w:hAnsiTheme="majorBidi" w:cstheme="majorBidi"/>
        </w:rPr>
        <w:t xml:space="preserve"> 1.2</w:t>
      </w:r>
      <w:r w:rsidRPr="003111D2">
        <w:rPr>
          <w:rFonts w:asciiTheme="majorBidi" w:hAnsiTheme="majorBidi" w:cstheme="majorBidi"/>
        </w:rPr>
        <w:t>) section instead of HTTP.</w:t>
      </w:r>
    </w:p>
    <w:p w14:paraId="1368E8A7" w14:textId="77777777" w:rsidR="00750FC7" w:rsidRPr="008D0497" w:rsidRDefault="00750FC7" w:rsidP="00750FC7">
      <w:pPr>
        <w:pStyle w:val="SubStepAlpha"/>
        <w:keepNext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lastRenderedPageBreak/>
        <w:t xml:space="preserve">Completely expand the </w:t>
      </w:r>
      <w:r w:rsidRPr="008D0497">
        <w:rPr>
          <w:rFonts w:asciiTheme="majorBidi" w:hAnsiTheme="majorBidi" w:cstheme="majorBidi"/>
          <w:b/>
        </w:rPr>
        <w:t>Secure Sockets Layer</w:t>
      </w:r>
      <w:r w:rsidRPr="008D0497">
        <w:rPr>
          <w:rFonts w:asciiTheme="majorBidi" w:hAnsiTheme="majorBidi" w:cstheme="majorBidi"/>
        </w:rPr>
        <w:t xml:space="preserve"> section.</w:t>
      </w:r>
    </w:p>
    <w:p w14:paraId="3AB20E95" w14:textId="77777777" w:rsidR="00750FC7" w:rsidRPr="008D0497" w:rsidRDefault="00750FC7" w:rsidP="00750FC7">
      <w:pPr>
        <w:pStyle w:val="Visual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  <w:noProof/>
        </w:rPr>
        <w:drawing>
          <wp:inline distT="0" distB="0" distL="0" distR="0" wp14:anchorId="6CB91508" wp14:editId="59F3D815">
            <wp:extent cx="4983480" cy="1384300"/>
            <wp:effectExtent l="0" t="0" r="7620" b="6350"/>
            <wp:docPr id="26" name="Picture 26" descr="screenshot of secure sockets layer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28" cy="13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41A5" w14:textId="77777777" w:rsidR="00750FC7" w:rsidRPr="008D0497" w:rsidRDefault="00750FC7" w:rsidP="003C3058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 xml:space="preserve">Click the </w:t>
      </w:r>
      <w:r w:rsidRPr="008D0497">
        <w:rPr>
          <w:rFonts w:asciiTheme="majorBidi" w:hAnsiTheme="majorBidi" w:cstheme="majorBidi"/>
          <w:b/>
        </w:rPr>
        <w:t>Encrypted Application Data</w:t>
      </w:r>
      <w:r w:rsidRPr="008D0497">
        <w:rPr>
          <w:rFonts w:asciiTheme="majorBidi" w:hAnsiTheme="majorBidi" w:cstheme="majorBidi"/>
        </w:rPr>
        <w:t>.</w:t>
      </w:r>
    </w:p>
    <w:p w14:paraId="72EDD1FC" w14:textId="77777777" w:rsidR="00750FC7" w:rsidRDefault="00750FC7" w:rsidP="00750FC7">
      <w:pPr>
        <w:pStyle w:val="Heading4"/>
      </w:pPr>
      <w:r>
        <w:t>Question:</w:t>
      </w:r>
    </w:p>
    <w:p w14:paraId="44DD4422" w14:textId="3B4CA5B2" w:rsidR="00750FC7" w:rsidRDefault="00750FC7" w:rsidP="003111D2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Is the application data in a plaintext or readable format?</w:t>
      </w:r>
    </w:p>
    <w:p w14:paraId="067D766C" w14:textId="34C12DB0" w:rsidR="003111D2" w:rsidRPr="003111D2" w:rsidRDefault="003111D2" w:rsidP="003111D2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  <w:proofErr w:type="gramStart"/>
      <w:r>
        <w:rPr>
          <w:rFonts w:asciiTheme="majorBidi" w:hAnsiTheme="majorBidi" w:cstheme="majorBidi"/>
        </w:rPr>
        <w:t>no</w:t>
      </w:r>
      <w:proofErr w:type="gramEnd"/>
      <w:r>
        <w:rPr>
          <w:rFonts w:asciiTheme="majorBidi" w:hAnsiTheme="majorBidi" w:cstheme="majorBidi"/>
        </w:rPr>
        <w:t xml:space="preserve"> it is encrypted. </w:t>
      </w:r>
    </w:p>
    <w:p w14:paraId="60F2A4D8" w14:textId="57AAE8B4" w:rsidR="00407194" w:rsidRDefault="00407194" w:rsidP="00407194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</w:p>
    <w:p w14:paraId="52AE335B" w14:textId="77777777" w:rsidR="00407194" w:rsidRPr="008D0497" w:rsidRDefault="00407194" w:rsidP="00407194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</w:p>
    <w:p w14:paraId="3A307FBA" w14:textId="1B04DC83" w:rsidR="00750FC7" w:rsidRPr="008D0497" w:rsidRDefault="00750FC7" w:rsidP="00750FC7">
      <w:pPr>
        <w:pStyle w:val="SubStepAlpha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Close all windows and shut</w:t>
      </w:r>
      <w:r w:rsidR="00F862A2" w:rsidRPr="008D0497">
        <w:rPr>
          <w:rFonts w:asciiTheme="majorBidi" w:hAnsiTheme="majorBidi" w:cstheme="majorBidi"/>
        </w:rPr>
        <w:t xml:space="preserve"> </w:t>
      </w:r>
      <w:r w:rsidRPr="008D0497">
        <w:rPr>
          <w:rFonts w:asciiTheme="majorBidi" w:hAnsiTheme="majorBidi" w:cstheme="majorBidi"/>
        </w:rPr>
        <w:t>down the virtual machine.</w:t>
      </w:r>
    </w:p>
    <w:p w14:paraId="71A0E77F" w14:textId="2BB8F7A5" w:rsidR="00750FC7" w:rsidRPr="008D0497" w:rsidRDefault="00750FC7" w:rsidP="00750FC7">
      <w:pPr>
        <w:pStyle w:val="Heading1"/>
        <w:numPr>
          <w:ilvl w:val="0"/>
          <w:numId w:val="3"/>
        </w:numPr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</w:rPr>
        <w:t>Reflection Questions</w:t>
      </w:r>
    </w:p>
    <w:p w14:paraId="7AAD1203" w14:textId="449FA8BC" w:rsidR="00750FC7" w:rsidRDefault="00750FC7" w:rsidP="003111D2">
      <w:pPr>
        <w:pStyle w:val="ReflectionQ"/>
        <w:keepNext w:val="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  <w:noProof/>
        </w:rPr>
        <w:t>What are the advantages of using HTTPS instead of HTTP</w:t>
      </w:r>
      <w:r w:rsidRPr="008D0497">
        <w:rPr>
          <w:rFonts w:asciiTheme="majorBidi" w:hAnsiTheme="majorBidi" w:cstheme="majorBidi"/>
        </w:rPr>
        <w:t>?</w:t>
      </w:r>
    </w:p>
    <w:p w14:paraId="3C1906A5" w14:textId="209759F6" w:rsidR="003111D2" w:rsidRPr="003111D2" w:rsidRDefault="003111D2" w:rsidP="003111D2">
      <w:pPr>
        <w:pStyle w:val="ReflectionQ"/>
        <w:keepNext w:val="0"/>
        <w:numPr>
          <w:ilvl w:val="0"/>
          <w:numId w:val="0"/>
        </w:num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Ans:</w:t>
      </w:r>
      <w:r w:rsidRPr="003111D2">
        <w:t xml:space="preserve"> </w:t>
      </w:r>
      <w:r w:rsidRPr="003111D2">
        <w:rPr>
          <w:rFonts w:asciiTheme="majorBidi" w:hAnsiTheme="majorBidi" w:cstheme="majorBidi"/>
        </w:rPr>
        <w:t>When using HTTPS, the data payload of a message is encrypted and can only be viewed by the devices that are part of the encrypted conversation.</w:t>
      </w:r>
    </w:p>
    <w:p w14:paraId="76A7D817" w14:textId="2019CEC3" w:rsidR="00407194" w:rsidRDefault="00407194" w:rsidP="00407194">
      <w:pPr>
        <w:pStyle w:val="ReflectionQ"/>
        <w:keepNext w:val="0"/>
        <w:numPr>
          <w:ilvl w:val="0"/>
          <w:numId w:val="0"/>
        </w:numPr>
        <w:ind w:left="360"/>
        <w:rPr>
          <w:rFonts w:asciiTheme="majorBidi" w:hAnsiTheme="majorBidi" w:cstheme="majorBidi"/>
        </w:rPr>
      </w:pPr>
    </w:p>
    <w:p w14:paraId="191DD19B" w14:textId="77777777" w:rsidR="00407194" w:rsidRPr="00407194" w:rsidRDefault="00407194" w:rsidP="00407194">
      <w:pPr>
        <w:pStyle w:val="ReflectionQ"/>
        <w:keepNext w:val="0"/>
        <w:numPr>
          <w:ilvl w:val="0"/>
          <w:numId w:val="0"/>
        </w:numPr>
        <w:ind w:left="360"/>
        <w:rPr>
          <w:rFonts w:asciiTheme="majorBidi" w:hAnsiTheme="majorBidi" w:cstheme="majorBidi"/>
        </w:rPr>
      </w:pPr>
    </w:p>
    <w:p w14:paraId="3A9A73CA" w14:textId="5F77977F" w:rsidR="00C162C0" w:rsidRDefault="00750FC7" w:rsidP="003111D2">
      <w:pPr>
        <w:pStyle w:val="ReflectionQ"/>
        <w:keepNext w:val="0"/>
        <w:rPr>
          <w:rFonts w:asciiTheme="majorBidi" w:hAnsiTheme="majorBidi" w:cstheme="majorBidi"/>
        </w:rPr>
      </w:pPr>
      <w:r w:rsidRPr="008D0497">
        <w:rPr>
          <w:rFonts w:asciiTheme="majorBidi" w:hAnsiTheme="majorBidi" w:cstheme="majorBidi"/>
          <w:noProof/>
        </w:rPr>
        <w:t>Are all websites that use HTTPS considered trustworthy?</w:t>
      </w:r>
    </w:p>
    <w:p w14:paraId="09FBB9AF" w14:textId="6D458F4C" w:rsidR="003111D2" w:rsidRPr="003111D2" w:rsidRDefault="003111D2" w:rsidP="003111D2">
      <w:pPr>
        <w:pStyle w:val="ReflectionQ"/>
        <w:keepNext w:val="0"/>
        <w:numPr>
          <w:ilvl w:val="0"/>
          <w:numId w:val="0"/>
        </w:num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Ans:</w:t>
      </w:r>
      <w:r w:rsidRPr="003111D2">
        <w:t xml:space="preserve"> </w:t>
      </w:r>
      <w:r w:rsidRPr="003111D2">
        <w:rPr>
          <w:rFonts w:asciiTheme="majorBidi" w:hAnsiTheme="majorBidi" w:cstheme="majorBidi"/>
        </w:rPr>
        <w:t>No, because malicious websites can utilize HTTPS to appear legitimate while still capturing user data and logins</w:t>
      </w:r>
      <w:r>
        <w:rPr>
          <w:rFonts w:asciiTheme="majorBidi" w:hAnsiTheme="majorBidi" w:cstheme="majorBidi"/>
        </w:rPr>
        <w:t xml:space="preserve">. </w:t>
      </w:r>
    </w:p>
    <w:sectPr w:rsidR="003111D2" w:rsidRPr="003111D2" w:rsidSect="009C318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F9A4" w14:textId="77777777" w:rsidR="00ED3A49" w:rsidRDefault="00ED3A49" w:rsidP="00710659">
      <w:pPr>
        <w:spacing w:after="0" w:line="240" w:lineRule="auto"/>
      </w:pPr>
      <w:r>
        <w:separator/>
      </w:r>
    </w:p>
    <w:p w14:paraId="0BD3D6BB" w14:textId="77777777" w:rsidR="00ED3A49" w:rsidRDefault="00ED3A49"/>
  </w:endnote>
  <w:endnote w:type="continuationSeparator" w:id="0">
    <w:p w14:paraId="5F46CAF1" w14:textId="77777777" w:rsidR="00ED3A49" w:rsidRDefault="00ED3A49" w:rsidP="00710659">
      <w:pPr>
        <w:spacing w:after="0" w:line="240" w:lineRule="auto"/>
      </w:pPr>
      <w:r>
        <w:continuationSeparator/>
      </w:r>
    </w:p>
    <w:p w14:paraId="39E4600F" w14:textId="77777777" w:rsidR="00ED3A49" w:rsidRDefault="00ED3A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593A" w14:textId="5808D174" w:rsidR="00926CB2" w:rsidRPr="00882B63" w:rsidRDefault="008D0497" w:rsidP="00E859E3">
    <w:pPr>
      <w:pStyle w:val="Footer"/>
      <w:rPr>
        <w:szCs w:val="16"/>
      </w:rPr>
    </w:pPr>
    <w:r w:rsidRPr="00CA3408">
      <w:rPr>
        <w:noProof/>
      </w:rPr>
      <w:drawing>
        <wp:inline distT="0" distB="0" distL="0" distR="0" wp14:anchorId="65582F7F" wp14:editId="03230B9C">
          <wp:extent cx="2821305" cy="1957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18A1" w14:textId="61B383AA" w:rsidR="00882B63" w:rsidRPr="00882B63" w:rsidRDefault="008D0497" w:rsidP="00E859E3">
    <w:pPr>
      <w:pStyle w:val="Footer"/>
      <w:rPr>
        <w:szCs w:val="16"/>
      </w:rPr>
    </w:pPr>
    <w:r w:rsidRPr="00CA3408">
      <w:rPr>
        <w:noProof/>
      </w:rPr>
      <w:drawing>
        <wp:inline distT="0" distB="0" distL="0" distR="0" wp14:anchorId="3ECEFB88" wp14:editId="25946407">
          <wp:extent cx="2821305" cy="19574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301A2" w14:textId="77777777" w:rsidR="00ED3A49" w:rsidRDefault="00ED3A49" w:rsidP="00710659">
      <w:pPr>
        <w:spacing w:after="0" w:line="240" w:lineRule="auto"/>
      </w:pPr>
      <w:r>
        <w:separator/>
      </w:r>
    </w:p>
    <w:p w14:paraId="2E5279DF" w14:textId="77777777" w:rsidR="00ED3A49" w:rsidRDefault="00ED3A49"/>
  </w:footnote>
  <w:footnote w:type="continuationSeparator" w:id="0">
    <w:p w14:paraId="5F6CD16C" w14:textId="77777777" w:rsidR="00ED3A49" w:rsidRDefault="00ED3A49" w:rsidP="00710659">
      <w:pPr>
        <w:spacing w:after="0" w:line="240" w:lineRule="auto"/>
      </w:pPr>
      <w:r>
        <w:continuationSeparator/>
      </w:r>
    </w:p>
    <w:p w14:paraId="6CAAFDB7" w14:textId="77777777" w:rsidR="00ED3A49" w:rsidRDefault="00ED3A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F2801F65736347A59B66D84920B2DA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06107ED" w14:textId="5028A514" w:rsidR="00926CB2" w:rsidRDefault="008D0497" w:rsidP="008402F2">
        <w:pPr>
          <w:pStyle w:val="PageHead"/>
        </w:pPr>
        <w:r>
          <w:t>Lab 1</w:t>
        </w:r>
        <w:r w:rsidR="005C03F7">
          <w:t>6</w:t>
        </w:r>
        <w:r>
          <w:t xml:space="preserve"> - Using Wireshark to Examine HTTP and HTTPS Traffic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5BD4" w14:textId="5625BA8A" w:rsidR="00926CB2" w:rsidRDefault="008D0497" w:rsidP="006C3FCF">
    <w:pPr>
      <w:ind w:left="-288"/>
    </w:pPr>
    <w:r>
      <w:rPr>
        <w:noProof/>
      </w:rPr>
      <w:drawing>
        <wp:inline distT="0" distB="0" distL="0" distR="0" wp14:anchorId="00723301" wp14:editId="381B4BEF">
          <wp:extent cx="1261183" cy="392170"/>
          <wp:effectExtent l="0" t="0" r="0" b="1905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275" cy="408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54750117">
    <w:abstractNumId w:val="7"/>
  </w:num>
  <w:num w:numId="2" w16cid:durableId="932511878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9387968">
    <w:abstractNumId w:val="3"/>
  </w:num>
  <w:num w:numId="4" w16cid:durableId="489757835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47074392">
    <w:abstractNumId w:val="5"/>
  </w:num>
  <w:num w:numId="6" w16cid:durableId="967854244">
    <w:abstractNumId w:val="0"/>
  </w:num>
  <w:num w:numId="7" w16cid:durableId="2105108570">
    <w:abstractNumId w:val="1"/>
  </w:num>
  <w:num w:numId="8" w16cid:durableId="1430538485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53583267">
    <w:abstractNumId w:val="5"/>
  </w:num>
  <w:num w:numId="10" w16cid:durableId="1870533672">
    <w:abstractNumId w:val="2"/>
  </w:num>
  <w:num w:numId="11" w16cid:durableId="284626147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69268099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D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643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873"/>
    <w:rsid w:val="000B7DE5"/>
    <w:rsid w:val="000C2118"/>
    <w:rsid w:val="000C333E"/>
    <w:rsid w:val="000C5040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2D8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1950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11D2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4C9C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3058"/>
    <w:rsid w:val="003C49EF"/>
    <w:rsid w:val="003C6887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19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4D51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05BCF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03F7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2CAC"/>
    <w:rsid w:val="007436BF"/>
    <w:rsid w:val="007443E9"/>
    <w:rsid w:val="00745DCE"/>
    <w:rsid w:val="00747F8F"/>
    <w:rsid w:val="00750FC7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6F19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14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D92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BB7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6E01"/>
    <w:rsid w:val="008B06D4"/>
    <w:rsid w:val="008B4F20"/>
    <w:rsid w:val="008B68E7"/>
    <w:rsid w:val="008B7FFD"/>
    <w:rsid w:val="008C286A"/>
    <w:rsid w:val="008C2920"/>
    <w:rsid w:val="008C4307"/>
    <w:rsid w:val="008D049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0ED8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47CDA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F4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42D3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A06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292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110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7FDB"/>
    <w:rsid w:val="00DE6F44"/>
    <w:rsid w:val="00DE76A2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3A4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C00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67B7D"/>
    <w:rsid w:val="00F7050A"/>
    <w:rsid w:val="00F75533"/>
    <w:rsid w:val="00F8036D"/>
    <w:rsid w:val="00F809DC"/>
    <w:rsid w:val="00F862A2"/>
    <w:rsid w:val="00F86C12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89249"/>
  <w15:docId w15:val="{69D65353-611D-458E-B3D3-5F0218F6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C3058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C305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C305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C3058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750FC7"/>
    <w:pPr>
      <w:numPr>
        <w:numId w:val="12"/>
      </w:numPr>
    </w:pPr>
  </w:style>
  <w:style w:type="character" w:styleId="Hyperlink">
    <w:name w:val="Hyperlink"/>
    <w:unhideWhenUsed/>
    <w:rsid w:val="00750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oromutual.com/login.jsp" TargetMode="External"/><Relationship Id="rId13" Type="http://schemas.openxmlformats.org/officeDocument/2006/relationships/hyperlink" Target="https://ucasaslms.org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801F65736347A59B66D84920B2D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69C2A-6078-4727-88A7-EB47E6B134E9}"/>
      </w:docPartPr>
      <w:docPartBody>
        <w:p w:rsidR="00295DD3" w:rsidRDefault="00154546">
          <w:pPr>
            <w:pStyle w:val="F2801F65736347A59B66D84920B2DABF"/>
          </w:pPr>
          <w:r w:rsidRPr="00E97C7A">
            <w:rPr>
              <w:rStyle w:val="PlaceholderText"/>
            </w:rPr>
            <w:t>[Title]</w:t>
          </w:r>
        </w:p>
      </w:docPartBody>
    </w:docPart>
    <w:docPart>
      <w:docPartPr>
        <w:name w:val="E67CE19B863AA347B4CBA01E6DAD1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C0823-86C8-A247-997F-D8F63379E300}"/>
      </w:docPartPr>
      <w:docPartBody>
        <w:p w:rsidR="00E478B2" w:rsidRDefault="00584FA3" w:rsidP="00584FA3">
          <w:pPr>
            <w:pStyle w:val="E67CE19B863AA347B4CBA01E6DAD1C4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6"/>
    <w:rsid w:val="00096EF1"/>
    <w:rsid w:val="00154546"/>
    <w:rsid w:val="001E7AF8"/>
    <w:rsid w:val="00295DD3"/>
    <w:rsid w:val="00344316"/>
    <w:rsid w:val="00455C33"/>
    <w:rsid w:val="00584FA3"/>
    <w:rsid w:val="005873D5"/>
    <w:rsid w:val="008F5535"/>
    <w:rsid w:val="009613C2"/>
    <w:rsid w:val="00C271F6"/>
    <w:rsid w:val="00E32CFE"/>
    <w:rsid w:val="00E4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FA3"/>
    <w:rPr>
      <w:color w:val="808080"/>
    </w:rPr>
  </w:style>
  <w:style w:type="paragraph" w:customStyle="1" w:styleId="F2801F65736347A59B66D84920B2DABF">
    <w:name w:val="F2801F65736347A59B66D84920B2DABF"/>
  </w:style>
  <w:style w:type="paragraph" w:customStyle="1" w:styleId="E67CE19B863AA347B4CBA01E6DAD1C43">
    <w:name w:val="E67CE19B863AA347B4CBA01E6DAD1C43"/>
    <w:rsid w:val="00584FA3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AB0B76-F94C-4098-9ABD-A7916028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8</TotalTime>
  <Pages>6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16 - Using Wireshark to Examine HTTP and HTTPS Traffic</vt:lpstr>
    </vt:vector>
  </TitlesOfParts>
  <Company>Cisco Systems, Inc.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16 - Using Wireshark to Examine HTTP and HTTPS Traffic</dc:title>
  <dc:creator>SP</dc:creator>
  <dc:description>2017</dc:description>
  <cp:lastModifiedBy>Arfan Shah</cp:lastModifiedBy>
  <cp:revision>2</cp:revision>
  <dcterms:created xsi:type="dcterms:W3CDTF">2023-02-26T12:51:00Z</dcterms:created>
  <dcterms:modified xsi:type="dcterms:W3CDTF">2023-02-26T12:51:00Z</dcterms:modified>
</cp:coreProperties>
</file>