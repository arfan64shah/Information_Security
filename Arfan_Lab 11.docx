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714B" w14:textId="77777777" w:rsidR="00760F16" w:rsidRPr="0056680E" w:rsidRDefault="00760F16" w:rsidP="00432878">
      <w:pPr>
        <w:pStyle w:val="ListParagraph"/>
        <w:ind w:left="0"/>
        <w:rPr>
          <w:rFonts w:asciiTheme="majorBidi" w:hAnsiTheme="majorBidi" w:cstheme="majorBidi"/>
          <w:color w:val="000000" w:themeColor="text1"/>
        </w:rPr>
      </w:pPr>
    </w:p>
    <w:p w14:paraId="63544713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33379545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 Security</w:t>
      </w:r>
    </w:p>
    <w:p w14:paraId="76664B15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4D5B6EB9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Chapter 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3</w:t>
      </w: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: </w:t>
      </w:r>
      <w:r w:rsidRPr="002E0E9F">
        <w:rPr>
          <w:rFonts w:asciiTheme="majorBidi" w:hAnsiTheme="majorBidi" w:cstheme="majorBidi"/>
          <w:b/>
          <w:color w:val="000000" w:themeColor="text1"/>
          <w:sz w:val="40"/>
          <w:szCs w:val="40"/>
        </w:rPr>
        <w:t>Network Protocols and Services</w:t>
      </w:r>
    </w:p>
    <w:p w14:paraId="47B3800E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29D5E6EF7B7E314DBCF62D729A1096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C44728D" w14:textId="33D4A7C1" w:rsidR="00760F16" w:rsidRPr="0056680E" w:rsidRDefault="00BA403C" w:rsidP="00760F16">
          <w:pPr>
            <w:pStyle w:val="ListParagraph"/>
            <w:numPr>
              <w:ilvl w:val="0"/>
              <w:numId w:val="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11 - Verify IPv4 and IPv6 Addressing</w:t>
          </w:r>
        </w:p>
      </w:sdtContent>
    </w:sdt>
    <w:p w14:paraId="78EB606A" w14:textId="77777777" w:rsidR="00760F16" w:rsidRPr="0056680E" w:rsidRDefault="00760F16" w:rsidP="00760F1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78DEB080" w14:textId="77777777" w:rsidR="00760F16" w:rsidRPr="0056680E" w:rsidRDefault="00760F16" w:rsidP="00760F1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2261138" w14:textId="77777777" w:rsidR="00760F16" w:rsidRPr="0056680E" w:rsidRDefault="00760F16" w:rsidP="00432878">
      <w:pPr>
        <w:pStyle w:val="ListParagraph"/>
        <w:ind w:left="0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5EDEAC4" w14:textId="77777777" w:rsidR="004C5C10" w:rsidRPr="00432878" w:rsidRDefault="004C5C10" w:rsidP="004C5C10">
      <w:pPr>
        <w:pStyle w:val="Heading1"/>
        <w:numPr>
          <w:ilvl w:val="0"/>
          <w:numId w:val="0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:rsidRPr="00432878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IP Address</w:t>
            </w:r>
            <w:r w:rsidR="00714F46" w:rsidRPr="00432878">
              <w:rPr>
                <w:rFonts w:asciiTheme="majorBidi" w:hAnsiTheme="majorBidi" w:cstheme="majorBidi"/>
              </w:rPr>
              <w:t xml:space="preserve"> </w:t>
            </w:r>
            <w:r w:rsidRPr="00432878">
              <w:rPr>
                <w:rFonts w:asciiTheme="majorBidi" w:hAnsiTheme="majorBidi" w:cstheme="majorBidi"/>
              </w:rPr>
              <w:t>/</w:t>
            </w:r>
            <w:r w:rsidR="00714F46" w:rsidRPr="00432878">
              <w:rPr>
                <w:rFonts w:asciiTheme="majorBidi" w:hAnsiTheme="majorBidi" w:cstheme="majorBidi"/>
              </w:rPr>
              <w:t xml:space="preserve"> </w:t>
            </w:r>
            <w:r w:rsidRPr="00432878">
              <w:rPr>
                <w:rFonts w:asciiTheme="majorBidi" w:hAnsiTheme="majorBidi" w:cstheme="majorBidi"/>
              </w:rP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432878" w:rsidRDefault="004C5C10" w:rsidP="004C5C10">
            <w:pPr>
              <w:pStyle w:val="TableHeading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Default Gateway</w:t>
            </w:r>
          </w:p>
        </w:tc>
      </w:tr>
      <w:tr w:rsidR="004C5C10" w:rsidRPr="00432878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Pr="00432878" w:rsidRDefault="004C5C10" w:rsidP="004C5C10">
            <w:pPr>
              <w:pStyle w:val="TableText"/>
              <w:jc w:val="both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  <w:b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432878" w:rsidRDefault="000F71DC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2001:</w:t>
            </w:r>
            <w:r w:rsidR="00211DD5" w:rsidRPr="00432878">
              <w:rPr>
                <w:rFonts w:asciiTheme="majorBidi" w:hAnsiTheme="majorBidi" w:cstheme="majorBidi"/>
              </w:rPr>
              <w:t>db</w:t>
            </w:r>
            <w:r w:rsidRPr="00432878">
              <w:rPr>
                <w:rFonts w:asciiTheme="majorBidi" w:hAnsiTheme="majorBidi" w:cstheme="majorBidi"/>
              </w:rP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0F71DC" w:rsidRPr="00432878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432878" w:rsidRDefault="000F71DC" w:rsidP="000F71DC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432878" w:rsidRDefault="00211DD5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fe</w:t>
            </w:r>
            <w:r w:rsidR="000F71DC" w:rsidRPr="00432878">
              <w:rPr>
                <w:rFonts w:asciiTheme="majorBidi" w:hAnsiTheme="majorBidi" w:cstheme="majorBidi"/>
              </w:rPr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Pr="00432878" w:rsidRDefault="000F71DC" w:rsidP="00CF12A5">
            <w:pPr>
              <w:pStyle w:val="ConfigWindow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N/A</w:t>
            </w:r>
          </w:p>
        </w:tc>
      </w:tr>
      <w:tr w:rsidR="004C5C10" w:rsidRPr="00432878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38AFAAFE" w:rsidR="004C5C10" w:rsidRPr="00432878" w:rsidRDefault="000576FB" w:rsidP="004C5C10">
            <w:pPr>
              <w:pStyle w:val="TableText"/>
              <w:rPr>
                <w:rFonts w:asciiTheme="majorBidi" w:hAnsiTheme="majorBidi" w:cstheme="majorBidi"/>
              </w:rPr>
            </w:pPr>
            <w:r>
              <w:t>FastEthernet0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294CDFA6" w:rsidR="004C5C10" w:rsidRPr="00432878" w:rsidRDefault="002F08FA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 w:rsidRPr="002F08FA">
              <w:rPr>
                <w:rStyle w:val="AnswerGray"/>
                <w:rFonts w:asciiTheme="majorBidi" w:hAnsiTheme="majorBidi" w:cstheme="majorBidi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53D953C5" w:rsidR="004C5C10" w:rsidRPr="00432878" w:rsidRDefault="002F08FA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0776BDB9" w:rsidR="004C5C10" w:rsidRPr="000576FB" w:rsidRDefault="000576FB" w:rsidP="000576FB">
            <w:pPr>
              <w:pStyle w:val="NormalWeb"/>
              <w:spacing w:before="0" w:beforeAutospacing="0" w:after="0" w:afterAutospacing="0"/>
              <w:rPr>
                <w:rStyle w:val="AnswerGray"/>
                <w:rFonts w:ascii="Times New Roman" w:hAnsi="Times New Roman"/>
                <w:b w:val="0"/>
                <w:sz w:val="24"/>
                <w:shd w:val="clear" w:color="auto" w:fill="auto"/>
              </w:rPr>
            </w:pPr>
            <w:r>
              <w:t>10.10.1.97</w:t>
            </w:r>
          </w:p>
        </w:tc>
      </w:tr>
      <w:tr w:rsidR="000F71DC" w:rsidRPr="00432878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78DAF09D" w:rsidR="000F71DC" w:rsidRPr="00432878" w:rsidRDefault="002F08FA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2001:DB</w:t>
            </w:r>
            <w:proofErr w:type="gramStart"/>
            <w:r>
              <w:t>8:1:1::</w:t>
            </w:r>
            <w:proofErr w:type="gramEnd"/>
            <w:r>
              <w:t>A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74040D1F" w:rsidR="000F71DC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FE80::1</w:t>
            </w:r>
          </w:p>
        </w:tc>
      </w:tr>
      <w:tr w:rsidR="004C5C10" w:rsidRPr="00432878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Pr="00432878" w:rsidRDefault="004C5C10" w:rsidP="004C5C10">
            <w:pPr>
              <w:pStyle w:val="TableText"/>
              <w:rPr>
                <w:rFonts w:asciiTheme="majorBidi" w:hAnsiTheme="majorBidi" w:cstheme="majorBidi"/>
              </w:rPr>
            </w:pPr>
            <w:r w:rsidRPr="00432878">
              <w:rPr>
                <w:rFonts w:asciiTheme="majorBidi" w:hAnsiTheme="majorBidi" w:cstheme="majorBidi"/>
              </w:rP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31A38FB4" w:rsidR="004C5C10" w:rsidRPr="00432878" w:rsidRDefault="000576FB" w:rsidP="004C5C10">
            <w:pPr>
              <w:pStyle w:val="TableText"/>
              <w:rPr>
                <w:rFonts w:asciiTheme="majorBidi" w:hAnsiTheme="majorBidi" w:cstheme="majorBidi"/>
              </w:rPr>
            </w:pPr>
            <w:r>
              <w:t>FastEthernet0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6B51245F" w:rsidR="004C5C10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00238DAF" w:rsidR="004C5C10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55842ED3" w:rsidR="004C5C10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10.10.1.17</w:t>
            </w:r>
          </w:p>
        </w:tc>
      </w:tr>
      <w:tr w:rsidR="000F71DC" w:rsidRPr="00432878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32878" w:rsidRDefault="000F71DC" w:rsidP="00784D91">
            <w:pPr>
              <w:pStyle w:val="ConfigWindow"/>
              <w:spacing w:after="120"/>
              <w:rPr>
                <w:rFonts w:asciiTheme="majorBidi" w:hAnsiTheme="majorBidi" w:cstheme="majorBidi"/>
                <w:sz w:val="20"/>
                <w:szCs w:val="20"/>
              </w:rPr>
            </w:pPr>
            <w:r w:rsidRPr="00432878">
              <w:rPr>
                <w:rFonts w:asciiTheme="majorBidi" w:hAnsiTheme="majorBidi" w:cstheme="majorBidi"/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4414D66A" w:rsidR="000F71DC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2001:DB</w:t>
            </w:r>
            <w:proofErr w:type="gramStart"/>
            <w:r>
              <w:t>8:1:4::</w:t>
            </w:r>
            <w:proofErr w:type="gramEnd"/>
            <w:r>
              <w:t>A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0CDAF3A9" w:rsidR="000F71DC" w:rsidRPr="00432878" w:rsidRDefault="000576FB" w:rsidP="004C5C10">
            <w:pPr>
              <w:pStyle w:val="TableText"/>
              <w:rPr>
                <w:rStyle w:val="AnswerGray"/>
                <w:rFonts w:asciiTheme="majorBidi" w:hAnsiTheme="majorBidi" w:cstheme="majorBidi"/>
              </w:rPr>
            </w:pPr>
            <w:r>
              <w:t>FE80::3</w:t>
            </w:r>
          </w:p>
        </w:tc>
      </w:tr>
    </w:tbl>
    <w:p w14:paraId="46B4414A" w14:textId="77777777" w:rsidR="004C5C10" w:rsidRPr="00432878" w:rsidRDefault="004C5C10" w:rsidP="004C5C10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Objectives</w:t>
      </w:r>
    </w:p>
    <w:p w14:paraId="0C39997D" w14:textId="31286BBE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1: </w:t>
      </w:r>
      <w:r w:rsidRPr="00BA403C">
        <w:rPr>
          <w:rFonts w:asciiTheme="majorBidi" w:hAnsiTheme="majorBidi" w:cstheme="majorBidi"/>
          <w:b w:val="0"/>
          <w:bCs/>
        </w:rPr>
        <w:t>Complete the Addressing Table Documentation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18C20F94" w14:textId="76BA1DEE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2: </w:t>
      </w:r>
      <w:r w:rsidRPr="00BA403C">
        <w:rPr>
          <w:rFonts w:asciiTheme="majorBidi" w:hAnsiTheme="majorBidi" w:cstheme="majorBidi"/>
          <w:b w:val="0"/>
          <w:bCs/>
        </w:rPr>
        <w:t>Test Connectivity Using Ping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67DC58F6" w14:textId="5D1B1F5B" w:rsidR="004C5C10" w:rsidRPr="00432878" w:rsidRDefault="004C5C10" w:rsidP="004C5C10">
      <w:pPr>
        <w:pStyle w:val="BodyTextL25Bold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Part 3: </w:t>
      </w:r>
      <w:r w:rsidRPr="00BA403C">
        <w:rPr>
          <w:rFonts w:asciiTheme="majorBidi" w:hAnsiTheme="majorBidi" w:cstheme="majorBidi"/>
          <w:b w:val="0"/>
          <w:bCs/>
        </w:rPr>
        <w:t>Discover the Path by Tracing the Route</w:t>
      </w:r>
      <w:r w:rsidR="00BA403C">
        <w:rPr>
          <w:rFonts w:asciiTheme="majorBidi" w:hAnsiTheme="majorBidi" w:cstheme="majorBidi"/>
          <w:b w:val="0"/>
          <w:bCs/>
        </w:rPr>
        <w:t>.</w:t>
      </w:r>
    </w:p>
    <w:p w14:paraId="0B4DB80D" w14:textId="77777777" w:rsidR="004C5C10" w:rsidRPr="00432878" w:rsidRDefault="004C5C10" w:rsidP="004C5C10">
      <w:pPr>
        <w:pStyle w:val="Heading1"/>
        <w:numPr>
          <w:ilvl w:val="0"/>
          <w:numId w:val="3"/>
        </w:numPr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Background</w:t>
      </w:r>
    </w:p>
    <w:p w14:paraId="3F9A86AA" w14:textId="6A8AFAC4" w:rsidR="004C5C10" w:rsidRPr="00432878" w:rsidRDefault="004C5C10" w:rsidP="004C5C10">
      <w:pPr>
        <w:pStyle w:val="BodyTextL25"/>
        <w:rPr>
          <w:rFonts w:asciiTheme="majorBidi" w:hAnsiTheme="majorBidi" w:cstheme="majorBidi"/>
        </w:rPr>
      </w:pPr>
      <w:proofErr w:type="gramStart"/>
      <w:r w:rsidRPr="00432878">
        <w:rPr>
          <w:rFonts w:asciiTheme="majorBidi" w:hAnsiTheme="majorBidi" w:cstheme="majorBidi"/>
        </w:rPr>
        <w:t>Dual-stack</w:t>
      </w:r>
      <w:proofErr w:type="gramEnd"/>
      <w:r w:rsidRPr="00432878">
        <w:rPr>
          <w:rFonts w:asciiTheme="majorBidi" w:hAnsiTheme="majorBidi" w:cstheme="majorBidi"/>
        </w:rPr>
        <w:t xml:space="preserve"> allows IPv4 and IPv6 to coexist on the same network. In this activity, you will investigate a dual-stack implementation including documenting the IPv4 and IPv6 configuration for end devices, testing connectivity for both IPv4 and IPv6 using </w:t>
      </w:r>
      <w:r w:rsidRPr="00432878">
        <w:rPr>
          <w:rFonts w:asciiTheme="majorBidi" w:hAnsiTheme="majorBidi" w:cstheme="majorBidi"/>
          <w:b/>
        </w:rPr>
        <w:t>ping</w:t>
      </w:r>
      <w:r w:rsidRPr="00432878">
        <w:rPr>
          <w:rFonts w:asciiTheme="majorBidi" w:hAnsiTheme="majorBidi" w:cstheme="majorBidi"/>
        </w:rPr>
        <w:t>, and tracing the path from end to end for IPv4 and IPv6.</w:t>
      </w:r>
    </w:p>
    <w:p w14:paraId="70C3268A" w14:textId="6916AD5B" w:rsidR="00115B0F" w:rsidRPr="00432878" w:rsidRDefault="00115B0F" w:rsidP="00115B0F">
      <w:pPr>
        <w:pStyle w:val="Heading1"/>
        <w:rPr>
          <w:rStyle w:val="AnswerGray"/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Instructions</w:t>
      </w:r>
    </w:p>
    <w:p w14:paraId="262D0D96" w14:textId="77777777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Complete the Addressing Table Documentation</w:t>
      </w:r>
    </w:p>
    <w:p w14:paraId="296F0790" w14:textId="3D7079DA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ipconfig to verify IPv4 addressing.</w:t>
      </w:r>
    </w:p>
    <w:p w14:paraId="2381F183" w14:textId="77777777" w:rsidR="004C5C10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Click </w:t>
      </w:r>
      <w:r w:rsidRPr="00432878">
        <w:rPr>
          <w:rFonts w:asciiTheme="majorBidi" w:hAnsiTheme="majorBidi" w:cstheme="majorBidi"/>
          <w:b/>
        </w:rPr>
        <w:t xml:space="preserve">PC1 </w:t>
      </w:r>
      <w:r w:rsidRPr="00432878">
        <w:rPr>
          <w:rFonts w:asciiTheme="majorBidi" w:hAnsiTheme="majorBidi" w:cstheme="majorBidi"/>
        </w:rPr>
        <w:t xml:space="preserve">and open the </w:t>
      </w:r>
      <w:r w:rsidRPr="00432878">
        <w:rPr>
          <w:rFonts w:asciiTheme="majorBidi" w:hAnsiTheme="majorBidi" w:cstheme="majorBidi"/>
          <w:b/>
        </w:rPr>
        <w:t>Command Prompt.</w:t>
      </w:r>
    </w:p>
    <w:p w14:paraId="4B1AEC08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Enter the </w:t>
      </w:r>
      <w:r w:rsidRPr="00432878">
        <w:rPr>
          <w:rFonts w:asciiTheme="majorBidi" w:hAnsiTheme="majorBidi" w:cstheme="majorBidi"/>
          <w:b/>
        </w:rPr>
        <w:t>ipconfig /all</w:t>
      </w:r>
      <w:r w:rsidRPr="00432878">
        <w:rPr>
          <w:rFonts w:asciiTheme="majorBidi" w:hAnsiTheme="majorBidi" w:cstheme="majorBidi"/>
        </w:rPr>
        <w:t xml:space="preserve"> command to collect the IPv4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IPv4 address, subnet mask, and default gateway.</w:t>
      </w:r>
    </w:p>
    <w:p w14:paraId="62DDC6A5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Click </w:t>
      </w:r>
      <w:r w:rsidRPr="00432878">
        <w:rPr>
          <w:rFonts w:asciiTheme="majorBidi" w:hAnsiTheme="majorBidi" w:cstheme="majorBidi"/>
          <w:b/>
        </w:rPr>
        <w:t xml:space="preserve">PC2 </w:t>
      </w:r>
      <w:r w:rsidRPr="00432878">
        <w:rPr>
          <w:rFonts w:asciiTheme="majorBidi" w:hAnsiTheme="majorBidi" w:cstheme="majorBidi"/>
        </w:rPr>
        <w:t xml:space="preserve">and open the </w:t>
      </w:r>
      <w:r w:rsidRPr="00432878">
        <w:rPr>
          <w:rFonts w:asciiTheme="majorBidi" w:hAnsiTheme="majorBidi" w:cstheme="majorBidi"/>
          <w:b/>
        </w:rPr>
        <w:t>Command Prompt.</w:t>
      </w:r>
    </w:p>
    <w:p w14:paraId="711A9CAD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Enter the </w:t>
      </w:r>
      <w:r w:rsidRPr="00432878">
        <w:rPr>
          <w:rFonts w:asciiTheme="majorBidi" w:hAnsiTheme="majorBidi" w:cstheme="majorBidi"/>
          <w:b/>
        </w:rPr>
        <w:t>ipconfig /all</w:t>
      </w:r>
      <w:r w:rsidRPr="00432878">
        <w:rPr>
          <w:rFonts w:asciiTheme="majorBidi" w:hAnsiTheme="majorBidi" w:cstheme="majorBidi"/>
        </w:rPr>
        <w:t xml:space="preserve"> command to collect the IPv4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IPv4 address, subnet mask, and default gateway.</w:t>
      </w:r>
    </w:p>
    <w:p w14:paraId="24F998E7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ipv6config to verify IPv6 addressing.</w:t>
      </w:r>
    </w:p>
    <w:p w14:paraId="166B99BB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On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enter the </w:t>
      </w:r>
      <w:r w:rsidRPr="00432878">
        <w:rPr>
          <w:rFonts w:asciiTheme="majorBidi" w:hAnsiTheme="majorBidi" w:cstheme="majorBidi"/>
          <w:b/>
        </w:rPr>
        <w:t>ipv6config /all</w:t>
      </w:r>
      <w:r w:rsidRPr="00432878">
        <w:rPr>
          <w:rFonts w:asciiTheme="majorBidi" w:hAnsiTheme="majorBidi" w:cstheme="majorBidi"/>
        </w:rPr>
        <w:t xml:space="preserve"> command to collect the IPv6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IPv6 address, subnet prefix, and default gateway.</w:t>
      </w:r>
    </w:p>
    <w:p w14:paraId="38F55D2C" w14:textId="1FA805FA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On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enter the </w:t>
      </w:r>
      <w:r w:rsidRPr="00432878">
        <w:rPr>
          <w:rFonts w:asciiTheme="majorBidi" w:hAnsiTheme="majorBidi" w:cstheme="majorBidi"/>
          <w:b/>
        </w:rPr>
        <w:t>ipv6config /all</w:t>
      </w:r>
      <w:r w:rsidRPr="00432878">
        <w:rPr>
          <w:rFonts w:asciiTheme="majorBidi" w:hAnsiTheme="majorBidi" w:cstheme="majorBidi"/>
        </w:rPr>
        <w:t xml:space="preserve"> command to collect the IPv6 information. Fill-in the </w:t>
      </w:r>
      <w:r w:rsidRPr="00432878">
        <w:rPr>
          <w:rFonts w:asciiTheme="majorBidi" w:hAnsiTheme="majorBidi" w:cstheme="majorBidi"/>
          <w:b/>
        </w:rPr>
        <w:t xml:space="preserve">Addressing Table </w:t>
      </w:r>
      <w:r w:rsidRPr="00432878">
        <w:rPr>
          <w:rFonts w:asciiTheme="majorBidi" w:hAnsiTheme="majorBidi" w:cstheme="majorBidi"/>
        </w:rPr>
        <w:t>with the IPv6 address, subnet prefix, and default gateway.</w:t>
      </w:r>
    </w:p>
    <w:p w14:paraId="0BFA0A6F" w14:textId="77777777" w:rsidR="00432878" w:rsidRPr="00432878" w:rsidRDefault="00432878" w:rsidP="00432878">
      <w:pPr>
        <w:pStyle w:val="SubStepAlpha"/>
        <w:numPr>
          <w:ilvl w:val="0"/>
          <w:numId w:val="0"/>
        </w:numPr>
        <w:ind w:left="720" w:hanging="360"/>
        <w:rPr>
          <w:rFonts w:asciiTheme="majorBidi" w:hAnsiTheme="majorBidi" w:cstheme="majorBidi"/>
        </w:rPr>
      </w:pPr>
    </w:p>
    <w:p w14:paraId="38042A57" w14:textId="77777777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Test Connectivity Using Ping</w:t>
      </w:r>
    </w:p>
    <w:p w14:paraId="12D91EC7" w14:textId="2ABE266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ping to verify IPv4 connectivity.</w:t>
      </w:r>
    </w:p>
    <w:p w14:paraId="2E7E8399" w14:textId="77777777" w:rsidR="00AD5E7D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ping the IPv4 address for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>.</w:t>
      </w:r>
    </w:p>
    <w:p w14:paraId="468B4D1D" w14:textId="77777777" w:rsidR="00AD5E7D" w:rsidRPr="00432878" w:rsidRDefault="00AD5E7D" w:rsidP="00AD5E7D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2B01DEEE" w14:textId="7E6028A4" w:rsidR="00AD5E7D" w:rsidRDefault="004C5C10" w:rsidP="000576F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4A042991" w14:textId="34A6217D" w:rsidR="000576FB" w:rsidRPr="000576FB" w:rsidRDefault="000576FB" w:rsidP="000576FB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It was successful 75 % and lost 25 % packets. Out of 4 one lost.</w:t>
      </w:r>
    </w:p>
    <w:p w14:paraId="65222B69" w14:textId="6AE8470A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6BFA3A0D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737782A1" w14:textId="77777777" w:rsidR="00AD5E7D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ping the IPv4 address for </w:t>
      </w:r>
      <w:r w:rsidRPr="00432878">
        <w:rPr>
          <w:rFonts w:asciiTheme="majorBidi" w:hAnsiTheme="majorBidi" w:cstheme="majorBidi"/>
          <w:b/>
        </w:rPr>
        <w:t>PC1</w:t>
      </w:r>
      <w:r w:rsidR="00AD5E7D" w:rsidRPr="00432878">
        <w:rPr>
          <w:rFonts w:asciiTheme="majorBidi" w:hAnsiTheme="majorBidi" w:cstheme="majorBidi"/>
        </w:rPr>
        <w:t>.</w:t>
      </w:r>
    </w:p>
    <w:p w14:paraId="4ADB4F9A" w14:textId="77777777" w:rsidR="00AD5E7D" w:rsidRPr="00432878" w:rsidRDefault="00AD5E7D" w:rsidP="00AD5E7D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6FCFAF53" w14:textId="6CE1DB9E" w:rsidR="00AD5E7D" w:rsidRDefault="004C5C10" w:rsidP="000576F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2FB33F60" w14:textId="10EA9DBE" w:rsidR="000576FB" w:rsidRPr="000576FB" w:rsidRDefault="000576FB" w:rsidP="000576FB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proofErr w:type="gramStart"/>
      <w:r>
        <w:rPr>
          <w:rFonts w:asciiTheme="majorBidi" w:hAnsiTheme="majorBidi" w:cstheme="majorBidi"/>
        </w:rPr>
        <w:t>Yes it is</w:t>
      </w:r>
      <w:proofErr w:type="gramEnd"/>
      <w:r>
        <w:rPr>
          <w:rFonts w:asciiTheme="majorBidi" w:hAnsiTheme="majorBidi" w:cstheme="majorBidi"/>
        </w:rPr>
        <w:t xml:space="preserve"> completely successful.</w:t>
      </w:r>
    </w:p>
    <w:p w14:paraId="650E3BEA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lastRenderedPageBreak/>
        <w:t>Use ping to verify IPv6 connectivity.</w:t>
      </w:r>
    </w:p>
    <w:p w14:paraId="4E7DB825" w14:textId="77777777" w:rsidR="00714F46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ping the IPv6 address for </w:t>
      </w:r>
      <w:r w:rsidRPr="00432878">
        <w:rPr>
          <w:rFonts w:asciiTheme="majorBidi" w:hAnsiTheme="majorBidi" w:cstheme="majorBidi"/>
          <w:b/>
        </w:rPr>
        <w:t>PC2</w:t>
      </w:r>
      <w:r w:rsidR="00714F46" w:rsidRPr="00432878">
        <w:rPr>
          <w:rFonts w:asciiTheme="majorBidi" w:hAnsiTheme="majorBidi" w:cstheme="majorBidi"/>
        </w:rPr>
        <w:t>.</w:t>
      </w:r>
    </w:p>
    <w:p w14:paraId="2106D304" w14:textId="39F30B51" w:rsidR="00714F46" w:rsidRPr="00432878" w:rsidRDefault="00714F46" w:rsidP="00714F4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05AD9B30" w14:textId="137F7373" w:rsidR="00714F46" w:rsidRDefault="004C5C10" w:rsidP="000576F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1B7CC8EA" w14:textId="769B4869" w:rsidR="000576FB" w:rsidRPr="000576FB" w:rsidRDefault="000576FB" w:rsidP="000576FB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proofErr w:type="gramStart"/>
      <w:r>
        <w:rPr>
          <w:rFonts w:asciiTheme="majorBidi" w:hAnsiTheme="majorBidi" w:cstheme="majorBidi"/>
        </w:rPr>
        <w:t>Yes it is</w:t>
      </w:r>
      <w:proofErr w:type="gramEnd"/>
      <w:r>
        <w:rPr>
          <w:rFonts w:asciiTheme="majorBidi" w:hAnsiTheme="majorBidi" w:cstheme="majorBidi"/>
        </w:rPr>
        <w:t xml:space="preserve"> successful.</w:t>
      </w:r>
    </w:p>
    <w:p w14:paraId="14708D4E" w14:textId="3CE9A4C1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6A625B86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033952F7" w14:textId="6F84BEEF" w:rsidR="00714F46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ping the IPv6 address of </w:t>
      </w:r>
      <w:r w:rsidRPr="00432878">
        <w:rPr>
          <w:rFonts w:asciiTheme="majorBidi" w:hAnsiTheme="majorBidi" w:cstheme="majorBidi"/>
          <w:b/>
        </w:rPr>
        <w:t>PC1</w:t>
      </w:r>
      <w:r w:rsidR="00714F46" w:rsidRPr="00432878">
        <w:rPr>
          <w:rFonts w:asciiTheme="majorBidi" w:hAnsiTheme="majorBidi" w:cstheme="majorBidi"/>
        </w:rPr>
        <w:t>.</w:t>
      </w:r>
    </w:p>
    <w:p w14:paraId="529DCD6F" w14:textId="26AAE62A" w:rsidR="00714F46" w:rsidRPr="00432878" w:rsidRDefault="00714F46" w:rsidP="00714F4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Question:</w:t>
      </w:r>
    </w:p>
    <w:p w14:paraId="6673190B" w14:textId="22C03D65" w:rsidR="00C96B2B" w:rsidRDefault="004C5C10" w:rsidP="000576FB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Was the result successful?</w:t>
      </w:r>
    </w:p>
    <w:p w14:paraId="44001904" w14:textId="763F54C6" w:rsidR="000576FB" w:rsidRPr="000576FB" w:rsidRDefault="000576FB" w:rsidP="000576FB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proofErr w:type="gramStart"/>
      <w:r w:rsidR="00247685">
        <w:rPr>
          <w:rFonts w:asciiTheme="majorBidi" w:hAnsiTheme="majorBidi" w:cstheme="majorBidi"/>
        </w:rPr>
        <w:t>Yes it is</w:t>
      </w:r>
      <w:proofErr w:type="gramEnd"/>
      <w:r w:rsidR="00247685">
        <w:rPr>
          <w:rFonts w:asciiTheme="majorBidi" w:hAnsiTheme="majorBidi" w:cstheme="majorBidi"/>
        </w:rPr>
        <w:t xml:space="preserve"> successful. </w:t>
      </w:r>
    </w:p>
    <w:p w14:paraId="3CFBD451" w14:textId="240D09CF" w:rsidR="00C96B2B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233E10A2" w14:textId="77777777" w:rsidR="00C96B2B" w:rsidRPr="00432878" w:rsidRDefault="00C96B2B" w:rsidP="00C96B2B">
      <w:pPr>
        <w:pStyle w:val="BodyTextL50"/>
        <w:spacing w:before="0"/>
        <w:rPr>
          <w:rFonts w:asciiTheme="majorBidi" w:hAnsiTheme="majorBidi" w:cstheme="majorBidi"/>
        </w:rPr>
      </w:pPr>
    </w:p>
    <w:p w14:paraId="188A0401" w14:textId="126F0A29" w:rsidR="004C5C10" w:rsidRPr="00432878" w:rsidRDefault="004C5C10" w:rsidP="00714F46">
      <w:pPr>
        <w:pStyle w:val="Heading2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Discover the Path by Tracing the Route</w:t>
      </w:r>
    </w:p>
    <w:p w14:paraId="01C86260" w14:textId="704D386D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tracert to discover the IPv4 path.</w:t>
      </w:r>
    </w:p>
    <w:p w14:paraId="7F729F57" w14:textId="77777777" w:rsidR="004C5C10" w:rsidRPr="00432878" w:rsidRDefault="004C5C10" w:rsidP="00714F46">
      <w:pPr>
        <w:pStyle w:val="SubStepAlpha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trace the route to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57FF61B7" w14:textId="7D047DC6" w:rsidR="000F71DC" w:rsidRDefault="004C5C10" w:rsidP="00247685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305A1103" w14:textId="007B406E" w:rsid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</w:p>
    <w:p w14:paraId="718E2176" w14:textId="699A37B4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10.10.1.97</w:t>
      </w:r>
    </w:p>
    <w:p w14:paraId="74A69B35" w14:textId="0A1F30A7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10.10.1.5</w:t>
      </w:r>
    </w:p>
    <w:p w14:paraId="369D3D76" w14:textId="5BDEB6FF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10.10.1.10</w:t>
      </w:r>
    </w:p>
    <w:p w14:paraId="13635FEE" w14:textId="0188101C" w:rsidR="00247685" w:rsidRP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  <w:r>
        <w:t>10.10.1.20</w:t>
      </w:r>
    </w:p>
    <w:p w14:paraId="33DBAD9F" w14:textId="0DA07FB6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61501F83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1421290B" w14:textId="36F81486" w:rsidR="000F71DC" w:rsidRDefault="004C5C10" w:rsidP="00247685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With which interfaces are the four addresses </w:t>
      </w:r>
      <w:proofErr w:type="gramStart"/>
      <w:r w:rsidRPr="00432878">
        <w:rPr>
          <w:rFonts w:asciiTheme="majorBidi" w:hAnsiTheme="majorBidi" w:cstheme="majorBidi"/>
        </w:rPr>
        <w:t>associated</w:t>
      </w:r>
      <w:proofErr w:type="gramEnd"/>
    </w:p>
    <w:p w14:paraId="66383810" w14:textId="68041E86" w:rsidR="00247685" w:rsidRPr="00247685" w:rsidRDefault="00247685" w:rsidP="00247685">
      <w:pPr>
        <w:pStyle w:val="BodyTextL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r w:rsidRPr="00432878">
        <w:rPr>
          <w:rFonts w:asciiTheme="majorBidi" w:hAnsiTheme="majorBidi" w:cstheme="majorBidi"/>
        </w:rPr>
        <w:t>G0/0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>
        <w:t>FastEthernet0</w:t>
      </w:r>
    </w:p>
    <w:p w14:paraId="6D490327" w14:textId="250AD5D2" w:rsidR="00B72664" w:rsidRDefault="00B72664" w:rsidP="00B72664">
      <w:pPr>
        <w:pStyle w:val="BodyTextL50"/>
        <w:rPr>
          <w:rFonts w:asciiTheme="majorBidi" w:hAnsiTheme="majorBidi" w:cstheme="majorBidi"/>
        </w:rPr>
      </w:pPr>
    </w:p>
    <w:p w14:paraId="2BB9AD6F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72BC63E6" w14:textId="4B8858DA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trace the route to </w:t>
      </w:r>
      <w:r w:rsidRPr="00432878">
        <w:rPr>
          <w:rFonts w:asciiTheme="majorBidi" w:hAnsiTheme="majorBidi" w:cstheme="majorBidi"/>
          <w:b/>
        </w:rPr>
        <w:t>PC1</w:t>
      </w:r>
      <w:r w:rsidR="00240916" w:rsidRPr="00432878">
        <w:rPr>
          <w:rFonts w:asciiTheme="majorBidi" w:hAnsiTheme="majorBidi" w:cstheme="majorBidi"/>
        </w:rPr>
        <w:t>.</w:t>
      </w:r>
    </w:p>
    <w:p w14:paraId="48C5765E" w14:textId="2A706C90" w:rsidR="00240916" w:rsidRPr="00432878" w:rsidRDefault="00240916" w:rsidP="00240916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Questions:</w:t>
      </w:r>
    </w:p>
    <w:p w14:paraId="05E2B719" w14:textId="1E184AF1" w:rsidR="00240916" w:rsidRDefault="004C5C10" w:rsidP="00247685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24FFB773" w14:textId="2638DB33" w:rsid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</w:p>
    <w:p w14:paraId="68BE75B7" w14:textId="215629A3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10.10.1.17</w:t>
      </w:r>
    </w:p>
    <w:p w14:paraId="6DB6CFEF" w14:textId="3F830B52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10.10.1.9</w:t>
      </w:r>
    </w:p>
    <w:p w14:paraId="1953F797" w14:textId="1C9C9EC1" w:rsidR="00247685" w:rsidRDefault="00247685" w:rsidP="00247685">
      <w:pPr>
        <w:pStyle w:val="NormalWeb"/>
        <w:spacing w:before="0" w:beforeAutospacing="0" w:after="0" w:afterAutospacing="0"/>
        <w:ind w:firstLine="720"/>
      </w:pPr>
      <w:r>
        <w:t>10.10.1.6</w:t>
      </w:r>
    </w:p>
    <w:p w14:paraId="6E3DFB9B" w14:textId="3241AD28" w:rsidR="00247685" w:rsidRP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  <w:r>
        <w:t>10.10.1.100</w:t>
      </w:r>
    </w:p>
    <w:p w14:paraId="5AE529BD" w14:textId="247F2A9A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3D9221D9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47866257" w14:textId="77777777" w:rsidR="00247685" w:rsidRDefault="00247685" w:rsidP="00247685">
      <w:pPr>
        <w:pStyle w:val="BodyTextL50"/>
        <w:rPr>
          <w:rFonts w:asciiTheme="majorBidi" w:hAnsiTheme="majorBidi" w:cstheme="majorBidi"/>
        </w:rPr>
      </w:pPr>
    </w:p>
    <w:p w14:paraId="084D5DDD" w14:textId="31A9509D" w:rsidR="00240916" w:rsidRDefault="004C5C10" w:rsidP="00247685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lastRenderedPageBreak/>
        <w:t>With which interfaces are the four addresses associated?</w:t>
      </w:r>
    </w:p>
    <w:p w14:paraId="39074FDA" w14:textId="1F5F9A25" w:rsidR="00247685" w:rsidRPr="00247685" w:rsidRDefault="00247685" w:rsidP="00247685">
      <w:pPr>
        <w:pStyle w:val="BodyTextL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</w:p>
    <w:p w14:paraId="221B317E" w14:textId="0EA656EF" w:rsidR="00B72664" w:rsidRDefault="00247685" w:rsidP="00B72664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G0/0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>
        <w:t>FastEthernet0</w:t>
      </w:r>
    </w:p>
    <w:p w14:paraId="0FC97C33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750A3458" w14:textId="77777777" w:rsidR="004C5C10" w:rsidRPr="00432878" w:rsidRDefault="004C5C10" w:rsidP="004C5C10">
      <w:pPr>
        <w:pStyle w:val="Heading3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Use tracert to discover the IPv6 path.</w:t>
      </w:r>
    </w:p>
    <w:p w14:paraId="2386F933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PC1</w:t>
      </w:r>
      <w:r w:rsidRPr="00432878">
        <w:rPr>
          <w:rFonts w:asciiTheme="majorBidi" w:hAnsiTheme="majorBidi" w:cstheme="majorBidi"/>
        </w:rPr>
        <w:t xml:space="preserve">, trace the route to the IPv6 address for </w:t>
      </w:r>
      <w:r w:rsidRPr="00432878">
        <w:rPr>
          <w:rFonts w:asciiTheme="majorBidi" w:hAnsiTheme="majorBidi" w:cstheme="majorBidi"/>
          <w:b/>
        </w:rPr>
        <w:t>PC2</w:t>
      </w:r>
      <w:r w:rsidR="000F71DC" w:rsidRPr="00432878">
        <w:rPr>
          <w:rFonts w:asciiTheme="majorBidi" w:hAnsiTheme="majorBidi" w:cstheme="majorBidi"/>
        </w:rPr>
        <w:t>.</w:t>
      </w:r>
    </w:p>
    <w:p w14:paraId="0C12DC4B" w14:textId="420C78E5" w:rsidR="004C5C10" w:rsidRPr="00760F16" w:rsidRDefault="004C5C10" w:rsidP="004C5C10">
      <w:pPr>
        <w:pStyle w:val="CMD"/>
        <w:rPr>
          <w:b/>
          <w:lang w:val="fr-FR"/>
        </w:rPr>
      </w:pPr>
      <w:r w:rsidRPr="00760F16">
        <w:rPr>
          <w:lang w:val="fr-FR"/>
        </w:rPr>
        <w:t xml:space="preserve">PC&gt; </w:t>
      </w:r>
      <w:proofErr w:type="spellStart"/>
      <w:r w:rsidRPr="00760F16">
        <w:rPr>
          <w:b/>
          <w:lang w:val="fr-FR"/>
        </w:rPr>
        <w:t>tracert</w:t>
      </w:r>
      <w:proofErr w:type="spellEnd"/>
      <w:r w:rsidRPr="00760F16">
        <w:rPr>
          <w:b/>
          <w:lang w:val="fr-FR"/>
        </w:rPr>
        <w:t xml:space="preserve"> </w:t>
      </w:r>
      <w:proofErr w:type="gramStart"/>
      <w:r w:rsidRPr="00760F16">
        <w:rPr>
          <w:b/>
          <w:lang w:val="fr-FR"/>
        </w:rPr>
        <w:t>2001:</w:t>
      </w:r>
      <w:proofErr w:type="gramEnd"/>
      <w:r w:rsidR="00211DD5" w:rsidRPr="00760F16">
        <w:rPr>
          <w:b/>
          <w:lang w:val="fr-FR"/>
        </w:rPr>
        <w:t>db</w:t>
      </w:r>
      <w:r w:rsidRPr="00760F16">
        <w:rPr>
          <w:b/>
          <w:lang w:val="fr-FR"/>
        </w:rPr>
        <w:t>8:1:4::</w:t>
      </w:r>
      <w:r w:rsidR="00211DD5" w:rsidRPr="00760F16">
        <w:rPr>
          <w:b/>
          <w:lang w:val="fr-FR"/>
        </w:rPr>
        <w:t>a</w:t>
      </w:r>
    </w:p>
    <w:p w14:paraId="4A99D6A7" w14:textId="77777777" w:rsidR="000F71DC" w:rsidRPr="00760F16" w:rsidRDefault="000F71DC" w:rsidP="000F71DC">
      <w:pPr>
        <w:pStyle w:val="Heading4"/>
        <w:rPr>
          <w:lang w:val="fr-FR"/>
        </w:rPr>
      </w:pPr>
      <w:proofErr w:type="gramStart"/>
      <w:r w:rsidRPr="00760F16">
        <w:rPr>
          <w:lang w:val="fr-FR"/>
        </w:rPr>
        <w:t>Questions:</w:t>
      </w:r>
      <w:proofErr w:type="gramEnd"/>
    </w:p>
    <w:p w14:paraId="6756EDFB" w14:textId="610BFA50" w:rsidR="000F71DC" w:rsidRDefault="004C5C10" w:rsidP="00247685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238EB02C" w14:textId="4607B184" w:rsid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</w:t>
      </w:r>
    </w:p>
    <w:p w14:paraId="025A8D9E" w14:textId="0E2B6801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2001:DB8:1:1::1</w:t>
      </w:r>
    </w:p>
    <w:p w14:paraId="66F788F0" w14:textId="009924F4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2001:DB8:1:2::1</w:t>
      </w:r>
    </w:p>
    <w:p w14:paraId="414D5547" w14:textId="7B4E2973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2001:DB8:1:3::2</w:t>
      </w:r>
    </w:p>
    <w:p w14:paraId="3031E4FA" w14:textId="20C3317C" w:rsidR="00F24EB2" w:rsidRDefault="00F24EB2" w:rsidP="00F24EB2">
      <w:pPr>
        <w:pStyle w:val="BodyTextL50"/>
        <w:spacing w:before="0"/>
        <w:rPr>
          <w:rFonts w:asciiTheme="majorBidi" w:hAnsiTheme="majorBidi" w:cstheme="majorBidi"/>
        </w:rPr>
      </w:pPr>
      <w:r>
        <w:t>2001:DB</w:t>
      </w:r>
      <w:proofErr w:type="gramStart"/>
      <w:r>
        <w:t>8:1:4::</w:t>
      </w:r>
      <w:proofErr w:type="gramEnd"/>
      <w:r>
        <w:t>A</w:t>
      </w:r>
    </w:p>
    <w:p w14:paraId="04DD05CA" w14:textId="77777777" w:rsidR="00247685" w:rsidRPr="00247685" w:rsidRDefault="00247685" w:rsidP="00247685">
      <w:pPr>
        <w:pStyle w:val="BodyTextL50"/>
        <w:spacing w:before="0"/>
        <w:rPr>
          <w:rFonts w:asciiTheme="majorBidi" w:hAnsiTheme="majorBidi" w:cstheme="majorBidi"/>
        </w:rPr>
      </w:pPr>
    </w:p>
    <w:p w14:paraId="35FDA8AE" w14:textId="5F3CDC79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3CE2EFD0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0247FCDB" w14:textId="1025CB81" w:rsidR="000F71DC" w:rsidRDefault="004C5C10" w:rsidP="00F24EB2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associated?</w:t>
      </w:r>
    </w:p>
    <w:p w14:paraId="14FCC5EB" w14:textId="708F7BFA" w:rsidR="00F24EB2" w:rsidRPr="00F24EB2" w:rsidRDefault="00F24EB2" w:rsidP="00F24EB2">
      <w:pPr>
        <w:pStyle w:val="BodyTextL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r w:rsidRPr="00432878">
        <w:rPr>
          <w:rFonts w:asciiTheme="majorBidi" w:hAnsiTheme="majorBidi" w:cstheme="majorBidi"/>
        </w:rPr>
        <w:t>G0/0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>
        <w:t>FastEthernet0</w:t>
      </w:r>
    </w:p>
    <w:p w14:paraId="790C53DA" w14:textId="68F9BBB1" w:rsidR="00B72664" w:rsidRDefault="00B72664" w:rsidP="00B72664">
      <w:pPr>
        <w:pStyle w:val="BodyTextL50"/>
        <w:rPr>
          <w:rFonts w:asciiTheme="majorBidi" w:hAnsiTheme="majorBidi" w:cstheme="majorBidi"/>
        </w:rPr>
      </w:pPr>
    </w:p>
    <w:p w14:paraId="4FA26BE9" w14:textId="77777777" w:rsidR="00B72664" w:rsidRPr="00432878" w:rsidRDefault="00B72664" w:rsidP="00B72664">
      <w:pPr>
        <w:pStyle w:val="BodyTextL50"/>
        <w:rPr>
          <w:rFonts w:asciiTheme="majorBidi" w:hAnsiTheme="majorBidi" w:cstheme="majorBidi"/>
        </w:rPr>
      </w:pPr>
    </w:p>
    <w:p w14:paraId="3136A8D0" w14:textId="77777777" w:rsidR="004C5C10" w:rsidRPr="00432878" w:rsidRDefault="004C5C10" w:rsidP="000F71DC">
      <w:pPr>
        <w:pStyle w:val="SubStepAlpha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 xml:space="preserve">From </w:t>
      </w:r>
      <w:r w:rsidRPr="00432878">
        <w:rPr>
          <w:rFonts w:asciiTheme="majorBidi" w:hAnsiTheme="majorBidi" w:cstheme="majorBidi"/>
          <w:b/>
        </w:rPr>
        <w:t>PC2</w:t>
      </w:r>
      <w:r w:rsidRPr="00432878">
        <w:rPr>
          <w:rFonts w:asciiTheme="majorBidi" w:hAnsiTheme="majorBidi" w:cstheme="majorBidi"/>
        </w:rPr>
        <w:t xml:space="preserve">, trace the route to the IPv6 address for </w:t>
      </w:r>
      <w:r w:rsidRPr="00432878">
        <w:rPr>
          <w:rFonts w:asciiTheme="majorBidi" w:hAnsiTheme="majorBidi" w:cstheme="majorBidi"/>
          <w:b/>
        </w:rPr>
        <w:t>PC1</w:t>
      </w:r>
      <w:r w:rsidR="000F71DC" w:rsidRPr="00432878">
        <w:rPr>
          <w:rFonts w:asciiTheme="majorBidi" w:hAnsiTheme="majorBidi" w:cstheme="majorBidi"/>
        </w:rPr>
        <w:t>.</w:t>
      </w:r>
    </w:p>
    <w:p w14:paraId="18F70E27" w14:textId="77777777" w:rsidR="000F71DC" w:rsidRPr="00432878" w:rsidRDefault="000F71DC" w:rsidP="000F71DC">
      <w:pPr>
        <w:pStyle w:val="Heading4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Questions:</w:t>
      </w:r>
    </w:p>
    <w:p w14:paraId="264C40A7" w14:textId="55595178" w:rsidR="000F71DC" w:rsidRDefault="004C5C10" w:rsidP="00F24EB2">
      <w:pPr>
        <w:pStyle w:val="BodyTextL50"/>
        <w:spacing w:before="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What addresses were encountered along the path?</w:t>
      </w:r>
    </w:p>
    <w:p w14:paraId="5E9748A6" w14:textId="32B3F856" w:rsidR="00F24EB2" w:rsidRDefault="00F24EB2" w:rsidP="00F24EB2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</w:p>
    <w:p w14:paraId="5162FBC6" w14:textId="16BE6206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2001:DB8:1:4::1</w:t>
      </w:r>
    </w:p>
    <w:p w14:paraId="5D61AEB3" w14:textId="3B0054B4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2001:DB8:1:3::1</w:t>
      </w:r>
    </w:p>
    <w:p w14:paraId="0777E5B8" w14:textId="7D798C17" w:rsidR="00F24EB2" w:rsidRDefault="00F24EB2" w:rsidP="00F24EB2">
      <w:pPr>
        <w:pStyle w:val="NormalWeb"/>
        <w:spacing w:before="0" w:beforeAutospacing="0" w:after="0" w:afterAutospacing="0"/>
        <w:ind w:firstLine="720"/>
      </w:pPr>
      <w:r>
        <w:t>2001:DB8:1:2::2</w:t>
      </w:r>
    </w:p>
    <w:p w14:paraId="3D4AC2F3" w14:textId="02547783" w:rsidR="00F24EB2" w:rsidRPr="00F24EB2" w:rsidRDefault="00F24EB2" w:rsidP="00F24EB2">
      <w:pPr>
        <w:pStyle w:val="BodyTextL50"/>
        <w:spacing w:before="0"/>
        <w:rPr>
          <w:rFonts w:asciiTheme="majorBidi" w:hAnsiTheme="majorBidi" w:cstheme="majorBidi"/>
        </w:rPr>
      </w:pPr>
      <w:r>
        <w:t>2001:DB</w:t>
      </w:r>
      <w:proofErr w:type="gramStart"/>
      <w:r>
        <w:t>8:1:1::</w:t>
      </w:r>
      <w:proofErr w:type="gramEnd"/>
      <w:r>
        <w:t>A</w:t>
      </w:r>
    </w:p>
    <w:p w14:paraId="509A0568" w14:textId="3FCE3E13" w:rsidR="00B72664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663029D4" w14:textId="77777777" w:rsidR="00B72664" w:rsidRPr="00432878" w:rsidRDefault="00B72664" w:rsidP="00B72664">
      <w:pPr>
        <w:pStyle w:val="BodyTextL50"/>
        <w:spacing w:before="0"/>
        <w:rPr>
          <w:rFonts w:asciiTheme="majorBidi" w:hAnsiTheme="majorBidi" w:cstheme="majorBidi"/>
        </w:rPr>
      </w:pPr>
    </w:p>
    <w:p w14:paraId="2A2BF40D" w14:textId="21F6AB62" w:rsidR="004C5C10" w:rsidRDefault="004C5C10" w:rsidP="00F24EB2">
      <w:pPr>
        <w:pStyle w:val="BodyTextL50"/>
        <w:rPr>
          <w:rFonts w:asciiTheme="majorBidi" w:hAnsiTheme="majorBidi" w:cstheme="majorBidi"/>
        </w:rPr>
      </w:pPr>
      <w:r w:rsidRPr="00432878">
        <w:rPr>
          <w:rFonts w:asciiTheme="majorBidi" w:hAnsiTheme="majorBidi" w:cstheme="majorBidi"/>
        </w:rPr>
        <w:t>With which interfaces are the four addresses associated?</w:t>
      </w:r>
    </w:p>
    <w:p w14:paraId="28905BE4" w14:textId="601E37ED" w:rsidR="00F24EB2" w:rsidRDefault="00F24EB2" w:rsidP="00F24EB2">
      <w:pPr>
        <w:pStyle w:val="BodyTextL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r w:rsidRPr="00432878">
        <w:rPr>
          <w:rFonts w:asciiTheme="majorBidi" w:hAnsiTheme="majorBidi" w:cstheme="majorBidi"/>
        </w:rPr>
        <w:t>G0/0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 w:rsidRPr="00432878">
        <w:rPr>
          <w:rFonts w:asciiTheme="majorBidi" w:hAnsiTheme="majorBidi" w:cstheme="majorBidi"/>
        </w:rPr>
        <w:t>S0/0/1</w:t>
      </w:r>
      <w:r>
        <w:rPr>
          <w:rFonts w:asciiTheme="majorBidi" w:hAnsiTheme="majorBidi" w:cstheme="majorBidi"/>
        </w:rPr>
        <w:t xml:space="preserve"> &gt; </w:t>
      </w:r>
      <w:r>
        <w:t>Fas</w:t>
      </w:r>
      <w:r>
        <w:t>tEthernet0</w:t>
      </w:r>
    </w:p>
    <w:p w14:paraId="0F19A1A0" w14:textId="4521FC97" w:rsidR="00F24EB2" w:rsidRPr="00F24EB2" w:rsidRDefault="00F24EB2" w:rsidP="00F24EB2">
      <w:pPr>
        <w:pStyle w:val="BodyTextL50"/>
        <w:rPr>
          <w:rFonts w:asciiTheme="majorBidi" w:hAnsiTheme="majorBidi" w:cstheme="majorBidi"/>
        </w:rPr>
      </w:pPr>
    </w:p>
    <w:sectPr w:rsidR="00F24EB2" w:rsidRPr="00F24EB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450C" w14:textId="77777777" w:rsidR="00763C2A" w:rsidRDefault="00763C2A" w:rsidP="00710659">
      <w:pPr>
        <w:spacing w:after="0" w:line="240" w:lineRule="auto"/>
      </w:pPr>
      <w:r>
        <w:separator/>
      </w:r>
    </w:p>
    <w:p w14:paraId="006C9FFA" w14:textId="77777777" w:rsidR="00763C2A" w:rsidRDefault="00763C2A"/>
  </w:endnote>
  <w:endnote w:type="continuationSeparator" w:id="0">
    <w:p w14:paraId="1339D0D1" w14:textId="77777777" w:rsidR="00763C2A" w:rsidRDefault="00763C2A" w:rsidP="00710659">
      <w:pPr>
        <w:spacing w:after="0" w:line="240" w:lineRule="auto"/>
      </w:pPr>
      <w:r>
        <w:continuationSeparator/>
      </w:r>
    </w:p>
    <w:p w14:paraId="2C0C9434" w14:textId="77777777" w:rsidR="00763C2A" w:rsidRDefault="00763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2F4AD665" w:rsidR="00926CB2" w:rsidRPr="00882B63" w:rsidRDefault="00760F16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650FA6BF" wp14:editId="247CE739">
          <wp:extent cx="2821305" cy="1957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651DFE57" w:rsidR="00882B63" w:rsidRPr="00882B63" w:rsidRDefault="00760F16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4AB3392E" wp14:editId="58A570ED">
          <wp:extent cx="2821305" cy="1957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E7BF" w14:textId="77777777" w:rsidR="00763C2A" w:rsidRDefault="00763C2A" w:rsidP="00710659">
      <w:pPr>
        <w:spacing w:after="0" w:line="240" w:lineRule="auto"/>
      </w:pPr>
      <w:r>
        <w:separator/>
      </w:r>
    </w:p>
    <w:p w14:paraId="1CC86640" w14:textId="77777777" w:rsidR="00763C2A" w:rsidRDefault="00763C2A"/>
  </w:footnote>
  <w:footnote w:type="continuationSeparator" w:id="0">
    <w:p w14:paraId="6BDD3B75" w14:textId="77777777" w:rsidR="00763C2A" w:rsidRDefault="00763C2A" w:rsidP="00710659">
      <w:pPr>
        <w:spacing w:after="0" w:line="240" w:lineRule="auto"/>
      </w:pPr>
      <w:r>
        <w:continuationSeparator/>
      </w:r>
    </w:p>
    <w:p w14:paraId="213EF636" w14:textId="77777777" w:rsidR="00763C2A" w:rsidRDefault="00763C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C52E81" w14:textId="73F873AD" w:rsidR="00926CB2" w:rsidRDefault="00BA403C" w:rsidP="008402F2">
        <w:pPr>
          <w:pStyle w:val="PageHead"/>
        </w:pPr>
        <w:r>
          <w:t>Lab 11 - Verify IPv4 and IPv6 Addressing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4BD3BAAD" w:rsidR="00926CB2" w:rsidRDefault="00760F16" w:rsidP="006C3FCF">
    <w:pPr>
      <w:ind w:left="-288"/>
    </w:pPr>
    <w:r>
      <w:rPr>
        <w:noProof/>
      </w:rPr>
      <w:drawing>
        <wp:inline distT="0" distB="0" distL="0" distR="0" wp14:anchorId="14AD5C23" wp14:editId="59B463A9">
          <wp:extent cx="1261183" cy="392170"/>
          <wp:effectExtent l="0" t="0" r="0" b="190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40561439">
    <w:abstractNumId w:val="5"/>
  </w:num>
  <w:num w:numId="2" w16cid:durableId="14924893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29856269">
    <w:abstractNumId w:val="2"/>
  </w:num>
  <w:num w:numId="4" w16cid:durableId="202744012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82497233">
    <w:abstractNumId w:val="3"/>
  </w:num>
  <w:num w:numId="6" w16cid:durableId="2060860124">
    <w:abstractNumId w:val="0"/>
  </w:num>
  <w:num w:numId="7" w16cid:durableId="1514297944">
    <w:abstractNumId w:val="1"/>
  </w:num>
  <w:num w:numId="8" w16cid:durableId="190876076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02388440">
    <w:abstractNumId w:val="3"/>
  </w:num>
  <w:num w:numId="10" w16cid:durableId="1645432836">
    <w:abstractNumId w:val="6"/>
  </w:num>
  <w:num w:numId="11" w16cid:durableId="3006959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758802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35511056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E41"/>
    <w:rsid w:val="00041AF6"/>
    <w:rsid w:val="00044E62"/>
    <w:rsid w:val="00050BA4"/>
    <w:rsid w:val="0005141D"/>
    <w:rsid w:val="00051738"/>
    <w:rsid w:val="0005242B"/>
    <w:rsid w:val="00052548"/>
    <w:rsid w:val="000576FB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B0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A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47685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8F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289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878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1BBC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16"/>
    <w:rsid w:val="00760FE4"/>
    <w:rsid w:val="007636C2"/>
    <w:rsid w:val="00763C2A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ED5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664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03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B2B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52A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EB2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69F6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760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76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29D5E6EF7B7E314DBCF62D729A10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7010-22C7-0045-87A1-81AC19CA8FBD}"/>
      </w:docPartPr>
      <w:docPartBody>
        <w:p w:rsidR="003213C2" w:rsidRDefault="00D17C98" w:rsidP="00D17C98">
          <w:pPr>
            <w:pStyle w:val="29D5E6EF7B7E314DBCF62D729A1096F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213C2"/>
    <w:rsid w:val="0036784B"/>
    <w:rsid w:val="00554490"/>
    <w:rsid w:val="006C1991"/>
    <w:rsid w:val="00710788"/>
    <w:rsid w:val="009D4C74"/>
    <w:rsid w:val="00B31433"/>
    <w:rsid w:val="00B862B2"/>
    <w:rsid w:val="00BB1003"/>
    <w:rsid w:val="00C11421"/>
    <w:rsid w:val="00D17C98"/>
    <w:rsid w:val="00D947FF"/>
    <w:rsid w:val="00DC6AC0"/>
    <w:rsid w:val="00E51E77"/>
    <w:rsid w:val="00EC4C28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98"/>
    <w:rPr>
      <w:color w:val="808080"/>
    </w:rPr>
  </w:style>
  <w:style w:type="paragraph" w:customStyle="1" w:styleId="D9A7A7BC4F444F318C350ACB80181265">
    <w:name w:val="D9A7A7BC4F444F318C350ACB80181265"/>
  </w:style>
  <w:style w:type="paragraph" w:customStyle="1" w:styleId="29D5E6EF7B7E314DBCF62D729A1096F5">
    <w:name w:val="29D5E6EF7B7E314DBCF62D729A1096F5"/>
    <w:rsid w:val="00D17C9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716C3-55E9-4C5C-A6E1-5F2F0767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11 - Verify IPv4 and IPv6 Addressing</vt:lpstr>
    </vt:vector>
  </TitlesOfParts>
  <Company>Cisco Systems, Inc.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11 - Verify IPv4 and IPv6 Addressing</dc:title>
  <dc:creator>SP</dc:creator>
  <dc:description>2013</dc:description>
  <cp:lastModifiedBy>Arfan Shah</cp:lastModifiedBy>
  <cp:revision>2</cp:revision>
  <cp:lastPrinted>2020-07-17T16:50:00Z</cp:lastPrinted>
  <dcterms:created xsi:type="dcterms:W3CDTF">2023-02-13T11:13:00Z</dcterms:created>
  <dcterms:modified xsi:type="dcterms:W3CDTF">2023-02-13T11:13:00Z</dcterms:modified>
</cp:coreProperties>
</file>