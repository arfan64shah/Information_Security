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6: Network Attacks: A Deeper Look</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707567065"/>
          <w:dataBinding w:prefixMappings="xmlns:ns0='http://purl.org/dc/elements/1.1/' xmlns:ns1='http://schemas.openxmlformats.org/package/2006/metadata/core-properties' " w:xpath="/ns1:coreProperties[1]/ns0:title[1]" w:storeItemID="{6C3C8BC8-F283-45AE-878A-BAB7291924A1}"/>
          <w:placeholder>
            <w:docPart w:val="CAE23621D0FF734DB9F30575A1EBFB55"/>
          </w:placeholder>
          <w:alias w:val="Title"/>
          <w:text/>
        </w:sdtPr>
        <w:sdtContent>
          <w:r>
            <w:rPr/>
            <w:t>Lab 24 - Reading Server Logs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Reading Log Files with Cat, More, Less, and Tail.</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Log Files and Syslog.</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Log Files and Journalctl.</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files are an important tool for troubleshooting and monitoring. Different application generates different log files, each one containing its own set of fields and information. While the field structure may change between log files, the tools used to read them are mostly the same. In this lab, you will learn about common tools used to read log file and practice using them.</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Reading Log Files with Cat, More, Less, and Tail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files are files used to record specific events triggered by applications, services or the operating system itself. Usually stored as plain-text, log files are an indispensable resource for troubleshooting.</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Opening Log Files.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Log files commonly contain plain-text information which can be viewed by practically any program able to handle text (text editors, for example). However, because of convenience, usability, and speed, a few tools are more commonly used than others. This section focuses on four command-line-based programs: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less</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derived from the word ‘concatenate’, is a UNIX, command-line-based tool used to read and display the contents of a file on the screen. Because of its simplicity and it can open a text file and display it in a text-only terminal,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is widely used to this day.</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Start the </w:t>
      </w:r>
      <w:r>
        <w:rPr>
          <w:rFonts w:cs="Times New Roman" w:ascii="Times New Roman" w:hAnsi="Times New Roman" w:asciiTheme="majorBidi" w:cstheme="majorBidi" w:hAnsiTheme="majorBidi"/>
          <w:b/>
        </w:rPr>
        <w:t>CyberOps Worstation VM</w:t>
      </w:r>
      <w:r>
        <w:rPr>
          <w:rFonts w:cs="Times New Roman" w:ascii="Times New Roman" w:hAnsi="Times New Roman" w:asciiTheme="majorBidi" w:cstheme="majorBidi" w:hAnsiTheme="majorBidi"/>
        </w:rPr>
        <w:t xml:space="preserve"> and open a terminal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terminal window, issue the command below to display the contents of the </w:t>
      </w:r>
      <w:r>
        <w:rPr>
          <w:rFonts w:cs="Times New Roman" w:ascii="Times New Roman" w:hAnsi="Times New Roman" w:asciiTheme="majorBidi" w:cstheme="majorBidi" w:hAnsiTheme="majorBidi"/>
          <w:b/>
        </w:rPr>
        <w:t>logstash-tutorial.log</w:t>
      </w:r>
      <w:r>
        <w:rPr>
          <w:rFonts w:cs="Times New Roman" w:ascii="Times New Roman" w:hAnsi="Times New Roman" w:asciiTheme="majorBidi" w:cstheme="majorBidi" w:hAnsiTheme="majorBidi"/>
        </w:rPr>
        <w:t xml:space="preserve"> file, located in the </w:t>
      </w:r>
      <w:r>
        <w:rPr>
          <w:rFonts w:cs="Times New Roman" w:ascii="Times New Roman" w:hAnsi="Times New Roman" w:asciiTheme="majorBidi" w:cstheme="majorBidi" w:hAnsiTheme="majorBidi"/>
          <w:b/>
        </w:rPr>
        <w:t>/home/analyst/lab.support.files/</w:t>
      </w:r>
      <w:r>
        <w:rPr>
          <w:rFonts w:cs="Times New Roman" w:ascii="Times New Roman" w:hAnsi="Times New Roman" w:asciiTheme="majorBidi" w:cstheme="majorBidi" w:hAnsiTheme="majorBidi"/>
        </w:rPr>
        <w:t xml:space="preserve"> folder:</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cat /home/analyst/lab.support.files/logstash-tutorial.log</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contents of the file should scroll through the terminal window until the all contents have been displayed.</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is a drawback of using </w:t>
      </w:r>
      <w:r>
        <w:rPr>
          <w:rFonts w:cs="Times New Roman" w:ascii="Times New Roman" w:hAnsi="Times New Roman" w:asciiTheme="majorBidi" w:cstheme="majorBidi" w:hAnsiTheme="majorBidi"/>
          <w:b/>
        </w:rPr>
        <w:t xml:space="preserve">cat </w:t>
      </w:r>
      <w:r>
        <w:rPr>
          <w:rFonts w:cs="Times New Roman" w:ascii="Times New Roman" w:hAnsi="Times New Roman" w:asciiTheme="majorBidi" w:cstheme="majorBidi" w:hAnsiTheme="majorBidi"/>
        </w:rPr>
        <w:t>with large text files?</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Due to the fact that cat doesn't allow page breaking, the file's beginning could be lost.</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Another popular tool for visualizing log files is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bCs/>
        </w:rPr>
        <w:t>.</w:t>
      </w:r>
      <w:r>
        <w:rPr>
          <w:rFonts w:cs="Times New Roman" w:ascii="Times New Roman" w:hAnsi="Times New Roman" w:asciiTheme="majorBidi" w:cstheme="majorBidi" w:hAnsiTheme="majorBidi"/>
        </w:rPr>
        <w:t xml:space="preserve"> Similar to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 xml:space="preserve"> is also a UNIX command-line-based tool that can open a text-based file and display the file contents on the screen. The main difference between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 xml:space="preserve"> is that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 xml:space="preserve"> supports page breaks, allowing the user to view the contents of a file, one page at a time. This can be done using the space bar to display the next page.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same terminal window, use the command below to display the contents of the </w:t>
      </w:r>
      <w:r>
        <w:rPr>
          <w:rFonts w:cs="Times New Roman" w:ascii="Times New Roman" w:hAnsi="Times New Roman" w:asciiTheme="majorBidi" w:cstheme="majorBidi" w:hAnsiTheme="majorBidi"/>
          <w:b/>
        </w:rPr>
        <w:t>logstash-tutorial.log</w:t>
      </w:r>
      <w:r>
        <w:rPr>
          <w:rFonts w:cs="Times New Roman" w:ascii="Times New Roman" w:hAnsi="Times New Roman" w:asciiTheme="majorBidi" w:cstheme="majorBidi" w:hAnsiTheme="majorBidi"/>
        </w:rPr>
        <w:t xml:space="preserve"> file again. This time using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more /home/analyst/lab.support.files/logstash-tutorial.log</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contents of the file should scroll through the terminal window and stop when one page is displayed. Press the space bar to advance to the next page. Press enter to display the next line of text.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is the drawback of using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It might not be simple to repeat the show of previously displayed pages, depending on the terminal application being used.</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Building on the functionality of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rPr>
        <w:t xml:space="preserve">, the </w:t>
      </w:r>
      <w:r>
        <w:rPr>
          <w:rFonts w:cs="Times New Roman" w:ascii="Times New Roman" w:hAnsi="Times New Roman" w:asciiTheme="majorBidi" w:cstheme="majorBidi" w:hAnsiTheme="majorBidi"/>
          <w:b/>
        </w:rPr>
        <w:t xml:space="preserve">less </w:t>
      </w:r>
      <w:r>
        <w:rPr>
          <w:rFonts w:cs="Times New Roman" w:ascii="Times New Roman" w:hAnsi="Times New Roman" w:asciiTheme="majorBidi" w:cstheme="majorBidi" w:hAnsiTheme="majorBidi"/>
        </w:rPr>
        <w:t>tool allows the contents of a file to be displayed page by page, while also allowing the user the choice of viewing previously displayed pages.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same terminal window, use </w:t>
      </w:r>
      <w:r>
        <w:rPr>
          <w:rFonts w:cs="Times New Roman" w:ascii="Times New Roman" w:hAnsi="Times New Roman" w:asciiTheme="majorBidi" w:cstheme="majorBidi" w:hAnsiTheme="majorBidi"/>
          <w:b/>
        </w:rPr>
        <w:t>less</w:t>
      </w:r>
      <w:r>
        <w:rPr>
          <w:rFonts w:cs="Times New Roman" w:ascii="Times New Roman" w:hAnsi="Times New Roman" w:asciiTheme="majorBidi" w:cstheme="majorBidi" w:hAnsiTheme="majorBidi"/>
        </w:rPr>
        <w:t xml:space="preserve"> to display the contents the </w:t>
      </w:r>
      <w:r>
        <w:rPr>
          <w:rFonts w:cs="Times New Roman" w:ascii="Times New Roman" w:hAnsi="Times New Roman" w:asciiTheme="majorBidi" w:cstheme="majorBidi" w:hAnsiTheme="majorBidi"/>
          <w:b/>
        </w:rPr>
        <w:t>logstash-tutorial.log</w:t>
      </w:r>
      <w:r>
        <w:rPr>
          <w:rFonts w:cs="Times New Roman" w:ascii="Times New Roman" w:hAnsi="Times New Roman" w:asciiTheme="majorBidi" w:cstheme="majorBidi" w:hAnsiTheme="majorBidi"/>
        </w:rPr>
        <w:t xml:space="preserve"> file again:</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less /home/analyst/lab.support.files/logstash-tutorial.log</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contents of the file should scroll through the terminal window and stop when one page is displayed. Press the space bar to advance to the next page. Press enter to display the next line of text. Use the up and down arrow keys to move back and forth through the text file.</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the “</w:t>
      </w:r>
      <w:r>
        <w:rPr>
          <w:rFonts w:cs="Times New Roman" w:ascii="Times New Roman" w:hAnsi="Times New Roman" w:asciiTheme="majorBidi" w:cstheme="majorBidi" w:hAnsiTheme="majorBidi"/>
          <w:b/>
        </w:rPr>
        <w:t>q</w:t>
      </w:r>
      <w:r>
        <w:rPr>
          <w:rFonts w:cs="Times New Roman" w:ascii="Times New Roman" w:hAnsi="Times New Roman" w:asciiTheme="majorBidi" w:cstheme="majorBidi" w:hAnsiTheme="majorBidi"/>
        </w:rPr>
        <w:t xml:space="preserve">” key on your keyboard to exit the </w:t>
      </w:r>
      <w:r>
        <w:rPr>
          <w:rFonts w:cs="Times New Roman" w:ascii="Times New Roman" w:hAnsi="Times New Roman" w:asciiTheme="majorBidi" w:cstheme="majorBidi" w:hAnsiTheme="majorBidi"/>
          <w:b/>
        </w:rPr>
        <w:t>less</w:t>
      </w:r>
      <w:r>
        <w:rPr>
          <w:rFonts w:cs="Times New Roman" w:ascii="Times New Roman" w:hAnsi="Times New Roman" w:asciiTheme="majorBidi" w:cstheme="majorBidi" w:hAnsiTheme="majorBidi"/>
        </w:rPr>
        <w:t xml:space="preserve"> tool.</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 xml:space="preserve"> command displays the end of a text file. By default,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 xml:space="preserve"> displays the last ten lines of the file.</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tail to display the last ten lines of the </w:t>
      </w:r>
      <w:r>
        <w:rPr>
          <w:rFonts w:cs="Times New Roman" w:ascii="Times New Roman" w:hAnsi="Times New Roman" w:asciiTheme="majorBidi" w:cstheme="majorBidi" w:hAnsiTheme="majorBidi"/>
          <w:b/>
        </w:rPr>
        <w:t>/home/analyst/lab.support.files/logstash-tutorial.log</w:t>
      </w:r>
      <w:r>
        <w:rPr>
          <w:rFonts w:cs="Times New Roman" w:ascii="Times New Roman" w:hAnsi="Times New Roman" w:asciiTheme="majorBidi" w:cstheme="majorBidi" w:hAnsiTheme="majorBidi"/>
        </w:rPr>
        <w:t xml:space="preserve"> file.</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tail /home/analyst/lab.support.files/logstash-tutorial.log</w:t>
      </w:r>
    </w:p>
    <w:p>
      <w:pPr>
        <w:pStyle w:val="CMDOutput"/>
        <w:rPr/>
      </w:pPr>
      <w:r>
        <w:rPr/>
        <w:t>218.30.103.62 - - [04/Jan/2015:05:28:43 +0000] "GET /blog/geekery/xvfb-firefox.html HTTP/1.1" 200 10975 "-" "Sogou web spider/4.0(+http://www.sogou.com/docs/help/webmasters.htm#07)"</w:t>
      </w:r>
    </w:p>
    <w:p>
      <w:pPr>
        <w:pStyle w:val="CMDOutput"/>
        <w:rPr/>
      </w:pPr>
      <w:r>
        <w:rPr/>
        <w:t>218.30.103.62 - - [04/Jan/2015:05:29:06 +0000] "GET /blog/geekery/puppet-facts-into-mcollective.html HTTP/1.1" 200 9872 "-" "Sogou web spider/4.0(+http://www.sogou.com/docs/help/webmasters.htm#07)"</w:t>
      </w:r>
    </w:p>
    <w:p>
      <w:pPr>
        <w:pStyle w:val="CMDOutput"/>
        <w:rPr/>
      </w:pPr>
      <w:r>
        <w:rPr/>
        <w:t>198.46.149.143 - - [04/Jan/2015:05:29:13 +0000] "GET /blog/geekery/disabling-battery-in-ubuntu-vms.html?utm_source=feedburner&amp;utm_medium=feed&amp;utm_campaign=Feed%3A+semicomplete%2Fmain+%28semicomplete.com+-+Jordan+Sissel%29 HTTP/1.1" 200 9316 "-" "Tiny Tiny RSS/1.11 (http://tt-rss.org/)"</w:t>
      </w:r>
    </w:p>
    <w:p>
      <w:pPr>
        <w:pStyle w:val="CMDOutput"/>
        <w:rPr/>
      </w:pPr>
      <w:r>
        <w:rPr/>
        <w:t>198.46.149.143 - - [04/Jan/2015:05:29:13 +0000] "GET /blog/geekery/solving-good-or-bad-problems.html?utm_source=feedburner&amp;utm_medium=feed&amp;utm_campaign=Feed%3A+semicomplete%2Fmain+%28semicomplete.com+-+Jordan+Sissel%29 HTTP/1.1" 200 10756 "-" "Tiny Tiny RSS/1.11 (http://tt-rss.org/)"</w:t>
      </w:r>
    </w:p>
    <w:p>
      <w:pPr>
        <w:pStyle w:val="CMDOutput"/>
        <w:rPr/>
      </w:pPr>
      <w:r>
        <w:rPr/>
        <w:t>218.30.103.62 - - [04/Jan/2015:05:29:26 +0000] "GET /blog/geekery/jquery-interface-puffer.html%20target= HTTP/1.1" 200 202 "-" "Sogou web spider/4.0(+http://www.sogou.com/docs/help/webmasters.htm#07)"</w:t>
      </w:r>
    </w:p>
    <w:p>
      <w:pPr>
        <w:pStyle w:val="CMDOutput"/>
        <w:rPr/>
      </w:pPr>
      <w:r>
        <w:rPr/>
        <w:t>218.30.103.62 - - [04/Jan/2015:05:29:48 +0000] "GET /blog/geekery/ec2-reserved-vs-ondemand.html HTTP/1.1" 200 11834 "-" "Sogou web spider/4.0(+http://www.sogou.com/docs/help/webmasters.htm#07)"</w:t>
      </w:r>
    </w:p>
    <w:p>
      <w:pPr>
        <w:pStyle w:val="CMDOutput"/>
        <w:rPr/>
      </w:pPr>
      <w:r>
        <w:rPr/>
        <w:t>66.249.73.135 - - [04/Jan/2015:05:30:06 +0000] "GET /blog/web/firefox-scrolling-fix.html HTTP/1.1" 200 8956 "-" "Mozilla/5.0 (iPhone; CPU iPhone OS 6_0 like Mac OS X) AppleWebKit/536.26 (KHTML, like Gecko) Version/6.0 Mobile/10A5376e Safari/8536.25 (compatible; Googlebot/2.1; +http://www.google.com/bot.html)"</w:t>
      </w:r>
    </w:p>
    <w:p>
      <w:pPr>
        <w:pStyle w:val="CMDOutput"/>
        <w:rPr/>
      </w:pPr>
      <w:r>
        <w:rPr/>
        <w:t>86.1.76.62 - - [04/Jan/2015:05:30:37 +0000] "GET /projects/xdotool/ HTTP/1.1" 200 12292 "http://www.haskell.org/haskellwiki/Xmonad/Frequently_asked_questions" "Mozilla/5.0 (X11; Linux x86_64; rv:24.0) Gecko/20140205 Firefox/24.0 Iceweasel/24.3.0"</w:t>
      </w:r>
    </w:p>
    <w:p>
      <w:pPr>
        <w:pStyle w:val="CMDOutput"/>
        <w:rPr/>
      </w:pPr>
      <w:r>
        <w:rPr/>
        <w:t>86.1.76.62 - - [04/Jan/2015:05:30:37 +0000] "GET /reset.css HTTP/1.1" 200 1015 "http://www.semicomplete.com/projects/xdotool/" "Mozilla/5.0 (X11; Linux x86_64; rv:24.0) Gecko/20140205 Firefox/24.0 Iceweasel/24.3.0"</w:t>
      </w:r>
    </w:p>
    <w:p>
      <w:pPr>
        <w:pStyle w:val="CMDOutput"/>
        <w:rPr/>
      </w:pPr>
      <w:r>
        <w:rPr/>
        <w:t>86.1.76.62 - - [04/Jan/2015:05:30:37 +0000] "GET /style2.css HTTP/1.1" 200 4877 "http://www.semicomplete.com/projects/xdotool/" "Mozilla/5.0 (X11; Linux x86_64; rv:24.0) Gecko/20140205 Firefox/24.0 Iceweasel/24.3.0"</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Actively Following Logs.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some situations, it is desirable to monitor log files as log entries are written to the log files. For those cases, the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command is very helpful.</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tail -f to actively monitor the contents of the </w:t>
      </w:r>
      <w:r>
        <w:rPr>
          <w:rFonts w:cs="Times New Roman" w:ascii="Times New Roman" w:hAnsi="Times New Roman" w:asciiTheme="majorBidi" w:cstheme="majorBidi" w:hAnsiTheme="majorBidi"/>
          <w:b/>
        </w:rPr>
        <w:t>/var/log/syslog</w:t>
      </w:r>
      <w:r>
        <w:rPr>
          <w:rFonts w:cs="Times New Roman" w:ascii="Times New Roman" w:hAnsi="Times New Roman" w:asciiTheme="majorBidi" w:cstheme="majorBidi" w:hAnsiTheme="majorBidi"/>
        </w:rPr>
        <w:t xml:space="preserve"> file:</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sudo tail –f /home/analyst/lab.support.files/logstash-tutorial.log</w:t>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is different in the output of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Explain.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terminal looks locked and no longer accepts commands after using the tail -f command. This occurs as a result of tail, which is still active and watching the log file and printing any modifications made to it on the screen.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watch tail –f in action, open a second terminal window. Arrange your display so you can see both terminal windows. Re-size the windows so you can see them both at the same, as shown in the image below:</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terminal window on the top is running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to monitor the </w:t>
      </w:r>
      <w:r>
        <w:rPr>
          <w:rFonts w:cs="Times New Roman" w:ascii="Times New Roman" w:hAnsi="Times New Roman" w:asciiTheme="majorBidi" w:cstheme="majorBidi" w:hAnsiTheme="majorBidi"/>
          <w:b/>
        </w:rPr>
        <w:t xml:space="preserve">/home/analyst/lab.support.files/logstash-tutorial.log </w:t>
      </w:r>
      <w:r>
        <w:rPr>
          <w:rFonts w:cs="Times New Roman" w:ascii="Times New Roman" w:hAnsi="Times New Roman" w:asciiTheme="majorBidi" w:cstheme="majorBidi" w:hAnsiTheme="majorBidi"/>
        </w:rPr>
        <w:t>file. Use the terminal window on the bottom to add information to the monitored file.</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 make it easier to visualize, select the top terminal window (the one running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and press enter a few times. This will add a few lines between the current contents of the file and the new information to be added.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Select the bottom terminal window and enter the following command:</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echo "this is a new entry to the monitored log file" &gt;&gt; lab.support.files/logstash-tutorial.log</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command above appends the "this is a new entry to the monitored log file" message to the </w:t>
      </w:r>
      <w:r>
        <w:rPr>
          <w:rFonts w:cs="Times New Roman" w:ascii="Times New Roman" w:hAnsi="Times New Roman" w:asciiTheme="majorBidi" w:cstheme="majorBidi" w:hAnsiTheme="majorBidi"/>
          <w:b/>
        </w:rPr>
        <w:t xml:space="preserve">/home/analyst/lab.support.files/logstash-tutorial.log </w:t>
      </w:r>
      <w:r>
        <w:rPr>
          <w:rFonts w:cs="Times New Roman" w:ascii="Times New Roman" w:hAnsi="Times New Roman" w:asciiTheme="majorBidi" w:cstheme="majorBidi" w:hAnsiTheme="majorBidi"/>
        </w:rPr>
        <w:t>file. Because tail –f is monitoring the file at the moment a line is added to the file. The top window should display the new line in real-time.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Press CTRL + C to stop the execution of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and return to the shell prompt.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Close one of the two terminal windows.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Files and Syslog</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Because of their importance, it is common practice to concentrate log files in one monitoring computer.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 xml:space="preserve"> is a system designed to allow devices to send their log files to a centralized server, known as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 xml:space="preserve"> server. Clients communicate to a syslog server using the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 xml:space="preserve"> protocol. </w:t>
      </w:r>
      <w:r>
        <w:rPr>
          <w:rFonts w:cs="Times New Roman" w:ascii="Times New Roman" w:hAnsi="Times New Roman" w:asciiTheme="majorBidi" w:cstheme="majorBidi" w:hAnsiTheme="majorBidi"/>
          <w:b/>
        </w:rPr>
        <w:t xml:space="preserve">Syslog </w:t>
      </w:r>
      <w:r>
        <w:rPr>
          <w:rFonts w:cs="Times New Roman" w:ascii="Times New Roman" w:hAnsi="Times New Roman" w:asciiTheme="majorBidi" w:cstheme="majorBidi" w:hAnsiTheme="majorBidi"/>
        </w:rPr>
        <w:t>is commonly deployed and supports practically all computer platforms.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CyberOps Workstation VM generates operating system level log files and hands them over to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 xml:space="preserve">cat </w:t>
      </w:r>
      <w:r>
        <w:rPr>
          <w:rFonts w:cs="Times New Roman" w:ascii="Times New Roman" w:hAnsi="Times New Roman" w:asciiTheme="majorBidi" w:cstheme="majorBidi" w:hAnsiTheme="majorBidi"/>
        </w:rPr>
        <w:t>command as</w:t>
      </w:r>
      <w:r>
        <w:rPr>
          <w:rFonts w:cs="Times New Roman" w:ascii="Times New Roman" w:hAnsi="Times New Roman" w:asciiTheme="majorBidi" w:cstheme="majorBidi" w:hAnsiTheme="majorBidi"/>
          <w:b/>
        </w:rPr>
        <w:t xml:space="preserve"> root</w:t>
      </w:r>
      <w:r>
        <w:rPr>
          <w:rFonts w:cs="Times New Roman" w:ascii="Times New Roman" w:hAnsi="Times New Roman" w:asciiTheme="majorBidi" w:cstheme="majorBidi" w:hAnsiTheme="majorBidi"/>
        </w:rPr>
        <w:t xml:space="preserve"> to list the contents of the </w:t>
      </w:r>
      <w:r>
        <w:rPr>
          <w:rFonts w:cs="Times New Roman" w:ascii="Times New Roman" w:hAnsi="Times New Roman" w:asciiTheme="majorBidi" w:cstheme="majorBidi" w:hAnsiTheme="majorBidi"/>
          <w:b/>
        </w:rPr>
        <w:t xml:space="preserve">/var/log/syslog.1 </w:t>
      </w:r>
      <w:r>
        <w:rPr>
          <w:rFonts w:cs="Times New Roman" w:ascii="Times New Roman" w:hAnsi="Times New Roman" w:asciiTheme="majorBidi" w:cstheme="majorBidi" w:hAnsiTheme="majorBidi"/>
        </w:rPr>
        <w:t>file. This file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holds the log entries that are generated by the CyberOps Workstation VM operating system and sent to the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 xml:space="preserve"> service.</w:t>
      </w:r>
    </w:p>
    <w:p>
      <w:pPr>
        <w:pStyle w:val="SubStepAlpha"/>
        <w:numPr>
          <w:ilvl w:val="0"/>
          <w:numId w:val="0"/>
        </w:numPr>
        <w:ind w:left="720" w:hanging="0"/>
        <w:rPr>
          <w:rFonts w:ascii="Courier New" w:hAnsi="Courier New" w:cs="Courier New"/>
        </w:rPr>
      </w:pPr>
      <w:r>
        <w:rPr>
          <w:rFonts w:cs="Courier New" w:ascii="Courier New" w:hAnsi="Courier New"/>
        </w:rPr>
        <w:t xml:space="preserve">analyst@secOps ~$ </w:t>
      </w:r>
      <w:r>
        <w:rPr>
          <w:rFonts w:cs="Courier New" w:ascii="Courier New" w:hAnsi="Courier New"/>
          <w:b/>
        </w:rPr>
        <w:t>sudo cat /var/log/syslog.1</w:t>
      </w:r>
    </w:p>
    <w:p>
      <w:pPr>
        <w:pStyle w:val="SubStepAlpha"/>
        <w:numPr>
          <w:ilvl w:val="0"/>
          <w:numId w:val="0"/>
        </w:numPr>
        <w:ind w:left="720" w:hanging="0"/>
        <w:rPr>
          <w:rFonts w:ascii="Courier New" w:hAnsi="Courier New" w:cs="Courier New"/>
        </w:rPr>
      </w:pPr>
      <w:r>
        <w:rPr>
          <w:rFonts w:cs="Courier New" w:ascii="Courier New" w:hAnsi="Courier New"/>
        </w:rPr>
        <w:t>[sudo] password for analyst:</w:t>
      </w:r>
    </w:p>
    <w:p>
      <w:pPr>
        <w:pStyle w:val="CMDOutput"/>
        <w:rPr/>
      </w:pPr>
      <w:r>
        <w:rPr/>
        <w:t>Feb  7 13:23:15 secOps kernel: [    5.458959] psmouse serio1: hgpk: ID: 10 00 64</w:t>
      </w:r>
    </w:p>
    <w:p>
      <w:pPr>
        <w:pStyle w:val="CMDOutput"/>
        <w:rPr/>
      </w:pPr>
      <w:r>
        <w:rPr/>
        <w:t>Feb  7 13:23:15 secOps kernel: [    5.467285] input: ImExPS/2 BYD TouchPad as /devices/platform/i8042/serio1/input/input6</w:t>
      </w:r>
    </w:p>
    <w:p>
      <w:pPr>
        <w:pStyle w:val="CMDOutput"/>
        <w:rPr/>
      </w:pPr>
      <w:r>
        <w:rPr/>
        <w:t>Feb  7 13:23:15 secOps kernel: [    5.502469] RAPL PMU: API unit is 2^-32 Joules, 4 fixed counters, 10737418240 ms ovfl timer</w:t>
      </w:r>
    </w:p>
    <w:p>
      <w:pPr>
        <w:pStyle w:val="CMDOutput"/>
        <w:rPr/>
      </w:pPr>
      <w:r>
        <w:rPr/>
        <w:t>Feb  7 13:23:15 secOps kernel: [    5.502476] RAPL PMU: hw unit of domain pp0-core 2^-0 Joules</w:t>
      </w:r>
    </w:p>
    <w:p>
      <w:pPr>
        <w:pStyle w:val="CMDOutput"/>
        <w:rPr/>
      </w:pPr>
      <w:r>
        <w:rPr/>
        <w:t>Feb  7 13:23:15 secOps kernel: [    5.502478] RAPL PMU: hw unit of domain package 2^-0 Joules</w:t>
      </w:r>
    </w:p>
    <w:p>
      <w:pPr>
        <w:pStyle w:val="CMDOutput"/>
        <w:rPr/>
      </w:pPr>
      <w:r>
        <w:rPr/>
        <w:t>Feb  7 13:23:15 secOps kernel: [    5.502479] RAPL PMU: hw unit of domain dram 2^-0 Joules</w:t>
      </w:r>
    </w:p>
    <w:p>
      <w:pPr>
        <w:pStyle w:val="CMDOutput"/>
        <w:rPr/>
      </w:pPr>
      <w:r>
        <w:rPr/>
        <w:t>Feb  7 13:23:15 secOps kernel: [    5.502480] RAPL PMU: hw unit of domain pp1-gpu 2^-0 Joules</w:t>
      </w:r>
    </w:p>
    <w:p>
      <w:pPr>
        <w:pStyle w:val="CMDOutput"/>
        <w:rPr/>
      </w:pPr>
      <w:r>
        <w:rPr/>
        <w:t>Feb  7 13:23:15 secOps kernel: [    5.672547] ppdev: user-space parallel port driver</w:t>
      </w:r>
    </w:p>
    <w:p>
      <w:pPr>
        <w:pStyle w:val="CMDOutput"/>
        <w:rPr/>
      </w:pPr>
      <w:r>
        <w:rPr/>
        <w:t>Feb  7 13:23:15 secOps kernel: [    5.709000] pcnet32 0000:00:03.0 enp0s3: renamed from eth0</w:t>
      </w:r>
    </w:p>
    <w:p>
      <w:pPr>
        <w:pStyle w:val="CMDOutput"/>
        <w:rPr/>
      </w:pPr>
      <w:r>
        <w:rPr/>
        <w:t>Feb  7 13:23:16 secOps kernel: [    6.166738] pcnet32 0000:00:03.0 enp0s3: link up, 100Mbps, full-duplex</w:t>
      </w:r>
    </w:p>
    <w:p>
      <w:pPr>
        <w:pStyle w:val="CMDOutput"/>
        <w:rPr/>
      </w:pPr>
      <w:r>
        <w:rPr/>
        <w:t>Feb  7 13:23:16 secOps kernel: [    6.706058] random: crng init done</w:t>
      </w:r>
    </w:p>
    <w:p>
      <w:pPr>
        <w:pStyle w:val="CMDOutput"/>
        <w:rPr/>
      </w:pPr>
      <w:r>
        <w:rPr/>
        <w:t>Feb  7 13:23:18 secOps kernel: [    8.318984] floppy0: no floppy controllers found</w:t>
      </w:r>
    </w:p>
    <w:p>
      <w:pPr>
        <w:pStyle w:val="CMDOutput"/>
        <w:rPr/>
      </w:pPr>
      <w:r>
        <w:rPr/>
        <w:t>Feb  7 13:23:18 secOps kernel: [    8.319028] work still pending</w:t>
      </w:r>
    </w:p>
    <w:p>
      <w:pPr>
        <w:pStyle w:val="CMDOutput"/>
        <w:rPr/>
      </w:pPr>
      <w:r>
        <w:rPr/>
        <w:t>Feb  7 14:26:35 secOps kernel: [ 3806.118242] hrtimer: interrupt took 4085149 ns</w:t>
      </w:r>
    </w:p>
    <w:p>
      <w:pPr>
        <w:pStyle w:val="CMDOutput"/>
        <w:rPr/>
      </w:pPr>
      <w:r>
        <w:rPr/>
        <w:t>Feb  7 15:02:13 secOps kernel: [ 5943.582952] pcnet32 0000:00:03.0 enp0s3: link down</w:t>
      </w:r>
    </w:p>
    <w:p>
      <w:pPr>
        <w:pStyle w:val="CMDOutput"/>
        <w:rPr/>
      </w:pPr>
      <w:r>
        <w:rPr>
          <w:rFonts w:cs="Courier New"/>
        </w:rPr>
        <w:t>Feb  7 15:02:19 secOps kernel: [ 5949.556153] pcnet32 0000:00:03.0 enp0s3: link up, 100Mbps, full-duplex</w:t>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Why did the </w:t>
      </w:r>
      <w:r>
        <w:rPr>
          <w:rFonts w:cs="Times New Roman" w:ascii="Times New Roman" w:hAnsi="Times New Roman" w:asciiTheme="majorBidi" w:cstheme="majorBidi" w:hAnsiTheme="majorBidi"/>
          <w:b/>
        </w:rPr>
        <w:t xml:space="preserve">cat </w:t>
      </w:r>
      <w:r>
        <w:rPr>
          <w:rFonts w:cs="Times New Roman" w:ascii="Times New Roman" w:hAnsi="Times New Roman" w:asciiTheme="majorBidi" w:cstheme="majorBidi" w:hAnsiTheme="majorBidi"/>
        </w:rPr>
        <w:t xml:space="preserve">command have to be executed as </w:t>
      </w:r>
      <w:r>
        <w:rPr>
          <w:rFonts w:cs="Times New Roman" w:ascii="Times New Roman" w:hAnsi="Times New Roman" w:asciiTheme="majorBidi" w:cstheme="majorBidi" w:hAnsiTheme="majorBidi"/>
          <w:b/>
        </w:rPr>
        <w:t>root</w:t>
      </w:r>
      <w:r>
        <w:rPr>
          <w:rFonts w:cs="Times New Roman" w:ascii="Times New Roman" w:hAnsi="Times New Roman" w:asciiTheme="majorBidi" w:cstheme="majorBidi" w:hAnsiTheme="majorBidi"/>
        </w:rPr>
        <w:t>?</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/var/log/syslog in the CyberOps Workstation VM is owned by root and can only be viewed by root.</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the </w:t>
      </w:r>
      <w:r>
        <w:rPr>
          <w:rFonts w:cs="Times New Roman" w:ascii="Times New Roman" w:hAnsi="Times New Roman" w:asciiTheme="majorBidi" w:cstheme="majorBidi" w:hAnsiTheme="majorBidi"/>
          <w:b/>
        </w:rPr>
        <w:t>/var/log/syslog</w:t>
      </w:r>
      <w:r>
        <w:rPr>
          <w:rFonts w:cs="Times New Roman" w:ascii="Times New Roman" w:hAnsi="Times New Roman" w:asciiTheme="majorBidi" w:cstheme="majorBidi" w:hAnsiTheme="majorBidi"/>
        </w:rPr>
        <w:t xml:space="preserve"> file only stores the most recent log entries. To keep the syslog file small, the operating system periodically rotates the log files, renaming older log files as </w:t>
      </w:r>
      <w:r>
        <w:rPr>
          <w:rFonts w:cs="Times New Roman" w:ascii="Times New Roman" w:hAnsi="Times New Roman" w:asciiTheme="majorBidi" w:cstheme="majorBidi" w:hAnsiTheme="majorBidi"/>
          <w:b/>
        </w:rPr>
        <w:t>syslog.1</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syslog.2</w:t>
      </w:r>
      <w:r>
        <w:rPr>
          <w:rFonts w:cs="Times New Roman" w:ascii="Times New Roman" w:hAnsi="Times New Roman" w:asciiTheme="majorBidi" w:cstheme="majorBidi" w:hAnsiTheme="majorBidi"/>
        </w:rPr>
        <w:t>, and so on.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 xml:space="preserve">cat </w:t>
      </w:r>
      <w:r>
        <w:rPr>
          <w:rFonts w:cs="Times New Roman" w:ascii="Times New Roman" w:hAnsi="Times New Roman" w:asciiTheme="majorBidi" w:cstheme="majorBidi" w:hAnsiTheme="majorBidi"/>
        </w:rPr>
        <w:t xml:space="preserve">command to list older </w:t>
      </w:r>
      <w:r>
        <w:rPr>
          <w:rFonts w:cs="Times New Roman" w:ascii="Times New Roman" w:hAnsi="Times New Roman" w:asciiTheme="majorBidi" w:cstheme="majorBidi" w:hAnsiTheme="majorBidi"/>
          <w:b/>
        </w:rPr>
        <w:t>syslog</w:t>
      </w:r>
      <w:r>
        <w:rPr>
          <w:rFonts w:cs="Times New Roman" w:ascii="Times New Roman" w:hAnsi="Times New Roman" w:asciiTheme="majorBidi" w:cstheme="majorBidi" w:hAnsiTheme="majorBidi"/>
        </w:rPr>
        <w:t xml:space="preserve"> files:</w:t>
      </w:r>
    </w:p>
    <w:p>
      <w:pPr>
        <w:pStyle w:val="CMD"/>
        <w:rPr/>
      </w:pPr>
      <w:r>
        <w:rPr/>
        <w:t xml:space="preserve">analyst@secOps ~$ </w:t>
      </w:r>
      <w:r>
        <w:rPr>
          <w:b/>
        </w:rPr>
        <w:t>sudo cat /var/log/syslog.2</w:t>
      </w:r>
    </w:p>
    <w:p>
      <w:pPr>
        <w:pStyle w:val="CMD"/>
        <w:rPr/>
      </w:pPr>
      <w:r>
        <w:rPr/>
        <w:t xml:space="preserve">analyst@secOps ~$ </w:t>
      </w:r>
      <w:r>
        <w:rPr>
          <w:b/>
        </w:rPr>
        <w:t>sudo cat /var/log/syslog.3</w:t>
      </w:r>
    </w:p>
    <w:p>
      <w:pPr>
        <w:pStyle w:val="CMD"/>
        <w:rPr/>
      </w:pPr>
      <w:r>
        <w:rPr/>
        <w:t xml:space="preserve">analyst@secOps ~$ </w:t>
      </w:r>
      <w:r>
        <w:rPr>
          <w:b/>
        </w:rPr>
        <w:t>sudo cat /var/log/syslog.4</w:t>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Can you think of a reason why it is so important to keep the time and date of computers correctly synchronized?</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Events and the time/date they occurred are recorded and stored in log files by log systems. It will be more challenging to troubleshoot if the system clock is off or not synchronized.</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Files and Journalctl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Another popular log management system is known as </w:t>
      </w:r>
      <w:r>
        <w:rPr>
          <w:rFonts w:cs="Times New Roman" w:ascii="Times New Roman" w:hAnsi="Times New Roman" w:asciiTheme="majorBidi" w:cstheme="majorBidi" w:hAnsiTheme="majorBidi"/>
          <w:b/>
        </w:rPr>
        <w:t>journal</w:t>
      </w:r>
      <w:r>
        <w:rPr>
          <w:rFonts w:cs="Times New Roman" w:ascii="Times New Roman" w:hAnsi="Times New Roman" w:asciiTheme="majorBidi" w:cstheme="majorBidi" w:hAnsiTheme="majorBidi"/>
        </w:rPr>
        <w:t xml:space="preserve">. Managed by the </w:t>
      </w:r>
      <w:r>
        <w:rPr>
          <w:rFonts w:cs="Times New Roman" w:ascii="Times New Roman" w:hAnsi="Times New Roman" w:asciiTheme="majorBidi" w:cstheme="majorBidi" w:hAnsiTheme="majorBidi"/>
          <w:b/>
        </w:rPr>
        <w:t>journald</w:t>
      </w:r>
      <w:r>
        <w:rPr>
          <w:rFonts w:cs="Times New Roman" w:ascii="Times New Roman" w:hAnsi="Times New Roman" w:asciiTheme="majorBidi" w:cstheme="majorBidi" w:hAnsiTheme="majorBidi"/>
        </w:rPr>
        <w:t xml:space="preserve"> daemon, the system is designed to centralize the management of logs regardless of where the messages are originating. In the context of this lab, the most evident feature of the </w:t>
      </w:r>
      <w:r>
        <w:rPr>
          <w:rFonts w:cs="Times New Roman" w:ascii="Times New Roman" w:hAnsi="Times New Roman" w:asciiTheme="majorBidi" w:cstheme="majorBidi" w:hAnsiTheme="majorBidi"/>
          <w:b/>
        </w:rPr>
        <w:t>journal</w:t>
      </w:r>
      <w:r>
        <w:rPr>
          <w:rFonts w:cs="Times New Roman" w:ascii="Times New Roman" w:hAnsi="Times New Roman" w:asciiTheme="majorBidi" w:cstheme="majorBidi" w:hAnsiTheme="majorBidi"/>
        </w:rPr>
        <w:t xml:space="preserve"> system daemon is the use of append-only binary files serving as its </w:t>
      </w:r>
      <w:r>
        <w:rPr>
          <w:rFonts w:cs="Times New Roman" w:ascii="Times New Roman" w:hAnsi="Times New Roman" w:asciiTheme="majorBidi" w:cstheme="majorBidi" w:hAnsiTheme="majorBidi"/>
          <w:b/>
        </w:rPr>
        <w:t>log files</w:t>
      </w:r>
      <w:r>
        <w:rPr>
          <w:rFonts w:cs="Times New Roman" w:ascii="Times New Roman" w:hAnsi="Times New Roman" w:asciiTheme="majorBidi" w:cstheme="majorBidi" w:hAnsiTheme="majorBidi"/>
        </w:rPr>
        <w: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Running journalctl with no options.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 look at the </w:t>
      </w:r>
      <w:r>
        <w:rPr>
          <w:rFonts w:cs="Times New Roman" w:ascii="Times New Roman" w:hAnsi="Times New Roman" w:asciiTheme="majorBidi" w:cstheme="majorBidi" w:hAnsiTheme="majorBidi"/>
          <w:b/>
        </w:rPr>
        <w:t>journald</w:t>
      </w:r>
      <w:r>
        <w:rPr>
          <w:rFonts w:cs="Times New Roman" w:ascii="Times New Roman" w:hAnsi="Times New Roman" w:asciiTheme="majorBidi" w:cstheme="majorBidi" w:hAnsiTheme="majorBidi"/>
        </w:rPr>
        <w:t xml:space="preserve"> logs, use the </w:t>
      </w:r>
      <w:r>
        <w:rPr>
          <w:rFonts w:cs="Times New Roman" w:ascii="Times New Roman" w:hAnsi="Times New Roman" w:asciiTheme="majorBidi" w:cstheme="majorBidi" w:hAnsiTheme="majorBidi"/>
          <w:b/>
        </w:rPr>
        <w:t>journalctl</w:t>
      </w:r>
      <w:r>
        <w:rPr>
          <w:rFonts w:cs="Times New Roman" w:ascii="Times New Roman" w:hAnsi="Times New Roman" w:asciiTheme="majorBidi" w:cstheme="majorBidi" w:hAnsiTheme="majorBidi"/>
        </w:rPr>
        <w:t xml:space="preserve"> command. The </w:t>
      </w:r>
      <w:r>
        <w:rPr>
          <w:rFonts w:cs="Times New Roman" w:ascii="Times New Roman" w:hAnsi="Times New Roman" w:asciiTheme="majorBidi" w:cstheme="majorBidi" w:hAnsiTheme="majorBidi"/>
          <w:b/>
        </w:rPr>
        <w:t xml:space="preserve">journalctl </w:t>
      </w:r>
      <w:r>
        <w:rPr>
          <w:rFonts w:cs="Times New Roman" w:ascii="Times New Roman" w:hAnsi="Times New Roman" w:asciiTheme="majorBidi" w:cstheme="majorBidi" w:hAnsiTheme="majorBidi"/>
        </w:rPr>
        <w:t>tool</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interprets and displays the log entries previously stored in the </w:t>
      </w:r>
      <w:r>
        <w:rPr>
          <w:rFonts w:cs="Times New Roman" w:ascii="Times New Roman" w:hAnsi="Times New Roman" w:asciiTheme="majorBidi" w:cstheme="majorBidi" w:hAnsiTheme="majorBidi"/>
          <w:b/>
        </w:rPr>
        <w:t>journal</w:t>
      </w:r>
      <w:r>
        <w:rPr>
          <w:rFonts w:cs="Times New Roman" w:ascii="Times New Roman" w:hAnsi="Times New Roman" w:asciiTheme="majorBidi" w:cstheme="majorBidi" w:hAnsiTheme="majorBidi"/>
        </w:rPr>
        <w:t xml:space="preserve"> binary log files.</w:t>
      </w:r>
    </w:p>
    <w:p>
      <w:pPr>
        <w:pStyle w:val="CMD"/>
        <w:rPr/>
      </w:pPr>
      <w:r>
        <w:rPr/>
        <w:t xml:space="preserve">analyst@secOps ~$ </w:t>
      </w:r>
      <w:r>
        <w:rPr>
          <w:b/>
        </w:rPr>
        <w:t>journalctl</w:t>
      </w:r>
    </w:p>
    <w:p>
      <w:pPr>
        <w:pStyle w:val="CMDOutput"/>
        <w:rPr/>
      </w:pPr>
      <w:r>
        <w:rPr/>
        <w:t>-- Logs begin at Fri 2014-09-26 14:13:12 EDT, end at Tue 2017-02-07 13:23:29 ES</w:t>
      </w:r>
    </w:p>
    <w:p>
      <w:pPr>
        <w:pStyle w:val="CMDOutput"/>
        <w:rPr/>
      </w:pPr>
      <w:r>
        <w:rPr/>
        <w:t>Sep 26 14:13:12 dataAnalyzer systemd[1087]: Starting Paths.</w:t>
      </w:r>
    </w:p>
    <w:p>
      <w:pPr>
        <w:pStyle w:val="CMDOutput"/>
        <w:rPr/>
      </w:pPr>
      <w:r>
        <w:rPr/>
        <w:t>Sep 26 14:13:12 dataAnalyzer systemd[1087]: Reached target Paths.</w:t>
      </w:r>
    </w:p>
    <w:p>
      <w:pPr>
        <w:pStyle w:val="CMDOutput"/>
        <w:rPr/>
      </w:pPr>
      <w:r>
        <w:rPr/>
        <w:t>Sep 26 14:13:12 dataAnalyzer systemd[1087]: Starting Timers.</w:t>
      </w:r>
    </w:p>
    <w:p>
      <w:pPr>
        <w:pStyle w:val="CMDOutput"/>
        <w:rPr/>
      </w:pPr>
      <w:r>
        <w:rPr/>
        <w:t>Sep 26 14:13:12 dataAnalyzer systemd[1087]: Reached target Timers.</w:t>
      </w:r>
    </w:p>
    <w:p>
      <w:pPr>
        <w:pStyle w:val="CMDOutput"/>
        <w:rPr/>
      </w:pPr>
      <w:r>
        <w:rPr/>
        <w:t>Sep 26 14:13:12 dataAnalyzer systemd[1087]: Starting Sockets.</w:t>
      </w:r>
    </w:p>
    <w:p>
      <w:pPr>
        <w:pStyle w:val="CMDOutput"/>
        <w:rPr/>
      </w:pPr>
      <w:r>
        <w:rPr/>
        <w:t>Sep 26 14:13:12 dataAnalyzer systemd[1087]: Reached target Sockets.</w:t>
      </w:r>
    </w:p>
    <w:p>
      <w:pPr>
        <w:pStyle w:val="CMDOutput"/>
        <w:rPr/>
      </w:pPr>
      <w:r>
        <w:rPr/>
        <w:t>Sep 26 14:13:12 dataAnalyzer systemd[1087]: Starting Basic System.</w:t>
      </w:r>
    </w:p>
    <w:p>
      <w:pPr>
        <w:pStyle w:val="CMDOutput"/>
        <w:rPr/>
      </w:pPr>
      <w:r>
        <w:rPr/>
        <w:t>Sep 26 14:13:12 dataAnalyzer systemd[1087]: Reached target Basic System.</w:t>
      </w:r>
    </w:p>
    <w:p>
      <w:pPr>
        <w:pStyle w:val="CMDOutput"/>
        <w:rPr/>
      </w:pPr>
      <w:r>
        <w:rPr/>
        <w:t>Sep 26 14:13:12 dataAnalyzer systemd[1087]: Starting Default.</w:t>
      </w:r>
    </w:p>
    <w:p>
      <w:pPr>
        <w:pStyle w:val="CMDOutput"/>
        <w:rPr/>
      </w:pPr>
      <w:r>
        <w:rPr/>
        <w:t>Sep 26 14:13:12 dataAnalyzer systemd[1087]: Reached target Default.</w:t>
      </w:r>
    </w:p>
    <w:p>
      <w:pPr>
        <w:pStyle w:val="CMDOutput"/>
        <w:rPr/>
      </w:pPr>
      <w:r>
        <w:rPr/>
        <w:t>Sep 26 14:13:12 dataAnalyzer systemd[1087]: Startup finished in 18ms.</w:t>
      </w:r>
    </w:p>
    <w:p>
      <w:pPr>
        <w:pStyle w:val="CMDOutput"/>
        <w:rPr/>
      </w:pPr>
      <w:r>
        <w:rPr/>
        <w:t>Sep 26 14:14:24 dataAnalyzer systemd[1087]: Stopping Default.</w:t>
      </w:r>
    </w:p>
    <w:p>
      <w:pPr>
        <w:pStyle w:val="CMDOutput"/>
        <w:rPr/>
      </w:pPr>
      <w:r>
        <w:rPr/>
        <w:t>Sep 26 14:14:24 dataAnalyzer systemd[1087]: Stopped target Default.</w:t>
      </w:r>
    </w:p>
    <w:p>
      <w:pPr>
        <w:pStyle w:val="CMDOutput"/>
        <w:rPr/>
      </w:pPr>
      <w:r>
        <w:rPr/>
        <w:t>Sep 26 14:14:24 dataAnalyzer systemd[1087]: Stopping Basic System.</w:t>
      </w:r>
    </w:p>
    <w:p>
      <w:pPr>
        <w:pStyle w:val="CMDOutput"/>
        <w:rPr/>
      </w:pPr>
      <w:r>
        <w:rPr/>
        <w:t>Sep 26 14:14:24 dataAnalyzer systemd[1087]: Stopped target Basic System.</w:t>
      </w:r>
    </w:p>
    <w:p>
      <w:pPr>
        <w:pStyle w:val="CMDOutput"/>
        <w:rPr/>
      </w:pPr>
      <w:r>
        <w:rPr/>
        <w:t>Sep 26 14:14:24 dataAnalyzer systemd[1087]: Stopping Paths.</w:t>
      </w:r>
    </w:p>
    <w:p>
      <w:pPr>
        <w:pStyle w:val="CMDOutput"/>
        <w:rPr/>
      </w:pPr>
      <w:r>
        <w:rPr/>
        <w:t>Sep 26 14:14:24 dataAnalyzer systemd[1087]: Stopped target Paths.</w:t>
      </w:r>
    </w:p>
    <w:p>
      <w:pPr>
        <w:pStyle w:val="CMDOutput"/>
        <w:rPr/>
      </w:pPr>
      <w:r>
        <w:rPr/>
        <w:t>Sep 26 14:14:24 dataAnalyzer systemd[1087]: Stopping Timers.</w:t>
      </w:r>
    </w:p>
    <w:p>
      <w:pPr>
        <w:pStyle w:val="CMDOutput"/>
        <w:rPr/>
      </w:pPr>
      <w:r>
        <w:rPr/>
        <w:t>Sep 26 14:14:24 dataAnalyzer systemd[1087]: Stopped target Timers.</w:t>
      </w:r>
    </w:p>
    <w:p>
      <w:pPr>
        <w:pStyle w:val="CMDOutput"/>
        <w:rPr/>
      </w:pPr>
      <w:r>
        <w:rPr/>
        <w:t>Sep 26 14:14:24 dataAnalyzer systemd[1087]: Stopping Sockets.</w:t>
      </w:r>
    </w:p>
    <w:p>
      <w:pPr>
        <w:pStyle w:val="CMDOutput"/>
        <w:rPr/>
      </w:pPr>
      <w:r>
        <w:rPr/>
        <w:t>&lt;output omitted&gt;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Running journalctl as root will display more detailed information.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CTRL+C to exit the display.</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Journalctl and a few options.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of the power of using </w:t>
      </w:r>
      <w:r>
        <w:rPr>
          <w:rFonts w:cs="Times New Roman" w:ascii="Times New Roman" w:hAnsi="Times New Roman" w:asciiTheme="majorBidi" w:cstheme="majorBidi" w:hAnsiTheme="majorBidi"/>
          <w:b/>
        </w:rPr>
        <w:t>journalctl</w:t>
      </w:r>
      <w:r>
        <w:rPr>
          <w:rFonts w:cs="Times New Roman" w:ascii="Times New Roman" w:hAnsi="Times New Roman" w:asciiTheme="majorBidi" w:cstheme="majorBidi" w:hAnsiTheme="majorBidi"/>
        </w:rPr>
        <w:t xml:space="preserve"> lies in its options. For the following commands, use CRTL+C to exit the display.</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journalctl --utc</w:t>
      </w:r>
      <w:r>
        <w:rPr>
          <w:rFonts w:cs="Times New Roman" w:ascii="Times New Roman" w:hAnsi="Times New Roman" w:asciiTheme="majorBidi" w:cstheme="majorBidi" w:hAnsiTheme="majorBidi"/>
        </w:rPr>
        <w:t xml:space="preserve"> to display all timestamps in UTC time:</w:t>
      </w:r>
    </w:p>
    <w:p>
      <w:pPr>
        <w:pStyle w:val="CMD"/>
        <w:rPr/>
      </w:pPr>
      <w:r>
        <w:rPr/>
        <w:t xml:space="preserve">analyst@secOps ~$ </w:t>
      </w:r>
      <w:r>
        <w:rPr>
          <w:b/>
        </w:rPr>
        <w:t>sudo journalctl -–utc</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journalctl -b</w:t>
      </w:r>
      <w:r>
        <w:rPr>
          <w:rFonts w:cs="Times New Roman" w:ascii="Times New Roman" w:hAnsi="Times New Roman" w:asciiTheme="majorBidi" w:cstheme="majorBidi" w:hAnsiTheme="majorBidi"/>
        </w:rPr>
        <w:t xml:space="preserve"> to display log entries recorded during the last boot:</w:t>
      </w:r>
    </w:p>
    <w:p>
      <w:pPr>
        <w:pStyle w:val="CMD"/>
        <w:rPr/>
      </w:pPr>
      <w:r>
        <w:rPr/>
        <w:t xml:space="preserve">analyst@secOps ~$ </w:t>
      </w:r>
      <w:r>
        <w:rPr>
          <w:b/>
        </w:rPr>
        <w:t>sudo journalctl –b</w:t>
      </w:r>
    </w:p>
    <w:p>
      <w:pPr>
        <w:pStyle w:val="CMDOutput"/>
        <w:rPr/>
      </w:pPr>
      <w:r>
        <w:rPr/>
        <w:t>Feb 07 08:23:13 secOps systemd-journald[172]: Time spent on flushing to /var is</w:t>
      </w:r>
    </w:p>
    <w:p>
      <w:pPr>
        <w:pStyle w:val="CMDOutput"/>
        <w:rPr/>
      </w:pPr>
      <w:r>
        <w:rPr/>
        <w:t xml:space="preserve">Feb 07 08:23:13 secOps kernel: Linux version 4.8.12-2-ARCH (builduser@andyrtr) </w:t>
      </w:r>
    </w:p>
    <w:p>
      <w:pPr>
        <w:pStyle w:val="CMDOutput"/>
        <w:rPr/>
      </w:pPr>
      <w:r>
        <w:rPr/>
        <w:t>Feb 07 08:23:13 secOps kernel: x86/fpu: Supporting XSAVE feature 0x001: 'x87 fl</w:t>
      </w:r>
    </w:p>
    <w:p>
      <w:pPr>
        <w:pStyle w:val="CMDOutput"/>
        <w:rPr/>
      </w:pPr>
      <w:r>
        <w:rPr/>
        <w:t>Feb 07 08:23:13 secOps kernel: x86/fpu: Supporting XSAVE feature 0x002: 'SSE re</w:t>
      </w:r>
    </w:p>
    <w:p>
      <w:pPr>
        <w:pStyle w:val="CMDOutput"/>
        <w:rPr/>
      </w:pPr>
      <w:r>
        <w:rPr/>
        <w:t>Feb 07 08:23:13 secOps kernel: x86/fpu: Supporting XSAVE feature 0x004: 'AVX re</w:t>
      </w:r>
    </w:p>
    <w:p>
      <w:pPr>
        <w:pStyle w:val="CMDOutput"/>
        <w:rPr/>
      </w:pPr>
      <w:r>
        <w:rPr/>
        <w:t>Feb 07 08:23:13 secOps kernel: x86/fpu: xstate_offset[2]:  576, xstate_sizes[2]</w:t>
      </w:r>
    </w:p>
    <w:p>
      <w:pPr>
        <w:pStyle w:val="CMDOutput"/>
        <w:rPr/>
      </w:pPr>
      <w:r>
        <w:rPr/>
        <w:t>Feb 07 08:23:13 secOps kernel: x86/fpu: Enabled xstate features 0x7, context si</w:t>
      </w:r>
    </w:p>
    <w:p>
      <w:pPr>
        <w:pStyle w:val="CMDOutput"/>
        <w:rPr/>
      </w:pPr>
      <w:r>
        <w:rPr/>
        <w:t>Feb 07 08:23:13 secOps kernel: x86/fpu: Using 'eager' FPU context switches.</w:t>
      </w:r>
    </w:p>
    <w:p>
      <w:pPr>
        <w:pStyle w:val="CMDOutput"/>
        <w:rPr/>
      </w:pPr>
      <w:r>
        <w:rPr/>
        <w:t>Feb 07 08:23:13 secOps kernel: e820: BIOS-provided physical RAM map:</w:t>
      </w:r>
    </w:p>
    <w:p>
      <w:pPr>
        <w:pStyle w:val="CMDOutput"/>
        <w:rPr/>
      </w:pPr>
      <w:r>
        <w:rPr/>
        <w:t>&lt;output omitted&gt;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 xml:space="preserve">journalctl </w:t>
      </w:r>
      <w:r>
        <w:rPr>
          <w:rFonts w:cs="Times New Roman" w:ascii="Times New Roman" w:hAnsi="Times New Roman" w:asciiTheme="majorBidi" w:cstheme="majorBidi" w:hAnsiTheme="majorBidi"/>
        </w:rPr>
        <w:t xml:space="preserve">to specify the service and timeframe for log entries. The command below shows all </w:t>
      </w:r>
      <w:r>
        <w:rPr>
          <w:rFonts w:cs="Times New Roman" w:ascii="Times New Roman" w:hAnsi="Times New Roman" w:asciiTheme="majorBidi" w:cstheme="majorBidi" w:hAnsiTheme="majorBidi"/>
          <w:b/>
        </w:rPr>
        <w:t>nginx</w:t>
      </w:r>
      <w:r>
        <w:rPr>
          <w:rFonts w:cs="Times New Roman" w:ascii="Times New Roman" w:hAnsi="Times New Roman" w:asciiTheme="majorBidi" w:cstheme="majorBidi" w:hAnsiTheme="majorBidi"/>
        </w:rPr>
        <w:t xml:space="preserve"> service logs recorded today:</w:t>
      </w:r>
    </w:p>
    <w:p>
      <w:pPr>
        <w:pStyle w:val="CMD"/>
        <w:rPr/>
      </w:pPr>
      <w:r>
        <w:rPr/>
        <w:t xml:space="preserve">analyst@secOps ~$ </w:t>
      </w:r>
      <w:r>
        <w:rPr>
          <w:b/>
        </w:rPr>
        <w:t>sudo journalctl -u nginx.service --since today</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-k</w:t>
      </w:r>
      <w:r>
        <w:rPr>
          <w:rFonts w:cs="Times New Roman" w:ascii="Times New Roman" w:hAnsi="Times New Roman" w:asciiTheme="majorBidi" w:cstheme="majorBidi" w:hAnsiTheme="majorBidi"/>
        </w:rPr>
        <w:t xml:space="preserve"> switch to display only messages generated by the kernel:</w:t>
      </w:r>
    </w:p>
    <w:p>
      <w:pPr>
        <w:pStyle w:val="CMD"/>
        <w:rPr/>
      </w:pPr>
      <w:r>
        <w:rPr/>
        <w:t xml:space="preserve">analyst@secOps ~$ </w:t>
      </w:r>
      <w:r>
        <w:rPr>
          <w:b/>
        </w:rPr>
        <w:t>sudo journalctl –k</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Similar to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described above, use the </w:t>
      </w:r>
      <w:r>
        <w:rPr>
          <w:rFonts w:cs="Times New Roman" w:ascii="Times New Roman" w:hAnsi="Times New Roman" w:asciiTheme="majorBidi" w:cstheme="majorBidi" w:hAnsiTheme="majorBidi"/>
          <w:b/>
        </w:rPr>
        <w:t>-f</w:t>
      </w:r>
      <w:r>
        <w:rPr>
          <w:rFonts w:cs="Times New Roman" w:ascii="Times New Roman" w:hAnsi="Times New Roman" w:asciiTheme="majorBidi" w:cstheme="majorBidi" w:hAnsiTheme="majorBidi"/>
        </w:rPr>
        <w:t xml:space="preserve"> switch to actively follow the logs as they are being written:</w:t>
      </w:r>
    </w:p>
    <w:p>
      <w:pPr>
        <w:pStyle w:val="CMD"/>
        <w:rPr>
          <w:rStyle w:val="AnswerGray"/>
          <w:rFonts w:ascii="Courier New" w:hAnsi="Courier New"/>
          <w:shd w:fill="auto" w:val="clear"/>
        </w:rPr>
      </w:pPr>
      <w:r>
        <w:rPr/>
        <w:t xml:space="preserve">analyst@secOps ~$ </w:t>
      </w:r>
      <w:r>
        <w:rPr>
          <w:b/>
        </w:rPr>
        <w:t>sudo journalctl –f</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 Question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Compare Syslog and Journald. What are the advantages and disadvantages of each?</w:t>
      </w:r>
    </w:p>
    <w:p>
      <w:pPr>
        <w:pStyle w:val="BodyTextL25"/>
        <w:spacing w:before="12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Typical logging software is Syslog. Despite using plaintext files, it lacks structure. The data isn't incorporated, and it very well might be important to look through bunches of irrelevant data to track down pertinent data. There is no way to separate messages by the applications they are related to in Syslog. Also, the plaintext files might need to be rotated to keep them from getting too big. Journald created a specialized log message file format from plaintext log files. This makes it simpler to locate pertinent log messages.</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996009951"/>
        <w:dataBinding w:prefixMappings="xmlns:ns0='http://purl.org/dc/elements/1.1/' xmlns:ns1='http://schemas.openxmlformats.org/package/2006/metadata/core-properties' " w:xpath="/ns1:coreProperties[1]/ns0:title[1]" w:storeItemID="{6C3C8BC8-F283-45AE-878A-BAB7291924A1}"/>
        <w:placeholder>
          <w:docPart w:val="729999D184EC4CC69435CA55C02A8C5D"/>
        </w:placeholder>
        <w:alias w:val="Title"/>
        <w:text/>
      </w:sdtPr>
      <w:sdtContent>
        <w:r>
          <w:rPr/>
          <w:t>Lab 24 - Reading Server Logs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af2455"/>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af2455"/>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af2455"/>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f2455"/>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fc76d3"/>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fc76d3"/>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8e297a"/>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fc76d3"/>
    <w:pPr>
      <w:spacing w:before="0" w:after="0"/>
    </w:pPr>
    <w:rPr>
      <w:i/>
      <w:color w:val="FFFFFF" w:themeColor="background1"/>
      <w:sz w:val="6"/>
    </w:rPr>
  </w:style>
  <w:style w:type="paragraph" w:styleId="SubStepAlpha" w:customStyle="1">
    <w:name w:val="SubStep Alpha"/>
    <w:basedOn w:val="BodyTextL25"/>
    <w:qFormat/>
    <w:rsid w:val="00af245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f245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ab06dc"/>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f245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9999D184EC4CC69435CA55C02A8C5D"/>
        <w:category>
          <w:name w:val="General"/>
          <w:gallery w:val="placeholder"/>
        </w:category>
        <w:types>
          <w:type w:val="bbPlcHdr"/>
        </w:types>
        <w:behaviors>
          <w:behavior w:val="content"/>
        </w:behaviors>
        <w:guid w:val="{1731B759-F6D4-4027-91E2-1DCD90CEAB2E}"/>
      </w:docPartPr>
      <w:docPartBody>
        <w:p w:rsidR="008A4ED0" w:rsidRDefault="007824E7">
          <w:pPr>
            <w:pStyle w:val="729999D184EC4CC69435CA55C02A8C5D"/>
          </w:pPr>
          <w:r w:rsidRPr="00E97C7A">
            <w:rPr>
              <w:rStyle w:val="PlaceholderText"/>
            </w:rPr>
            <w:t>[Title]</w:t>
          </w:r>
        </w:p>
      </w:docPartBody>
    </w:docPart>
    <w:docPart>
      <w:docPartPr>
        <w:name w:val="CAE23621D0FF734DB9F30575A1EBFB55"/>
        <w:category>
          <w:name w:val="General"/>
          <w:gallery w:val="placeholder"/>
        </w:category>
        <w:types>
          <w:type w:val="bbPlcHdr"/>
        </w:types>
        <w:behaviors>
          <w:behavior w:val="content"/>
        </w:behaviors>
        <w:guid w:val="{D069D330-A141-9943-B9DC-437450ACB9E1}"/>
      </w:docPartPr>
      <w:docPartBody>
        <w:p w:rsidR="00CF53F1" w:rsidRDefault="00D04228" w:rsidP="00D04228">
          <w:pPr>
            <w:pStyle w:val="CAE23621D0FF734DB9F30575A1EBFB5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E7"/>
    <w:rsid w:val="00246494"/>
    <w:rsid w:val="003F1AD4"/>
    <w:rsid w:val="005E54CE"/>
    <w:rsid w:val="006B4DA7"/>
    <w:rsid w:val="007824E7"/>
    <w:rsid w:val="008A4ED0"/>
    <w:rsid w:val="00984218"/>
    <w:rsid w:val="00AF0BF2"/>
    <w:rsid w:val="00C21791"/>
    <w:rsid w:val="00CF53F1"/>
    <w:rsid w:val="00D04228"/>
    <w:rsid w:val="00DA3330"/>
    <w:rsid w:val="00FC4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228"/>
    <w:rPr>
      <w:color w:val="808080"/>
    </w:rPr>
  </w:style>
  <w:style w:type="paragraph" w:customStyle="1" w:styleId="729999D184EC4CC69435CA55C02A8C5D">
    <w:name w:val="729999D184EC4CC69435CA55C02A8C5D"/>
  </w:style>
  <w:style w:type="paragraph" w:customStyle="1" w:styleId="CAE23621D0FF734DB9F30575A1EBFB55">
    <w:name w:val="CAE23621D0FF734DB9F30575A1EBFB55"/>
    <w:rsid w:val="00D04228"/>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202EE-67C2-4947-B531-43C99304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7</TotalTime>
  <Application>LibreOffice/7.3.7.2$Linux_X86_64 LibreOffice_project/30$Build-2</Application>
  <AppVersion>15.0000</AppVersion>
  <Pages>6</Pages>
  <Words>2296</Words>
  <Characters>13571</Characters>
  <CharactersWithSpaces>15739</CharactersWithSpaces>
  <Paragraphs>156</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2023-03-25T21:54:00Z</dcterms:created>
  <dc:creator>SP</dc:creator>
  <dc:description>2018</dc:description>
  <dc:language>en-US</dc:language>
  <cp:lastModifiedBy/>
  <cp:lastPrinted>2020-07-14T22:17:00Z</cp:lastPrinted>
  <dcterms:modified xsi:type="dcterms:W3CDTF">2023-04-02T22:22:17Z</dcterms:modified>
  <cp:revision>3</cp:revision>
  <dc:subject/>
  <dc:title>Lab 24 - Reading Server Logs</dc:title>
</cp:coreProperties>
</file>

<file path=docProps/custom.xml><?xml version="1.0" encoding="utf-8"?>
<Properties xmlns="http://schemas.openxmlformats.org/officeDocument/2006/custom-properties" xmlns:vt="http://schemas.openxmlformats.org/officeDocument/2006/docPropsVTypes"/>
</file>